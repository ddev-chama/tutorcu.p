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1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132"/>
        <w:gridCol w:w="7164"/>
      </w:tblGrid>
      <w:tr w:rsidR="00C420C8" w:rsidRPr="005152F2" w:rsidTr="00131F2D">
        <w:trPr>
          <w:trHeight w:val="13050"/>
        </w:trPr>
        <w:tc>
          <w:tcPr>
            <w:tcW w:w="3132" w:type="dxa"/>
            <w:tcBorders>
              <w:top w:val="single" w:sz="4" w:space="0" w:color="37B6AE" w:themeColor="accent1"/>
            </w:tcBorders>
          </w:tcPr>
          <w:p w:rsidR="005B32A2" w:rsidRPr="005B32A2" w:rsidRDefault="008A023E" w:rsidP="00B6598E">
            <w:pPr>
              <w:pStyle w:val="NoSpacing"/>
              <w:spacing w:line="276" w:lineRule="auto"/>
            </w:pPr>
            <w:r>
              <w:rPr>
                <w:cs/>
              </w:rPr>
              <w:object w:dxaOrig="2760" w:dyaOrig="2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99pt" o:ole="">
                  <v:imagedata r:id="rId11" o:title=""/>
                </v:shape>
                <o:OLEObject Type="Embed" ProgID="PBrush" ShapeID="_x0000_i1025" DrawAspect="Content" ObjectID="_1560196831" r:id="rId12"/>
              </w:object>
            </w:r>
          </w:p>
          <w:p w:rsidR="005B32A2" w:rsidRPr="005B32A2" w:rsidRDefault="005B32A2" w:rsidP="005B32A2">
            <w:pPr>
              <w:pStyle w:val="Heading1"/>
            </w:pPr>
            <w:r w:rsidRPr="005B32A2">
              <w:t>Suphanun Trinarck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32"/>
            </w:tblGrid>
            <w:tr w:rsidR="00C420C8" w:rsidRPr="005152F2" w:rsidTr="00131F2D">
              <w:trPr>
                <w:trHeight w:val="1970"/>
              </w:trPr>
              <w:tc>
                <w:tcPr>
                  <w:tcW w:w="3132" w:type="dxa"/>
                  <w:tcMar>
                    <w:top w:w="288" w:type="dxa"/>
                    <w:bottom w:w="288" w:type="dxa"/>
                  </w:tcMar>
                </w:tcPr>
                <w:p w:rsidR="005B32A2" w:rsidRDefault="005B32A2" w:rsidP="005B32A2">
                  <w:pPr>
                    <w:pStyle w:val="Heading3"/>
                  </w:pPr>
                  <w:r w:rsidRPr="00C420C8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B0F138C" wp14:editId="6C6DD519">
                            <wp:extent cx="329184" cy="329184"/>
                            <wp:effectExtent l="0" t="0" r="13970" b="13970"/>
                            <wp:docPr id="49" name="Group 43" title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0ABF28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5B32A2" w:rsidRPr="00C420C8" w:rsidRDefault="005B32A2" w:rsidP="005B32A2">
                  <w:pPr>
                    <w:pStyle w:val="Heading3"/>
                  </w:pPr>
                  <w:r>
                    <w:t>ii.titang@live.com</w:t>
                  </w:r>
                </w:p>
                <w:p w:rsidR="005B32A2" w:rsidRPr="00C420C8" w:rsidRDefault="005B32A2" w:rsidP="005B32A2">
                  <w:pPr>
                    <w:pStyle w:val="Graphic"/>
                  </w:pPr>
                  <w:r w:rsidRPr="00C420C8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AE1B6F8" wp14:editId="6035132C">
                            <wp:extent cx="329184" cy="329184"/>
                            <wp:effectExtent l="0" t="0" r="13970" b="13970"/>
                            <wp:docPr id="80" name="Group 37" title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19797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C420C8" w:rsidRDefault="005B32A2" w:rsidP="005B32A2">
                  <w:pPr>
                    <w:pStyle w:val="Heading3"/>
                  </w:pPr>
                  <w:r>
                    <w:t>088-2247861</w:t>
                  </w:r>
                </w:p>
              </w:tc>
            </w:tr>
            <w:tr w:rsidR="005B32A2" w:rsidRPr="005152F2" w:rsidTr="00131F2D">
              <w:trPr>
                <w:trHeight w:val="2469"/>
              </w:trPr>
              <w:tc>
                <w:tcPr>
                  <w:tcW w:w="3132" w:type="dxa"/>
                  <w:tcMar>
                    <w:top w:w="288" w:type="dxa"/>
                    <w:bottom w:w="288" w:type="dxa"/>
                  </w:tcMar>
                </w:tcPr>
                <w:p w:rsidR="005B32A2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b/>
                      <w:bCs/>
                      <w:sz w:val="32"/>
                      <w:szCs w:val="32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ประวัติส่วนตัว</w:t>
                  </w:r>
                </w:p>
                <w:p w:rsidR="005B32A2" w:rsidRDefault="005B32A2" w:rsidP="005B32A2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08DC8EE" wp14:editId="3A623657">
                            <wp:extent cx="360000" cy="0"/>
                            <wp:effectExtent l="0" t="0" r="0" b="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00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39203F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B6598E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ชื่อ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: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น.ส. </w:t>
                  </w:r>
                  <w:proofErr w:type="spellStart"/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ศุ</w:t>
                  </w:r>
                  <w:proofErr w:type="spellEnd"/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ภานัน  ไตรนาค</w:t>
                  </w:r>
                </w:p>
                <w:p w:rsidR="00B6598E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ชื่อเล่น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: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ติ๊ต่าง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อายุ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: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2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0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ปี</w:t>
                  </w:r>
                </w:p>
                <w:p w:rsidR="00B6598E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วัน/เดือน/ปี</w:t>
                  </w: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เกิด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: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26 กรกฎาคม 2539</w:t>
                  </w:r>
                </w:p>
                <w:p w:rsid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ที่อยู่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: 66/172 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หมู่ 6 ต.คลองหนึ่ง</w:t>
                  </w:r>
                </w:p>
                <w:p w:rsidR="005B32A2" w:rsidRDefault="00B6598E" w:rsidP="00B6598E">
                  <w:pPr>
                    <w:pStyle w:val="NoSpacing"/>
                  </w:pP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อ.คลองหลวง จ.ปทุมธานี 12120</w:t>
                  </w:r>
                </w:p>
              </w:tc>
            </w:tr>
            <w:tr w:rsidR="00C420C8" w:rsidRPr="005152F2" w:rsidTr="00131F2D">
              <w:trPr>
                <w:trHeight w:val="1208"/>
              </w:trPr>
              <w:tc>
                <w:tcPr>
                  <w:tcW w:w="3132" w:type="dxa"/>
                  <w:tcMar>
                    <w:top w:w="288" w:type="dxa"/>
                    <w:bottom w:w="288" w:type="dxa"/>
                  </w:tcMar>
                </w:tcPr>
                <w:p w:rsidR="00C420C8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8A023E">
                    <w:rPr>
                      <w:rFonts w:ascii="Cordia New" w:hAnsi="Cordia New" w:cs="Cordia New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ผลการสอบเข้าต่าง ๆ</w:t>
                  </w:r>
                </w:p>
                <w:p w:rsidR="00C420C8" w:rsidRPr="008A023E" w:rsidRDefault="00C420C8" w:rsidP="008A023E">
                  <w:pPr>
                    <w:pStyle w:val="NoSpacing"/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8A023E">
                    <w:rPr>
                      <w:rFonts w:ascii="Cordia New" w:hAnsi="Cordia New" w:cs="Cordia New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360000" cy="0"/>
                            <wp:effectExtent l="0" t="0" r="0" b="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000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25EFCC8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A023E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คะแนน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GAT :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2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71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>/300</w:t>
                  </w:r>
                </w:p>
                <w:p w:rsidR="008A023E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(ส่วนเชื่อมโยง 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>: 150/150</w:t>
                  </w:r>
                </w:p>
                <w:p w:rsidR="008A023E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ส่วนภาษาอังกฤษ 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>: 1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21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>/150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)</w:t>
                  </w:r>
                </w:p>
                <w:p w:rsidR="008A023E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คะแนน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PAT1 :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122/300</w:t>
                  </w:r>
                </w:p>
                <w:p w:rsidR="00C420C8" w:rsidRPr="008A023E" w:rsidRDefault="008A023E" w:rsidP="00761849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คะแนน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PAT2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: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1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67</w:t>
                  </w:r>
                  <w:r w:rsidR="00761849">
                    <w:rPr>
                      <w:rFonts w:ascii="Cordia New" w:hAnsi="Cordia New" w:cs="Cordia New"/>
                      <w:sz w:val="28"/>
                      <w:szCs w:val="28"/>
                    </w:rPr>
                    <w:t>/30</w:t>
                  </w:r>
                  <w:r w:rsidR="00761849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0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7164" w:type="dxa"/>
          </w:tcPr>
          <w:tbl>
            <w:tblPr>
              <w:tblW w:w="7163" w:type="dxa"/>
              <w:tblInd w:w="3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163"/>
            </w:tblGrid>
            <w:tr w:rsidR="00C420C8" w:rsidTr="00131F2D">
              <w:trPr>
                <w:trHeight w:val="2007"/>
              </w:trPr>
              <w:tc>
                <w:tcPr>
                  <w:tcW w:w="716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B6598E" w:rsidRDefault="00B6598E" w:rsidP="00B6598E">
                  <w:pPr>
                    <w:pStyle w:val="Heading2"/>
                    <w:rPr>
                      <w:b/>
                      <w:bCs/>
                      <w:sz w:val="32"/>
                      <w:szCs w:val="32"/>
                      <w:cs/>
                      <w:lang w:bidi="th-TH"/>
                    </w:rPr>
                  </w:pPr>
                  <w:r w:rsidRPr="00B6598E">
                    <w:rPr>
                      <w:rFonts w:cs="Cordia New"/>
                      <w:b/>
                      <w:bCs/>
                      <w:color w:val="298881" w:themeColor="accent1" w:themeShade="BF"/>
                      <w:sz w:val="32"/>
                      <w:szCs w:val="32"/>
                      <w:cs/>
                      <w:lang w:bidi="th-TH"/>
                    </w:rPr>
                    <w:t>ข้อมูลการศึกษาระดับมัธยม</w:t>
                  </w:r>
                </w:p>
                <w:p w:rsidR="00B6598E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โรงเรียน :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สวนกุหลาบวิทยาลัย รังสิต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 w:rsidR="008A023E"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(อ.คลองหลวง จ.ปทุมธานี)</w:t>
                  </w:r>
                </w:p>
                <w:p w:rsidR="00B6598E" w:rsidRPr="00B6598E" w:rsidRDefault="00B6598E" w:rsidP="00131F2D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แผนการเรียน :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วิทย์ </w:t>
                  </w:r>
                  <w:r w:rsidR="00131F2D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–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คณิต</w:t>
                  </w:r>
                  <w:r w:rsidR="00131F2D" w:rsidRPr="00131F2D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เกรดเฉลี่ย</w:t>
                  </w: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 xml:space="preserve"> :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3.91</w:t>
                  </w:r>
                </w:p>
                <w:p w:rsidR="00B6598E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</w:pPr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ผลงาน</w:t>
                  </w:r>
                  <w:proofErr w:type="spellStart"/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อื่นๆ</w:t>
                  </w:r>
                  <w:proofErr w:type="spellEnd"/>
                  <w:r w:rsidRPr="00B6598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 :</w:t>
                  </w:r>
                </w:p>
                <w:p w:rsidR="00B6598E" w:rsidRPr="00B6598E" w:rsidRDefault="00B6598E" w:rsidP="00B6598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-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  <w:t xml:space="preserve"> 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เข้าค่ายโอลิมปิกวิชาการ สาขาคอมพิวเตอร์ (ค่าย 1)</w:t>
                  </w:r>
                </w:p>
                <w:p w:rsidR="00B6598E" w:rsidRPr="00B6598E" w:rsidRDefault="00B6598E" w:rsidP="00B6598E">
                  <w:pPr>
                    <w:pStyle w:val="NoSpacing"/>
                    <w:tabs>
                      <w:tab w:val="left" w:pos="1070"/>
                    </w:tabs>
                    <w:jc w:val="both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  <w:t xml:space="preserve">- </w:t>
                  </w:r>
                  <w:r w:rsidR="008A023E"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  <w:t xml:space="preserve"> </w:t>
                  </w:r>
                  <w:r w:rsidRPr="00B6598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เข้าค่ายโอลิมปิกวิชาการ สาขาเคมี (ค่าย 1)</w:t>
                  </w:r>
                </w:p>
              </w:tc>
            </w:tr>
            <w:tr w:rsidR="00C420C8" w:rsidTr="00131F2D">
              <w:trPr>
                <w:trHeight w:val="869"/>
              </w:trPr>
              <w:tc>
                <w:tcPr>
                  <w:tcW w:w="716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8A023E" w:rsidP="008F6337">
                  <w:pPr>
                    <w:pStyle w:val="Heading2"/>
                  </w:pPr>
                  <w:r>
                    <w:rPr>
                      <w:rFonts w:cs="Cordia New"/>
                      <w:b/>
                      <w:bCs/>
                      <w:color w:val="298881" w:themeColor="accent1" w:themeShade="BF"/>
                      <w:sz w:val="32"/>
                      <w:szCs w:val="32"/>
                      <w:cs/>
                      <w:lang w:bidi="th-TH"/>
                    </w:rPr>
                    <w:t>ข้อมูลการศึกษาระดับ</w:t>
                  </w:r>
                  <w:r w:rsidRPr="008A023E">
                    <w:rPr>
                      <w:rFonts w:cs="Cordia New"/>
                      <w:b/>
                      <w:bCs/>
                      <w:color w:val="298881" w:themeColor="accent1" w:themeShade="BF"/>
                      <w:sz w:val="32"/>
                      <w:szCs w:val="32"/>
                      <w:cs/>
                      <w:lang w:bidi="th-TH"/>
                    </w:rPr>
                    <w:t>ปริญญาตรี</w:t>
                  </w:r>
                </w:p>
                <w:p w:rsidR="008A023E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</w:pP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กำลังศึกษา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ชั้นปีที่ 3</w:t>
                  </w:r>
                </w:p>
                <w:p w:rsidR="008A023E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</w:pP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มหาวิทยาลัยธรรมศาสตร์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lang w:bidi="th-TH"/>
                    </w:rPr>
                    <w:t xml:space="preserve">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คณะเภสัชศาสตร์</w:t>
                  </w:r>
                </w:p>
                <w:p w:rsidR="00C420C8" w:rsidRPr="008A023E" w:rsidRDefault="008A023E" w:rsidP="008A023E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เกรดเฉลี่ย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: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3.67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 w:rsidR="00131F2D" w:rsidRPr="00131F2D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ปีที่จบ </w:t>
                  </w:r>
                  <w:r w:rsidRPr="008A023E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  <w:t>:</w:t>
                  </w:r>
                  <w:r w:rsidRPr="008A023E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 2564</w:t>
                  </w:r>
                </w:p>
              </w:tc>
            </w:tr>
            <w:tr w:rsidR="00C420C8" w:rsidTr="00131F2D">
              <w:trPr>
                <w:trHeight w:val="7645"/>
              </w:trPr>
              <w:tc>
                <w:tcPr>
                  <w:tcW w:w="7163" w:type="dxa"/>
                  <w:tcMar>
                    <w:left w:w="720" w:type="dxa"/>
                    <w:right w:w="0" w:type="dxa"/>
                  </w:tcMar>
                </w:tcPr>
                <w:p w:rsidR="00761849" w:rsidRPr="005152F2" w:rsidRDefault="00761849" w:rsidP="00761849">
                  <w:pPr>
                    <w:pStyle w:val="Heading2"/>
                  </w:pPr>
                  <w:r w:rsidRPr="00761849">
                    <w:rPr>
                      <w:rFonts w:cs="Cordia New"/>
                      <w:b/>
                      <w:bCs/>
                      <w:color w:val="298881" w:themeColor="accent1" w:themeShade="BF"/>
                      <w:sz w:val="32"/>
                      <w:szCs w:val="32"/>
                      <w:cs/>
                      <w:lang w:bidi="th-TH"/>
                    </w:rPr>
                    <w:t>ประวัติการสอน</w:t>
                  </w:r>
                </w:p>
                <w:p w:rsidR="00761849" w:rsidRPr="00761849" w:rsidRDefault="00761849" w:rsidP="00761849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รับสอนวิชา :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คณิตศาสตร์ วิทยาศาสตร์ ภาษาอังกฤษ</w:t>
                  </w:r>
                </w:p>
                <w:p w:rsidR="00761849" w:rsidRPr="00761849" w:rsidRDefault="00761849" w:rsidP="00761849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ระดับชั้นที่สอน :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ประถม – มัธยมต้น – มัธยมปลาย</w:t>
                  </w:r>
                </w:p>
                <w:p w:rsidR="00761849" w:rsidRPr="00761849" w:rsidRDefault="00761849" w:rsidP="00761849">
                  <w:pPr>
                    <w:pStyle w:val="NoSpacing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รูปแบบการสอน :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เน้นการอธิบาย พูดช้า พูด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ทวน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บ่อย ๆเพื่อให้น้องจำได้เอง ทบทวนเนื้อหาเรื่องที่เรียนให้เข้าใจก่อนแล้วให้ฝึกทำโจทย์ มีประเมินการสอนหลังจบบทเรียน มีเอกสารสรุปและแบบฝึกหัดให้ทำทุกครั้ง</w:t>
                  </w:r>
                </w:p>
                <w:p w:rsidR="00761849" w:rsidRPr="00761849" w:rsidRDefault="00761849" w:rsidP="00761849">
                  <w:pPr>
                    <w:pStyle w:val="NoSpacing"/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 xml:space="preserve">ประสบการณ์การสอน : </w:t>
                  </w:r>
                </w:p>
                <w:p w:rsidR="00761849" w:rsidRPr="00761849" w:rsidRDefault="00761849" w:rsidP="00761849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-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สอนส่วนตัว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ชั้นป.2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-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ป.6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วิชาคณิตศาสตร์ วิทยาศาสตร์ และ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ภ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าษาอังกฤษ</w:t>
                  </w:r>
                </w:p>
                <w:p w:rsidR="00761849" w:rsidRDefault="00761849" w:rsidP="00761849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761849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สอนแบบกลุ่มชั้น ป.6 ม.3 และ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ม.4 วิชาคณิตศาสตร์ และเคมี</w:t>
                  </w:r>
                </w:p>
                <w:p w:rsidR="00761849" w:rsidRPr="00761849" w:rsidRDefault="00761849" w:rsidP="00761849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761849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สอนในสถาบันกวดวิชาชั้นป.3 ป.6 ม.2 ม.3 และม.4 วิชาคณิตศาสตร์ </w:t>
                  </w:r>
                  <w:r w:rsidR="00131F2D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วิทยาศาสตร์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เคมี ฟิสิกส์ ชีววิทยา</w:t>
                  </w:r>
                </w:p>
                <w:p w:rsidR="00761849" w:rsidRPr="00761849" w:rsidRDefault="00761849" w:rsidP="00761849">
                  <w:pPr>
                    <w:pStyle w:val="NoSpacing"/>
                    <w:tabs>
                      <w:tab w:val="left" w:pos="503"/>
                    </w:tabs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b/>
                      <w:bCs/>
                      <w:sz w:val="28"/>
                      <w:szCs w:val="28"/>
                      <w:cs/>
                      <w:lang w:bidi="th-TH"/>
                    </w:rPr>
                    <w:t>ผลงานการสอน :</w:t>
                  </w:r>
                </w:p>
                <w:p w:rsidR="00761849" w:rsidRPr="00761849" w:rsidRDefault="00761849" w:rsidP="00761849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761849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นักเรียนสอบเข้าโรงเรียนสวนกุหลาบวิทยาลัย ระดับชั้น ม.1 ได้</w:t>
                  </w:r>
                </w:p>
                <w:p w:rsidR="00761849" w:rsidRPr="00761849" w:rsidRDefault="00761849" w:rsidP="00761849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761849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นักเรียนสอบเข้าโรงเรียนจุฬาภรณ์ราชวิทยาลัย ปทุมธานี ระดับชั้น ม.1 ได้</w:t>
                  </w:r>
                </w:p>
                <w:p w:rsidR="00761849" w:rsidRDefault="00761849" w:rsidP="00761849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761849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นักเรียนสอบเข้าโรงเรียนสวนกุหล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าบวิทยาลัย รังสิต ระดับชั้น ม.4</w:t>
                  </w:r>
                </w:p>
                <w:p w:rsidR="00761849" w:rsidRPr="00761849" w:rsidRDefault="00761849" w:rsidP="00761849">
                  <w:pPr>
                    <w:pStyle w:val="NoSpacing"/>
                    <w:tabs>
                      <w:tab w:val="left" w:pos="503"/>
                    </w:tabs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สายการเรียนวิทย์ 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–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 คณิต</w:t>
                  </w: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และ</w:t>
                  </w:r>
                  <w:r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คณิต – อังกฤษได้</w:t>
                  </w:r>
                </w:p>
                <w:p w:rsidR="00C420C8" w:rsidRDefault="00131F2D" w:rsidP="00131F2D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131F2D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131F2D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="00761849"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 xml:space="preserve">นักเรียนมีคะแนน </w:t>
                  </w:r>
                  <w:r w:rsidR="00761849" w:rsidRPr="00761849">
                    <w:rPr>
                      <w:rFonts w:ascii="Cordia New" w:hAnsi="Cordia New" w:cs="Cordia New"/>
                      <w:sz w:val="28"/>
                      <w:szCs w:val="28"/>
                    </w:rPr>
                    <w:t xml:space="preserve">O-NET </w:t>
                  </w:r>
                  <w:r w:rsidR="00761849" w:rsidRPr="00761849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วิทยาศาสตร</w:t>
                  </w:r>
                  <w:r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์ คณิตศาสตร์ ช่วง 70 – 94 คะแนน</w:t>
                  </w:r>
                </w:p>
                <w:p w:rsidR="00131F2D" w:rsidRDefault="00131F2D" w:rsidP="00131F2D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 w:rsidRPr="00131F2D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ab/>
                    <w:t>-</w:t>
                  </w:r>
                  <w:r w:rsidRPr="00131F2D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 </w:t>
                  </w:r>
                  <w:r w:rsidRPr="00131F2D">
                    <w:rPr>
                      <w:rFonts w:ascii="Cordia New" w:hAnsi="Cordia New" w:cs="Cordia New"/>
                      <w:sz w:val="28"/>
                      <w:szCs w:val="28"/>
                      <w:cs/>
                      <w:lang w:bidi="th-TH"/>
                    </w:rPr>
                    <w:t>นักเรียนมีเกรดเฉลี่ยในโรงเรียนดีขึ้น เข้าใจเนื้อหามากขึ้น</w:t>
                  </w:r>
                </w:p>
                <w:p w:rsidR="00BA1962" w:rsidRPr="00131F2D" w:rsidRDefault="00BA1962" w:rsidP="00131F2D">
                  <w:pPr>
                    <w:pStyle w:val="NoSpacing"/>
                    <w:tabs>
                      <w:tab w:val="left" w:pos="503"/>
                    </w:tabs>
                    <w:jc w:val="left"/>
                    <w:rPr>
                      <w:rFonts w:ascii="Cordia New" w:hAnsi="Cordia New" w:cs="Cordia New"/>
                      <w:sz w:val="28"/>
                      <w:szCs w:val="28"/>
                    </w:rPr>
                  </w:pPr>
                </w:p>
              </w:tc>
            </w:tr>
          </w:tbl>
          <w:p w:rsidR="00C420C8" w:rsidRPr="008A023E" w:rsidRDefault="00C420C8" w:rsidP="008A023E">
            <w:pPr>
              <w:tabs>
                <w:tab w:val="left" w:pos="1590"/>
                <w:tab w:val="center" w:pos="3456"/>
              </w:tabs>
              <w:jc w:val="left"/>
            </w:pPr>
          </w:p>
        </w:tc>
      </w:tr>
    </w:tbl>
    <w:p w:rsidR="00BA1962" w:rsidRPr="00BA1962" w:rsidRDefault="00BA1962" w:rsidP="00BA1962">
      <w:pPr>
        <w:pStyle w:val="Heading2"/>
        <w:rPr>
          <w:b/>
          <w:bCs/>
          <w:color w:val="298881" w:themeColor="accent1" w:themeShade="BF"/>
          <w:sz w:val="32"/>
          <w:szCs w:val="32"/>
          <w:lang w:bidi="th-TH"/>
        </w:rPr>
      </w:pPr>
      <w:r w:rsidRPr="00BA1962">
        <w:rPr>
          <w:rFonts w:hint="cs"/>
          <w:b/>
          <w:bCs/>
          <w:color w:val="298881" w:themeColor="accent1" w:themeShade="BF"/>
          <w:sz w:val="32"/>
          <w:szCs w:val="32"/>
          <w:cs/>
          <w:lang w:bidi="th-TH"/>
        </w:rPr>
        <w:lastRenderedPageBreak/>
        <w:t>ตัวอย่างเอกสารประกอบการเรียน</w:t>
      </w:r>
    </w:p>
    <w:p w:rsidR="003F5FDB" w:rsidRDefault="00BA1962" w:rsidP="00BA1962">
      <w:pPr>
        <w:pStyle w:val="NoSpacing"/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 wp14:anchorId="28738427" wp14:editId="72A18DBA">
            <wp:extent cx="5560396" cy="360000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39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2" w:rsidRDefault="00BA1962" w:rsidP="00BA1962">
      <w:pPr>
        <w:pStyle w:val="NoSpacing"/>
      </w:pPr>
      <w:r>
        <w:rPr>
          <w:noProof/>
        </w:rPr>
        <w:drawing>
          <wp:inline distT="0" distB="0" distL="0" distR="0">
            <wp:extent cx="5568224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962" w:rsidSect="00131F2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134" w:right="1152" w:bottom="284" w:left="1152" w:header="90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5CC" w:rsidRDefault="00EE35CC" w:rsidP="003856C9">
      <w:pPr>
        <w:spacing w:after="0" w:line="240" w:lineRule="auto"/>
      </w:pPr>
      <w:r>
        <w:separator/>
      </w:r>
    </w:p>
  </w:endnote>
  <w:endnote w:type="continuationSeparator" w:id="0">
    <w:p w:rsidR="00EE35CC" w:rsidRDefault="00EE35C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wp:positionV relativeFrom="page">
                <wp:posOffset>9381490</wp:posOffset>
              </wp:positionV>
              <wp:extent cx="6812280" cy="438785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925AA3" id="Group 4" o:spid="_x0000_s1026" alt="Title: Footer graphic design with grey rectangles in various angles" style="position:absolute;margin-left:0;margin-top:738.7pt;width:536.4pt;height:34.55pt;z-index:251667456;mso-width-percent:877;mso-height-percent:45;mso-position-horizontal:center;mso-position-horizontal-relative:margin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margin">
                <wp:align>center</wp:align>
              </wp:positionH>
              <wp:positionV relativeFrom="page">
                <wp:posOffset>9382125</wp:posOffset>
              </wp:positionV>
              <wp:extent cx="6812280" cy="438785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97CDEE" id="Group 4" o:spid="_x0000_s1026" alt="Title: Footer graphic design with grey rectangles in various angles" style="position:absolute;margin-left:0;margin-top:738.75pt;width:536.4pt;height:34.55pt;z-index:251660288;mso-width-percent:877;mso-height-percent:45;mso-position-horizontal:center;mso-position-horizontal-relative:margin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5CC" w:rsidRDefault="00EE35CC" w:rsidP="003856C9">
      <w:pPr>
        <w:spacing w:after="0" w:line="240" w:lineRule="auto"/>
      </w:pPr>
      <w:r>
        <w:separator/>
      </w:r>
    </w:p>
  </w:footnote>
  <w:footnote w:type="continuationSeparator" w:id="0">
    <w:p w:rsidR="00EE35CC" w:rsidRDefault="00EE35C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margin">
                <wp:align>center</wp:align>
              </wp:positionH>
              <wp:positionV relativeFrom="page">
                <wp:posOffset>213360</wp:posOffset>
              </wp:positionV>
              <wp:extent cx="6812280" cy="438785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E90757" id="Group 17" o:spid="_x0000_s1026" alt="Title: Header graphic design with grey rectangles in various angles" style="position:absolute;margin-left:0;margin-top:16.8pt;width:536.4pt;height:34.55pt;z-index:251665408;mso-width-percent:877;mso-height-percent:45;mso-position-horizontal:center;mso-position-horizontal-relative:margin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6Lm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812280" cy="438785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B12456" id="Group 17" o:spid="_x0000_s1026" alt="Title: Header graphic design with grey rectangles in various angles" style="position:absolute;margin-left:0;margin-top:22.8pt;width:536.4pt;height:34.55pt;z-index:251663360;mso-width-percent:877;mso-height-percent:45;mso-position-horizontal:center;mso-position-horizontal-relative:margin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2xm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EB2B3B"/>
    <w:multiLevelType w:val="hybridMultilevel"/>
    <w:tmpl w:val="47B0AB4C"/>
    <w:lvl w:ilvl="0" w:tplc="17A8DC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A2"/>
    <w:rsid w:val="00052BE1"/>
    <w:rsid w:val="0007412A"/>
    <w:rsid w:val="0010199E"/>
    <w:rsid w:val="0010257B"/>
    <w:rsid w:val="00131F2D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B32A2"/>
    <w:rsid w:val="00616FF4"/>
    <w:rsid w:val="006419D2"/>
    <w:rsid w:val="006A3CE7"/>
    <w:rsid w:val="00743379"/>
    <w:rsid w:val="00747550"/>
    <w:rsid w:val="00761849"/>
    <w:rsid w:val="00775DF2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A023E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6598E"/>
    <w:rsid w:val="00B85871"/>
    <w:rsid w:val="00B93310"/>
    <w:rsid w:val="00BA1962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E35CC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C2F1"/>
  <w15:chartTrackingRefBased/>
  <w15:docId w15:val="{DCB9AC44-00FC-4CD6-A1C0-17A90EA9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25686-C8AF-4C53-BFB6-8B253E22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</dc:creator>
  <cp:keywords/>
  <dc:description/>
  <cp:lastModifiedBy>spn</cp:lastModifiedBy>
  <cp:revision>2</cp:revision>
  <dcterms:created xsi:type="dcterms:W3CDTF">2017-06-28T15:11:00Z</dcterms:created>
  <dcterms:modified xsi:type="dcterms:W3CDTF">2017-06-28T16:11:00Z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