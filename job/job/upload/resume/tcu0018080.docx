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187"/>
        <w:gridCol w:w="4439"/>
      </w:tblGrid>
      <w:tr w:rsidR="004A7542" w:rsidRPr="00A85B6F" w:rsidTr="00DE1E3F">
        <w:trPr>
          <w:jc w:val="center"/>
        </w:trPr>
        <w:tc>
          <w:tcPr>
            <w:tcW w:w="6204" w:type="dxa"/>
            <w:tcBorders>
              <w:left w:val="single" w:sz="24" w:space="0" w:color="FFD556" w:themeColor="accent1"/>
              <w:right w:val="single" w:sz="24" w:space="0" w:color="FFD556" w:themeColor="accent1"/>
            </w:tcBorders>
            <w:tcMar>
              <w:right w:w="0" w:type="dxa"/>
            </w:tcMar>
          </w:tcPr>
          <w:tbl>
            <w:tblPr>
              <w:tblW w:w="6181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81"/>
            </w:tblGrid>
            <w:tr w:rsidR="004A7542" w:rsidRPr="00A85B6F" w:rsidTr="00DE1E3F">
              <w:trPr>
                <w:trHeight w:hRule="exact" w:val="2520"/>
              </w:trPr>
              <w:tc>
                <w:tcPr>
                  <w:tcW w:w="5000" w:type="pct"/>
                  <w:tcBorders>
                    <w:top w:val="single" w:sz="24" w:space="0" w:color="FFD556" w:themeColor="accent1"/>
                    <w:left w:val="single" w:sz="24" w:space="0" w:color="FFD556" w:themeColor="accent1"/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:rsidR="004A7542" w:rsidRPr="00113049" w:rsidRDefault="00307FA8" w:rsidP="00346ED4">
                  <w:pPr>
                    <w:pStyle w:val="Heading1"/>
                    <w:rPr>
                      <w:b/>
                      <w:bCs/>
                    </w:rPr>
                  </w:pPr>
                  <w:r w:rsidRPr="00113049">
                    <w:rPr>
                      <w:b/>
                      <w:bCs/>
                    </w:rPr>
                    <w:t>Name</w:t>
                  </w:r>
                </w:p>
                <w:p w:rsidR="00113049" w:rsidRPr="00113049" w:rsidRDefault="00113049" w:rsidP="00113049"/>
                <w:p w:rsidR="00113049" w:rsidRPr="00713DDF" w:rsidRDefault="00713DDF" w:rsidP="00113049">
                  <w:pPr>
                    <w:rPr>
                      <w:rFonts w:ascii="TH Sarabun New" w:hAnsi="TH Sarabun New" w:cs="TH Sarabun New"/>
                      <w:sz w:val="48"/>
                      <w:szCs w:val="48"/>
                      <w:lang w:bidi="th-TH"/>
                    </w:rPr>
                  </w:pPr>
                  <w:r w:rsidRPr="00713DDF">
                    <w:rPr>
                      <w:rFonts w:ascii="TH Sarabun New" w:hAnsi="TH Sarabun New" w:cs="TH Sarabun New"/>
                      <w:sz w:val="48"/>
                      <w:szCs w:val="48"/>
                      <w:cs/>
                      <w:lang w:bidi="th-TH"/>
                    </w:rPr>
                    <w:t>สิรีธร ลีลาพจนาพร</w:t>
                  </w:r>
                  <w:r>
                    <w:rPr>
                      <w:rFonts w:ascii="TH Sarabun New" w:hAnsi="TH Sarabun New" w:cs="TH Sarabun New" w:hint="cs"/>
                      <w:sz w:val="48"/>
                      <w:szCs w:val="48"/>
                      <w:cs/>
                      <w:lang w:bidi="th-TH"/>
                    </w:rPr>
                    <w:t xml:space="preserve"> </w:t>
                  </w:r>
                  <w:r>
                    <w:rPr>
                      <w:rFonts w:ascii="TH Sarabun New" w:hAnsi="TH Sarabun New" w:cs="TH Sarabun New"/>
                      <w:sz w:val="48"/>
                      <w:szCs w:val="48"/>
                      <w:lang w:bidi="th-TH"/>
                    </w:rPr>
                    <w:t>(</w:t>
                  </w:r>
                  <w:r>
                    <w:rPr>
                      <w:rFonts w:ascii="TH Sarabun New" w:hAnsi="TH Sarabun New" w:cs="TH Sarabun New" w:hint="cs"/>
                      <w:sz w:val="48"/>
                      <w:szCs w:val="48"/>
                      <w:cs/>
                      <w:lang w:bidi="th-TH"/>
                    </w:rPr>
                    <w:t>แพร์</w:t>
                  </w:r>
                  <w:r>
                    <w:rPr>
                      <w:rFonts w:ascii="TH Sarabun New" w:hAnsi="TH Sarabun New" w:cs="TH Sarabun New"/>
                      <w:sz w:val="48"/>
                      <w:szCs w:val="48"/>
                      <w:lang w:bidi="th-TH"/>
                    </w:rPr>
                    <w:t>)</w:t>
                  </w:r>
                </w:p>
                <w:p w:rsidR="00713DDF" w:rsidRPr="00713DDF" w:rsidRDefault="00713DDF" w:rsidP="00713DDF">
                  <w:pPr>
                    <w:jc w:val="both"/>
                    <w:rPr>
                      <w:sz w:val="32"/>
                      <w:szCs w:val="32"/>
                      <w:lang w:bidi="th-TH"/>
                    </w:rPr>
                  </w:pPr>
                </w:p>
                <w:p w:rsidR="00307FA8" w:rsidRPr="00307FA8" w:rsidRDefault="00307FA8" w:rsidP="00307FA8"/>
              </w:tc>
            </w:tr>
            <w:tr w:rsidR="004A7542" w:rsidRPr="00A85B6F" w:rsidTr="00DE1E3F">
              <w:trPr>
                <w:trHeight w:val="5487"/>
              </w:trPr>
              <w:tc>
                <w:tcPr>
                  <w:tcW w:w="5000" w:type="pct"/>
                  <w:tcBorders>
                    <w:top w:val="single" w:sz="24" w:space="0" w:color="FFD556" w:themeColor="accent1"/>
                    <w:left w:val="single" w:sz="24" w:space="0" w:color="FFD556" w:themeColor="accent1"/>
                    <w:bottom w:val="single" w:sz="24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:rsidR="004A7542" w:rsidRPr="00A85B6F" w:rsidRDefault="00AC4676" w:rsidP="00346ED4">
                  <w:pPr>
                    <w:pStyle w:val="Heading1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9A6E00A554E34CA2A68221C21406818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113049">
                        <w:rPr>
                          <w:b/>
                          <w:bCs/>
                        </w:rPr>
                        <w:t>Experience</w:t>
                      </w:r>
                    </w:sdtContent>
                  </w:sdt>
                </w:p>
                <w:p w:rsidR="00B3089A" w:rsidRDefault="00B3089A" w:rsidP="00B3089A">
                  <w:pPr>
                    <w:jc w:val="left"/>
                  </w:pPr>
                </w:p>
                <w:p w:rsidR="00B3089A" w:rsidRPr="00713DDF" w:rsidRDefault="00713DDF" w:rsidP="00B3089A">
                  <w:pPr>
                    <w:jc w:val="left"/>
                    <w:rPr>
                      <w:rFonts w:ascii="TH Sarabun New" w:hAnsi="TH Sarabun New" w:cs="TH Sarabun New"/>
                      <w:sz w:val="32"/>
                      <w:szCs w:val="32"/>
                      <w:cs/>
                      <w:lang w:bidi="th-TH"/>
                    </w:rPr>
                  </w:pPr>
                  <w:r w:rsidRPr="00713DDF">
                    <w:rPr>
                      <w:rFonts w:ascii="TH Sarabun New" w:hAnsi="TH Sarabun New" w:cs="TH Sarabun New"/>
                      <w:sz w:val="32"/>
                      <w:szCs w:val="32"/>
                      <w:cs/>
                      <w:lang w:bidi="th-TH"/>
                    </w:rPr>
                    <w:t xml:space="preserve">อนุบาล </w:t>
                  </w:r>
                  <w:r w:rsidRPr="00713DDF">
                    <w:rPr>
                      <w:rFonts w:ascii="TH Sarabun New" w:hAnsi="TH Sarabun New" w:cs="TH Sarabun New"/>
                      <w:sz w:val="32"/>
                      <w:szCs w:val="32"/>
                      <w:lang w:bidi="th-TH"/>
                    </w:rPr>
                    <w:t xml:space="preserve">: </w:t>
                  </w:r>
                  <w:r w:rsidRPr="00713DDF">
                    <w:rPr>
                      <w:rFonts w:ascii="TH Sarabun New" w:hAnsi="TH Sarabun New" w:cs="TH Sarabun New"/>
                      <w:sz w:val="32"/>
                      <w:szCs w:val="32"/>
                      <w:cs/>
                      <w:lang w:bidi="th-TH"/>
                    </w:rPr>
                    <w:t>อ่าน เขียน เชาวน์ปัญญา</w:t>
                  </w:r>
                </w:p>
                <w:p w:rsidR="00B3089A" w:rsidRPr="00713DDF" w:rsidRDefault="00713DDF" w:rsidP="00713DDF">
                  <w:pPr>
                    <w:jc w:val="left"/>
                    <w:rPr>
                      <w:rFonts w:ascii="TH Sarabun New" w:hAnsi="TH Sarabun New" w:cs="TH Sarabun New"/>
                      <w:sz w:val="32"/>
                      <w:szCs w:val="32"/>
                      <w:lang w:bidi="th-TH"/>
                    </w:rPr>
                  </w:pPr>
                  <w:r w:rsidRPr="00713DDF">
                    <w:rPr>
                      <w:rFonts w:ascii="TH Sarabun New" w:hAnsi="TH Sarabun New" w:cs="TH Sarabun New"/>
                      <w:sz w:val="32"/>
                      <w:szCs w:val="32"/>
                      <w:cs/>
                      <w:lang w:bidi="th-TH"/>
                    </w:rPr>
                    <w:t xml:space="preserve">ประถม </w:t>
                  </w:r>
                  <w:r w:rsidRPr="00713DDF">
                    <w:rPr>
                      <w:rFonts w:ascii="TH Sarabun New" w:hAnsi="TH Sarabun New" w:cs="TH Sarabun New"/>
                      <w:sz w:val="32"/>
                      <w:szCs w:val="32"/>
                      <w:lang w:bidi="th-TH"/>
                    </w:rPr>
                    <w:t xml:space="preserve">: </w:t>
                  </w:r>
                  <w:r w:rsidRPr="00713DDF">
                    <w:rPr>
                      <w:rFonts w:ascii="TH Sarabun New" w:hAnsi="TH Sarabun New" w:cs="TH Sarabun New"/>
                      <w:sz w:val="32"/>
                      <w:szCs w:val="32"/>
                      <w:cs/>
                      <w:lang w:bidi="th-TH"/>
                    </w:rPr>
                    <w:t>ภาษาไทย ป.</w:t>
                  </w:r>
                  <w:r w:rsidRPr="00713DDF">
                    <w:rPr>
                      <w:rFonts w:ascii="TH Sarabun New" w:hAnsi="TH Sarabun New" w:cs="TH Sarabun New"/>
                      <w:sz w:val="32"/>
                      <w:szCs w:val="32"/>
                      <w:lang w:bidi="th-TH"/>
                    </w:rPr>
                    <w:t xml:space="preserve">2 </w:t>
                  </w:r>
                  <w:r w:rsidRPr="00713DDF">
                    <w:rPr>
                      <w:rFonts w:ascii="TH Sarabun New" w:hAnsi="TH Sarabun New" w:cs="TH Sarabun New"/>
                      <w:sz w:val="32"/>
                      <w:szCs w:val="32"/>
                      <w:cs/>
                      <w:lang w:bidi="th-TH"/>
                    </w:rPr>
                    <w:t>ภาษาอังกฤษ ป.</w:t>
                  </w:r>
                  <w:r w:rsidRPr="00713DDF">
                    <w:rPr>
                      <w:rFonts w:ascii="TH Sarabun New" w:hAnsi="TH Sarabun New" w:cs="TH Sarabun New"/>
                      <w:sz w:val="32"/>
                      <w:szCs w:val="32"/>
                      <w:lang w:bidi="th-TH"/>
                    </w:rPr>
                    <w:t>3,5</w:t>
                  </w:r>
                </w:p>
                <w:p w:rsidR="00713DDF" w:rsidRPr="00713DDF" w:rsidRDefault="00713DDF" w:rsidP="00713DDF">
                  <w:pPr>
                    <w:jc w:val="left"/>
                    <w:rPr>
                      <w:rFonts w:ascii="TH Sarabun New" w:hAnsi="TH Sarabun New" w:cs="TH Sarabun New"/>
                      <w:sz w:val="32"/>
                      <w:szCs w:val="32"/>
                      <w:lang w:bidi="th-TH"/>
                    </w:rPr>
                  </w:pPr>
                  <w:r w:rsidRPr="00713DDF">
                    <w:rPr>
                      <w:rFonts w:ascii="TH Sarabun New" w:hAnsi="TH Sarabun New" w:cs="TH Sarabun New"/>
                      <w:sz w:val="32"/>
                      <w:szCs w:val="32"/>
                      <w:cs/>
                      <w:lang w:bidi="th-TH"/>
                    </w:rPr>
                    <w:t xml:space="preserve">มัธยม </w:t>
                  </w:r>
                  <w:r w:rsidRPr="00713DDF">
                    <w:rPr>
                      <w:rFonts w:ascii="TH Sarabun New" w:hAnsi="TH Sarabun New" w:cs="TH Sarabun New"/>
                      <w:sz w:val="32"/>
                      <w:szCs w:val="32"/>
                      <w:lang w:bidi="th-TH"/>
                    </w:rPr>
                    <w:t xml:space="preserve">: </w:t>
                  </w:r>
                  <w:r w:rsidRPr="00713DDF">
                    <w:rPr>
                      <w:rFonts w:ascii="TH Sarabun New" w:hAnsi="TH Sarabun New" w:cs="TH Sarabun New"/>
                      <w:sz w:val="32"/>
                      <w:szCs w:val="32"/>
                      <w:cs/>
                      <w:lang w:bidi="th-TH"/>
                    </w:rPr>
                    <w:t>ภาษาอังกฤษ ม.</w:t>
                  </w:r>
                  <w:r w:rsidRPr="00713DDF">
                    <w:rPr>
                      <w:rFonts w:ascii="TH Sarabun New" w:hAnsi="TH Sarabun New" w:cs="TH Sarabun New"/>
                      <w:sz w:val="32"/>
                      <w:szCs w:val="32"/>
                      <w:lang w:bidi="th-TH"/>
                    </w:rPr>
                    <w:t>4</w:t>
                  </w:r>
                </w:p>
                <w:p w:rsidR="00307FA8" w:rsidRPr="00307FA8" w:rsidRDefault="00307FA8" w:rsidP="00B3089A">
                  <w:pPr>
                    <w:jc w:val="left"/>
                    <w:rPr>
                      <w:sz w:val="24"/>
                      <w:szCs w:val="24"/>
                      <w:lang w:bidi="th-TH"/>
                    </w:rPr>
                  </w:pPr>
                </w:p>
                <w:p w:rsidR="004A7542" w:rsidRPr="00A85B6F" w:rsidRDefault="00AC4676" w:rsidP="00346ED4">
                  <w:pPr>
                    <w:pStyle w:val="Heading1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6A841AB170BA4C28A7113BBE927EB3B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113049">
                        <w:rPr>
                          <w:b/>
                          <w:bCs/>
                        </w:rPr>
                        <w:t>Education</w:t>
                      </w:r>
                    </w:sdtContent>
                  </w:sdt>
                </w:p>
                <w:p w:rsidR="004A7542" w:rsidRDefault="004A7542" w:rsidP="00B3089A">
                  <w:pPr>
                    <w:pStyle w:val="Heading2"/>
                    <w:jc w:val="both"/>
                  </w:pPr>
                </w:p>
                <w:p w:rsidR="00DE1E3F" w:rsidRDefault="00713DDF" w:rsidP="007B1B17">
                  <w:pPr>
                    <w:rPr>
                      <w:rFonts w:ascii="TH Sarabun New" w:hAnsi="TH Sarabun New" w:cs="TH Sarabun New"/>
                      <w:sz w:val="32"/>
                      <w:szCs w:val="32"/>
                      <w:lang w:bidi="th-TH"/>
                    </w:rPr>
                  </w:pPr>
                  <w:r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  <w:lang w:bidi="th-TH"/>
                    </w:rPr>
                    <w:t>คณะ ครุศาสตร์ สาขา การศึกษาปฐมวัย จุฬาลงกรณ์มหาวิทยาลัย</w:t>
                  </w:r>
                </w:p>
                <w:p w:rsidR="007B1B17" w:rsidRPr="00713DDF" w:rsidRDefault="00DE1E3F" w:rsidP="007B1B17">
                  <w:pPr>
                    <w:rPr>
                      <w:rFonts w:ascii="TH Sarabun New" w:hAnsi="TH Sarabun New" w:cs="TH Sarabun New"/>
                      <w:sz w:val="32"/>
                      <w:szCs w:val="32"/>
                      <w:cs/>
                      <w:lang w:bidi="th-TH"/>
                    </w:rPr>
                  </w:pPr>
                  <w:r>
                    <w:rPr>
                      <w:rFonts w:ascii="TH Sarabun New" w:hAnsi="TH Sarabun New" w:cs="TH Sarabun New"/>
                      <w:sz w:val="32"/>
                      <w:szCs w:val="32"/>
                      <w:lang w:bidi="th-TH"/>
                    </w:rPr>
                    <w:t>GPA : 3.67</w:t>
                  </w:r>
                  <w:bookmarkStart w:id="0" w:name="_GoBack"/>
                  <w:bookmarkEnd w:id="0"/>
                  <w:r w:rsidR="00713DDF"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  <w:lang w:bidi="th-TH"/>
                    </w:rPr>
                    <w:t xml:space="preserve"> </w:t>
                  </w:r>
                </w:p>
                <w:p w:rsidR="00307FA8" w:rsidRPr="007B1B17" w:rsidRDefault="00307FA8" w:rsidP="007B1B17">
                  <w:pPr>
                    <w:rPr>
                      <w:lang w:bidi="th-TH"/>
                    </w:rPr>
                  </w:pPr>
                </w:p>
                <w:p w:rsidR="004A7542" w:rsidRDefault="004A7542" w:rsidP="00346ED4"/>
                <w:p w:rsidR="007B1B17" w:rsidRPr="00A85B6F" w:rsidRDefault="007B1B17" w:rsidP="00346ED4">
                  <w:pPr>
                    <w:rPr>
                      <w:cs/>
                      <w:lang w:bidi="th-TH"/>
                    </w:rPr>
                  </w:pPr>
                </w:p>
              </w:tc>
            </w:tr>
          </w:tbl>
          <w:p w:rsidR="004A7542" w:rsidRPr="00A85B6F" w:rsidRDefault="004A7542" w:rsidP="00346ED4"/>
        </w:tc>
        <w:tc>
          <w:tcPr>
            <w:tcW w:w="4452" w:type="dxa"/>
            <w:tcBorders>
              <w:left w:val="single" w:sz="24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340"/>
            </w:tblGrid>
            <w:tr w:rsidR="004A7542" w:rsidRPr="00A85B6F" w:rsidTr="00DE1E3F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24" w:space="0" w:color="FFD556" w:themeColor="accent1"/>
                    <w:bottom w:val="single" w:sz="12" w:space="0" w:color="FFD556" w:themeColor="accent1"/>
                    <w:right w:val="single" w:sz="24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E10171" w:rsidRPr="00E10171" w:rsidRDefault="00113049" w:rsidP="00113049">
                  <w:pPr>
                    <w:pStyle w:val="Heading2"/>
                    <w:jc w:val="both"/>
                  </w:pPr>
                  <w:r>
                    <w:rPr>
                      <w:noProof/>
                      <w:lang w:bidi="th-TH"/>
                    </w:rPr>
                    <w:drawing>
                      <wp:inline distT="0" distB="0" distL="0" distR="0">
                        <wp:extent cx="2433600" cy="3322753"/>
                        <wp:effectExtent l="0" t="0" r="0" b="0"/>
                        <wp:docPr id="14" name="Picture 14" descr="C:\Users\ped\AppData\Local\Microsoft\Windows\INetCache\Content.Word\S_610074893931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ped\AppData\Local\Microsoft\Windows\INetCache\Content.Word\S_6100748939315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1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2">
                                          <a14:imgEffect>
                                            <a14:backgroundRemoval t="2486" b="100000" l="9962" r="89911">
                                              <a14:foregroundMark x1="38825" y1="59082" x2="38633" y2="67113"/>
                                              <a14:foregroundMark x1="60856" y1="63958" x2="60089" y2="56883"/>
                                              <a14:backgroundMark x1="70754" y1="61568" x2="70307" y2="31740"/>
                                              <a14:backgroundMark x1="69604" y1="71415" x2="70945" y2="57075"/>
                                              <a14:backgroundMark x1="23691" y1="70554" x2="33844" y2="21797"/>
                                              <a14:backgroundMark x1="62133" y1="55354" x2="61111" y2="52868"/>
                                              <a14:backgroundMark x1="62516" y1="60803" x2="62516" y2="59656"/>
                                              <a14:backgroundMark x1="61877" y1="58317" x2="61750" y2="56883"/>
                                              <a14:backgroundMark x1="61111" y1="55545" x2="60983" y2="53059"/>
                                              <a14:backgroundMark x1="37420" y1="59082" x2="37165" y2="56310"/>
                                            </a14:backgroundRemoval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9003" t="19143" r="3151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454981" cy="33519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A7542" w:rsidRPr="00A85B6F" w:rsidTr="00DE1E3F">
              <w:trPr>
                <w:trHeight w:val="306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24" w:space="0" w:color="FFD556" w:themeColor="accent1"/>
                    <w:bottom w:val="single" w:sz="24" w:space="0" w:color="FFD556" w:themeColor="accent1"/>
                    <w:right w:val="single" w:sz="24" w:space="0" w:color="FFD556" w:themeColor="accent1"/>
                  </w:tcBorders>
                </w:tcPr>
                <w:p w:rsidR="00713DDF" w:rsidRDefault="00713DDF"/>
                <w:p w:rsidR="00713DDF" w:rsidRDefault="00713DDF"/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810"/>
                    <w:gridCol w:w="1810"/>
                  </w:tblGrid>
                  <w:tr w:rsidR="004A7542" w:rsidRPr="00A85B6F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  <w:lang w:bidi="th-TH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13B3C7C" wp14:editId="088C57D0">
                                  <wp:extent cx="329184" cy="329184"/>
                                  <wp:effectExtent l="0" t="0" r="0" b="0"/>
                                  <wp:docPr id="6" name="Group 322" title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5E298D4A" id="Group 322" o:spid="_x0000_s1026" alt="Title: Email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DGroMnqCwAAUDcAAA4AAAAAAAAAAAAAAAAALgIAAGRycy9lMm9Eb2MueG1sUEsBAi0AFAAG&#10;AAgAAAAhAGhHG9DYAAAAAwEAAA8AAAAAAAAAAAAAAAAARA4AAGRycy9kb3ducmV2LnhtbFBLBQYA&#10;AAAABAAEAPMAAABJDwAAAAA=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  <w:lang w:bidi="th-TH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0B11764C" wp14:editId="37F3E9C6">
                                  <wp:extent cx="329184" cy="329184"/>
                                  <wp:effectExtent l="0" t="0" r="0" b="0"/>
                                  <wp:docPr id="304" name="Group 303" title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15030E19" id="Group 303" o:spid="_x0000_s1026" alt="Title: Telephone icon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A6Y2yZvBwAAN6jAAAOAAAAAAAAAAAA&#10;AAAAAC4CAABkcnMvZTJvRG9jLnhtbFBLAQItABQABgAIAAAAIQBoRxvQ2AAAAAMBAAAPAAAAAAAA&#10;AAAAAAAAABYfAABkcnMvZG93bnJldi54bWxQSwUGAAAAAAQABADzAAAAGyAAAAAA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7B1B17" w:rsidP="007B1B17">
                        <w:r>
                          <w:t xml:space="preserve">Line ID : </w:t>
                        </w:r>
                        <w:r>
                          <w:rPr>
                            <w:lang w:bidi="th-TH"/>
                          </w:rPr>
                          <w:t>.</w:t>
                        </w:r>
                        <w:proofErr w:type="spellStart"/>
                        <w:r>
                          <w:rPr>
                            <w:lang w:bidi="th-TH"/>
                          </w:rPr>
                          <w:t>lapapear</w:t>
                        </w:r>
                        <w:proofErr w:type="spellEnd"/>
                        <w:r>
                          <w:t xml:space="preserve"> 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AC4676" w:rsidP="00346ED4">
                        <w:sdt>
                          <w:sdtPr>
                            <w:alias w:val="Enter telephone:"/>
                            <w:tag w:val="Enter telephone:"/>
                            <w:id w:val="2067829428"/>
                            <w:placeholder>
                              <w:docPart w:val="5209F30704EF4FAE8298CA47081975AD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4A7542" w:rsidRPr="00A85B6F">
                              <w:t>Telephone</w:t>
                            </w:r>
                          </w:sdtContent>
                        </w:sdt>
                        <w:r w:rsidR="007B1B17">
                          <w:t xml:space="preserve"> : 099414799</w:t>
                        </w:r>
                      </w:p>
                    </w:tc>
                  </w:tr>
                  <w:tr w:rsidR="00307FA8" w:rsidRPr="00A85B6F" w:rsidTr="00713DDF">
                    <w:trPr>
                      <w:trHeight w:val="792"/>
                    </w:trPr>
                    <w:tc>
                      <w:tcPr>
                        <w:tcW w:w="3693" w:type="dxa"/>
                        <w:gridSpan w:val="2"/>
                        <w:tcMar>
                          <w:top w:w="288" w:type="dxa"/>
                          <w:bottom w:w="0" w:type="dxa"/>
                        </w:tcMar>
                      </w:tcPr>
                      <w:p w:rsidR="00307FA8" w:rsidRPr="00713DDF" w:rsidRDefault="00713DDF" w:rsidP="00713DDF">
                        <w:pPr>
                          <w:pStyle w:val="Graphic"/>
                          <w:rPr>
                            <w:rFonts w:ascii="TH Sarabun New" w:hAnsi="TH Sarabun New" w:cs="TH Sarabun New"/>
                            <w:sz w:val="32"/>
                            <w:szCs w:val="32"/>
                            <w:lang w:bidi="th-TH"/>
                          </w:rPr>
                        </w:pPr>
                        <w:r w:rsidRPr="00713DDF">
                          <w:rPr>
                            <w:rFonts w:ascii="TH Sarabun New" w:hAnsi="TH Sarabun New" w:cs="TH Sarabun New" w:hint="cs"/>
                            <w:sz w:val="28"/>
                            <w:szCs w:val="28"/>
                            <w:cs/>
                            <w:lang w:bidi="th-TH"/>
                          </w:rPr>
                          <w:t xml:space="preserve">ที่อยู่ </w:t>
                        </w:r>
                        <w:r w:rsidRPr="00713DDF">
                          <w:rPr>
                            <w:rFonts w:ascii="TH Sarabun New" w:hAnsi="TH Sarabun New" w:cs="TH Sarabun New"/>
                            <w:sz w:val="28"/>
                            <w:szCs w:val="28"/>
                            <w:lang w:bidi="th-TH"/>
                          </w:rPr>
                          <w:t xml:space="preserve">: </w:t>
                        </w:r>
                        <w:r w:rsidRPr="00713DDF">
                          <w:rPr>
                            <w:rFonts w:ascii="TH Sarabun New" w:hAnsi="TH Sarabun New" w:cs="TH Sarabun New" w:hint="cs"/>
                            <w:sz w:val="28"/>
                            <w:szCs w:val="28"/>
                            <w:cs/>
                            <w:lang w:bidi="th-TH"/>
                          </w:rPr>
                          <w:t xml:space="preserve">ถนนสุทธิสาร แขวงดินแดง เขตดินแดง กรุงเทพฯ </w:t>
                        </w:r>
                        <w:r w:rsidRPr="00713DDF">
                          <w:rPr>
                            <w:rFonts w:ascii="TH Sarabun New" w:hAnsi="TH Sarabun New" w:cs="TH Sarabun New"/>
                            <w:sz w:val="28"/>
                            <w:szCs w:val="28"/>
                            <w:lang w:bidi="th-TH"/>
                          </w:rPr>
                          <w:t>10400</w:t>
                        </w:r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:rsidR="004A7542" w:rsidRPr="00A85B6F" w:rsidRDefault="004A7542" w:rsidP="00346ED4"/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:rsidR="004A7542" w:rsidRPr="00A85B6F" w:rsidRDefault="004A7542" w:rsidP="00346ED4"/>
                    </w:tc>
                  </w:tr>
                </w:tbl>
                <w:p w:rsidR="004A7542" w:rsidRPr="00A85B6F" w:rsidRDefault="004A7542" w:rsidP="00346ED4"/>
              </w:tc>
            </w:tr>
          </w:tbl>
          <w:p w:rsidR="004A7542" w:rsidRPr="00A85B6F" w:rsidRDefault="004A7542" w:rsidP="00346ED4"/>
        </w:tc>
      </w:tr>
    </w:tbl>
    <w:p w:rsidR="00EC26A6" w:rsidRPr="00EC26A6" w:rsidRDefault="00EC26A6" w:rsidP="00EC26A6">
      <w:pPr>
        <w:pStyle w:val="NoSpacing"/>
      </w:pPr>
    </w:p>
    <w:sectPr w:rsidR="00EC26A6" w:rsidRPr="00EC26A6" w:rsidSect="00DE1E3F">
      <w:footerReference w:type="default" r:id="rId13"/>
      <w:headerReference w:type="first" r:id="rId14"/>
      <w:pgSz w:w="12240" w:h="15840"/>
      <w:pgMar w:top="792" w:right="792" w:bottom="792" w:left="792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676" w:rsidRDefault="00AC4676" w:rsidP="004A7542">
      <w:pPr>
        <w:spacing w:after="0" w:line="240" w:lineRule="auto"/>
      </w:pPr>
      <w:r>
        <w:separator/>
      </w:r>
    </w:p>
  </w:endnote>
  <w:endnote w:type="continuationSeparator" w:id="0">
    <w:p w:rsidR="00AC4676" w:rsidRDefault="00AC4676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2D075C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304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676" w:rsidRDefault="00AC4676" w:rsidP="004A7542">
      <w:pPr>
        <w:spacing w:after="0" w:line="240" w:lineRule="auto"/>
      </w:pPr>
      <w:r>
        <w:separator/>
      </w:r>
    </w:p>
  </w:footnote>
  <w:footnote w:type="continuationSeparator" w:id="0">
    <w:p w:rsidR="00AC4676" w:rsidRDefault="00AC4676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20"/>
        <w:szCs w:val="72"/>
      </w:rPr>
      <w:alias w:val="Enter Your Name:"/>
      <w:tag w:val="Enter Your Name:"/>
      <w:id w:val="1764105439"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:rsidR="00BD5EFB" w:rsidRDefault="00713DDF">
        <w:pPr>
          <w:pStyle w:val="Header"/>
        </w:pPr>
        <w:r w:rsidRPr="00713DDF">
          <w:rPr>
            <w:rFonts w:hint="cs"/>
            <w:sz w:val="220"/>
            <w:szCs w:val="72"/>
            <w:cs/>
            <w:lang w:bidi="th-TH"/>
          </w:rPr>
          <w:t>ต</w:t>
        </w:r>
        <w:r>
          <w:rPr>
            <w:rFonts w:hint="cs"/>
            <w:sz w:val="220"/>
            <w:szCs w:val="72"/>
            <w:cs/>
            <w:lang w:bidi="th-TH"/>
          </w:rPr>
          <w:t>ิว</w:t>
        </w:r>
        <w:proofErr w:type="spellStart"/>
        <w:r>
          <w:rPr>
            <w:rFonts w:hint="cs"/>
            <w:sz w:val="220"/>
            <w:szCs w:val="72"/>
            <w:cs/>
            <w:lang w:bidi="th-TH"/>
          </w:rPr>
          <w:t>เต</w:t>
        </w:r>
        <w:proofErr w:type="spellEnd"/>
        <w:r>
          <w:rPr>
            <w:rFonts w:hint="cs"/>
            <w:sz w:val="220"/>
            <w:szCs w:val="72"/>
            <w:cs/>
            <w:lang w:bidi="th-TH"/>
          </w:rPr>
          <w:t>อร์ แพร์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B17"/>
    <w:rsid w:val="00113049"/>
    <w:rsid w:val="001C292B"/>
    <w:rsid w:val="00206B07"/>
    <w:rsid w:val="002876BB"/>
    <w:rsid w:val="00293B83"/>
    <w:rsid w:val="002D075C"/>
    <w:rsid w:val="00307FA8"/>
    <w:rsid w:val="00454034"/>
    <w:rsid w:val="004A7542"/>
    <w:rsid w:val="00681C2B"/>
    <w:rsid w:val="006A3CE7"/>
    <w:rsid w:val="006F77C5"/>
    <w:rsid w:val="00713DDF"/>
    <w:rsid w:val="007B1B17"/>
    <w:rsid w:val="00857F01"/>
    <w:rsid w:val="009530FE"/>
    <w:rsid w:val="00AC4676"/>
    <w:rsid w:val="00AF4457"/>
    <w:rsid w:val="00B3089A"/>
    <w:rsid w:val="00B90950"/>
    <w:rsid w:val="00DE1E3F"/>
    <w:rsid w:val="00E10171"/>
    <w:rsid w:val="00EC26A6"/>
    <w:rsid w:val="00EC7733"/>
    <w:rsid w:val="00ED1C71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8C81C"/>
  <w15:chartTrackingRefBased/>
  <w15:docId w15:val="{D13E0AF7-FA5B-4AA8-8EED-C1DB45AA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90950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Header">
    <w:name w:val="header"/>
    <w:basedOn w:val="Normal"/>
    <w:link w:val="HeaderCh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HeaderChar">
    <w:name w:val="Header Char"/>
    <w:basedOn w:val="DefaultParagraphFont"/>
    <w:link w:val="Header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Footer">
    <w:name w:val="footer"/>
    <w:basedOn w:val="Normal"/>
    <w:link w:val="FooterChar"/>
    <w:uiPriority w:val="99"/>
    <w:unhideWhenUsed/>
    <w:rsid w:val="004A754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42"/>
  </w:style>
  <w:style w:type="paragraph" w:styleId="NoSpacing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4A7542"/>
  </w:style>
  <w:style w:type="character" w:customStyle="1" w:styleId="GraphicChar">
    <w:name w:val="Graphic Char"/>
    <w:basedOn w:val="DefaultParagraphFont"/>
    <w:link w:val="Graphic"/>
    <w:uiPriority w:val="10"/>
    <w:rsid w:val="004A7542"/>
  </w:style>
  <w:style w:type="character" w:styleId="PlaceholderText">
    <w:name w:val="Placeholder Text"/>
    <w:basedOn w:val="DefaultParagraphFont"/>
    <w:uiPriority w:val="99"/>
    <w:semiHidden/>
    <w:rsid w:val="004A754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075C"/>
    <w:rPr>
      <w:i/>
      <w:iCs/>
      <w:color w:val="806000" w:themeColor="accent4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075C"/>
    <w:rPr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C"/>
    <w:rPr>
      <w:rFonts w:ascii="Segoe UI" w:hAnsi="Segoe UI" w:cs="Segoe UI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075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075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75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75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75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075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5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75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075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075C"/>
    <w:rPr>
      <w:rFonts w:ascii="Consolas" w:hAnsi="Consolas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0950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\AppData\Roaming\Microsoft\Templates\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6E00A554E34CA2A68221C214068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29422-5799-4A2C-8D56-131DBC971D0C}"/>
      </w:docPartPr>
      <w:docPartBody>
        <w:p w:rsidR="000F5AE1" w:rsidRDefault="00680479">
          <w:pPr>
            <w:pStyle w:val="9A6E00A554E34CA2A68221C214068185"/>
          </w:pPr>
          <w:r w:rsidRPr="00A85B6F">
            <w:t>Experience</w:t>
          </w:r>
        </w:p>
      </w:docPartBody>
    </w:docPart>
    <w:docPart>
      <w:docPartPr>
        <w:name w:val="6A841AB170BA4C28A7113BBE927EB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04B6C-D39B-4FC7-A2A4-AA3B6266C711}"/>
      </w:docPartPr>
      <w:docPartBody>
        <w:p w:rsidR="000F5AE1" w:rsidRDefault="00680479">
          <w:pPr>
            <w:pStyle w:val="6A841AB170BA4C28A7113BBE927EB3BA"/>
          </w:pPr>
          <w:r w:rsidRPr="00A85B6F">
            <w:t>Education</w:t>
          </w:r>
        </w:p>
      </w:docPartBody>
    </w:docPart>
    <w:docPart>
      <w:docPartPr>
        <w:name w:val="5209F30704EF4FAE8298CA4708197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DF495-0FF6-4061-AD15-F9868A67E5D5}"/>
      </w:docPartPr>
      <w:docPartBody>
        <w:p w:rsidR="000F5AE1" w:rsidRDefault="00680479">
          <w:pPr>
            <w:pStyle w:val="5209F30704EF4FAE8298CA47081975AD"/>
          </w:pPr>
          <w:r w:rsidRPr="00A85B6F">
            <w:t>Telephone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479"/>
    <w:rsid w:val="000F5AE1"/>
    <w:rsid w:val="00200B21"/>
    <w:rsid w:val="004E0540"/>
    <w:rsid w:val="00680479"/>
    <w:rsid w:val="00F2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2051F0851043AFA67F7BC1949889C1">
    <w:name w:val="742051F0851043AFA67F7BC1949889C1"/>
  </w:style>
  <w:style w:type="paragraph" w:customStyle="1" w:styleId="B0166A7F4DF64CDB89128C214E5B4D23">
    <w:name w:val="B0166A7F4DF64CDB89128C214E5B4D23"/>
  </w:style>
  <w:style w:type="paragraph" w:customStyle="1" w:styleId="9A6E00A554E34CA2A68221C214068185">
    <w:name w:val="9A6E00A554E34CA2A68221C214068185"/>
  </w:style>
  <w:style w:type="paragraph" w:customStyle="1" w:styleId="4E2ACC34981F4E78A836D2DB5A286E44">
    <w:name w:val="4E2ACC34981F4E78A836D2DB5A286E44"/>
  </w:style>
  <w:style w:type="paragraph" w:customStyle="1" w:styleId="62C8B93848CC422BB2EFB8C90EF6FE33">
    <w:name w:val="62C8B93848CC422BB2EFB8C90EF6FE33"/>
  </w:style>
  <w:style w:type="paragraph" w:customStyle="1" w:styleId="69AC7AD21E1B41F8959D3C0494C1DD3B">
    <w:name w:val="69AC7AD21E1B41F8959D3C0494C1DD3B"/>
  </w:style>
  <w:style w:type="paragraph" w:customStyle="1" w:styleId="F0BF04CB73414929AC76F5D59D79504C">
    <w:name w:val="F0BF04CB73414929AC76F5D59D79504C"/>
  </w:style>
  <w:style w:type="paragraph" w:customStyle="1" w:styleId="867C9349A9D54A35850136B9D48DC6D3">
    <w:name w:val="867C9349A9D54A35850136B9D48DC6D3"/>
  </w:style>
  <w:style w:type="paragraph" w:customStyle="1" w:styleId="7D1BADDDF9C644C79D5EF5A246460D0B">
    <w:name w:val="7D1BADDDF9C644C79D5EF5A246460D0B"/>
  </w:style>
  <w:style w:type="paragraph" w:customStyle="1" w:styleId="BD6383DF85D54EA78A7312195C3FD790">
    <w:name w:val="BD6383DF85D54EA78A7312195C3FD790"/>
  </w:style>
  <w:style w:type="paragraph" w:customStyle="1" w:styleId="93CBB916318D435EBB7E40AE81122EB4">
    <w:name w:val="93CBB916318D435EBB7E40AE81122EB4"/>
  </w:style>
  <w:style w:type="paragraph" w:customStyle="1" w:styleId="A7AA3BC6A15B4752AB02EAED2FE05298">
    <w:name w:val="A7AA3BC6A15B4752AB02EAED2FE05298"/>
  </w:style>
  <w:style w:type="paragraph" w:customStyle="1" w:styleId="8532016A11C54B8E9049C597872679D9">
    <w:name w:val="8532016A11C54B8E9049C597872679D9"/>
  </w:style>
  <w:style w:type="paragraph" w:customStyle="1" w:styleId="6A841AB170BA4C28A7113BBE927EB3BA">
    <w:name w:val="6A841AB170BA4C28A7113BBE927EB3BA"/>
  </w:style>
  <w:style w:type="paragraph" w:customStyle="1" w:styleId="219EA917E5B04E36AD781E7E97D6A5E1">
    <w:name w:val="219EA917E5B04E36AD781E7E97D6A5E1"/>
  </w:style>
  <w:style w:type="paragraph" w:customStyle="1" w:styleId="7A549B0F9C5F4027B9D3BB880287C7D8">
    <w:name w:val="7A549B0F9C5F4027B9D3BB880287C7D8"/>
  </w:style>
  <w:style w:type="paragraph" w:customStyle="1" w:styleId="7F5AF9C78FC04692BA5CD9A3EB10FC32">
    <w:name w:val="7F5AF9C78FC04692BA5CD9A3EB10FC32"/>
  </w:style>
  <w:style w:type="paragraph" w:customStyle="1" w:styleId="400E6FE7434D487EA9A7009FC3640082">
    <w:name w:val="400E6FE7434D487EA9A7009FC3640082"/>
  </w:style>
  <w:style w:type="paragraph" w:customStyle="1" w:styleId="FEC59806350F411EB16C55C3C11428C9">
    <w:name w:val="FEC59806350F411EB16C55C3C11428C9"/>
  </w:style>
  <w:style w:type="paragraph" w:customStyle="1" w:styleId="B9CF9870F74D4F8D93888B47D2C5E7F8">
    <w:name w:val="B9CF9870F74D4F8D93888B47D2C5E7F8"/>
  </w:style>
  <w:style w:type="paragraph" w:customStyle="1" w:styleId="FC2DD82686F24B23859E072DE50A6D1B">
    <w:name w:val="FC2DD82686F24B23859E072DE50A6D1B"/>
  </w:style>
  <w:style w:type="paragraph" w:customStyle="1" w:styleId="9D6EA738F01B4FF8A85A72A1FB089A71">
    <w:name w:val="9D6EA738F01B4FF8A85A72A1FB089A71"/>
  </w:style>
  <w:style w:type="paragraph" w:customStyle="1" w:styleId="E608CE87FF3F431E9166B19D8F9B2F21">
    <w:name w:val="E608CE87FF3F431E9166B19D8F9B2F2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bidi="ar-SA"/>
    </w:rPr>
  </w:style>
  <w:style w:type="paragraph" w:customStyle="1" w:styleId="3695B1C59CD145A6A68A4124C9A6E1AF">
    <w:name w:val="3695B1C59CD145A6A68A4124C9A6E1AF"/>
  </w:style>
  <w:style w:type="paragraph" w:customStyle="1" w:styleId="CAB9EEA26E574183A1C42A0359B5BEA7">
    <w:name w:val="CAB9EEA26E574183A1C42A0359B5BEA7"/>
  </w:style>
  <w:style w:type="paragraph" w:customStyle="1" w:styleId="5209F30704EF4FAE8298CA47081975AD">
    <w:name w:val="5209F30704EF4FAE8298CA47081975AD"/>
  </w:style>
  <w:style w:type="paragraph" w:customStyle="1" w:styleId="2B88885AE4BF45658D1AB3B03E28D194">
    <w:name w:val="2B88885AE4BF45658D1AB3B03E28D194"/>
  </w:style>
  <w:style w:type="paragraph" w:customStyle="1" w:styleId="EA25E933DEEA4D75B6CE21930BB8F876">
    <w:name w:val="EA25E933DEEA4D75B6CE21930BB8F876"/>
  </w:style>
  <w:style w:type="paragraph" w:customStyle="1" w:styleId="7E78E0AA349143BA90E9B769C32BC156">
    <w:name w:val="7E78E0AA349143BA90E9B769C32BC156"/>
  </w:style>
  <w:style w:type="paragraph" w:customStyle="1" w:styleId="9574DE6F426444149794BF95258031BD">
    <w:name w:val="9574DE6F426444149794BF95258031BD"/>
  </w:style>
  <w:style w:type="paragraph" w:customStyle="1" w:styleId="B01B4BE9E39F4A82AE2F48D5C901A7D6">
    <w:name w:val="B01B4BE9E39F4A82AE2F48D5C901A7D6"/>
  </w:style>
  <w:style w:type="paragraph" w:customStyle="1" w:styleId="7141B8E180A44C0C895595701058FFD0">
    <w:name w:val="7141B8E180A44C0C895595701058FFD0"/>
    <w:rsid w:val="004E0540"/>
  </w:style>
  <w:style w:type="paragraph" w:customStyle="1" w:styleId="6D330AFE886744FFAC9970BBB44F9F62">
    <w:name w:val="6D330AFE886744FFAC9970BBB44F9F62"/>
    <w:rsid w:val="004E05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ติวเตอร์ แพร์</CompanyPhone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67A40A-1731-45A1-976C-92562EC5D4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71F1DA-0DFB-44CE-8562-FC4D3F68183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236151-F7BC-4434-9B68-37044886F680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</Template>
  <TotalTime>71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</dc:creator>
  <cp:keywords/>
  <dc:description/>
  <cp:lastModifiedBy>ped</cp:lastModifiedBy>
  <cp:revision>4</cp:revision>
  <dcterms:created xsi:type="dcterms:W3CDTF">2017-05-17T15:16:00Z</dcterms:created>
  <dcterms:modified xsi:type="dcterms:W3CDTF">2017-05-17T16:58:00Z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