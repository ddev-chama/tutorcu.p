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ngsana New" w:eastAsiaTheme="minorEastAsia" w:hAnsi="Angsana New" w:cs="Angsana New"/>
          <w:b/>
          <w:caps w:val="0"/>
          <w:color w:val="auto"/>
          <w:spacing w:val="0"/>
          <w:kern w:val="0"/>
          <w:sz w:val="32"/>
          <w:szCs w:val="22"/>
        </w:rPr>
        <w:alias w:val="Resume Name"/>
        <w:tag w:val="Resume Name"/>
        <w:id w:val="-104278397"/>
        <w:placeholder>
          <w:docPart w:val="CF5863E7FBD1E940B35B13FC8F6B695C"/>
        </w:placeholder>
        <w:docPartList>
          <w:docPartGallery w:val="Quick Parts"/>
          <w:docPartCategory w:val=" Resume Name"/>
        </w:docPartList>
      </w:sdtPr>
      <w:sdtContent>
        <w:p w:rsidR="00F81DC9" w:rsidRPr="00D02B4A" w:rsidRDefault="00F62A9A" w:rsidP="00F62A9A">
          <w:pPr>
            <w:pStyle w:val="Title"/>
            <w:rPr>
              <w:rFonts w:ascii="Angsana New" w:hAnsi="Angsana New" w:cs="Angsana New"/>
              <w:b/>
              <w:color w:val="auto"/>
              <w:sz w:val="96"/>
            </w:rPr>
          </w:pPr>
          <w:proofErr w:type="spellStart"/>
          <w:r w:rsidRPr="00D02B4A">
            <w:rPr>
              <w:rFonts w:ascii="Angsana New" w:hAnsi="Angsana New" w:cs="Angsana New"/>
              <w:b/>
              <w:color w:val="auto"/>
              <w:sz w:val="96"/>
            </w:rPr>
            <w:t>ธนายุต</w:t>
          </w:r>
          <w:proofErr w:type="spellEnd"/>
          <w:r w:rsidRPr="00D02B4A">
            <w:rPr>
              <w:rFonts w:ascii="Angsana New" w:hAnsi="Angsana New" w:cs="Angsana New"/>
              <w:b/>
              <w:color w:val="auto"/>
              <w:sz w:val="96"/>
            </w:rPr>
            <w:t xml:space="preserve"> </w:t>
          </w:r>
          <w:proofErr w:type="spellStart"/>
          <w:r w:rsidRPr="00D02B4A">
            <w:rPr>
              <w:rFonts w:ascii="Angsana New" w:hAnsi="Angsana New" w:cs="Angsana New"/>
              <w:b/>
              <w:color w:val="auto"/>
              <w:sz w:val="96"/>
            </w:rPr>
            <w:t>เตชะศรีบูรพา</w:t>
          </w:r>
          <w:proofErr w:type="spellEnd"/>
          <w:r w:rsidRPr="00D02B4A">
            <w:rPr>
              <w:rFonts w:ascii="Angsana New" w:hAnsi="Angsana New" w:cs="Angsana New"/>
              <w:b/>
              <w:color w:val="auto"/>
              <w:sz w:val="96"/>
            </w:rPr>
            <w:t xml:space="preserve"> </w:t>
          </w:r>
        </w:p>
        <w:sdt>
          <w:sdtPr>
            <w:rPr>
              <w:rFonts w:ascii="Angsana New" w:hAnsi="Angsana New" w:cs="Angsana New"/>
              <w:b/>
              <w:sz w:val="32"/>
            </w:rPr>
            <w:alias w:val="Address"/>
            <w:tag w:val=""/>
            <w:id w:val="539556739"/>
            <w:placeholder>
              <w:docPart w:val="C20E23FBB50B95479D647ECE7C966E1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F81DC9" w:rsidRPr="00D02B4A" w:rsidRDefault="00F62A9A">
              <w:pPr>
                <w:pStyle w:val="NoSpacing"/>
                <w:rPr>
                  <w:rFonts w:ascii="Angsana New" w:hAnsi="Angsana New" w:cs="Angsana New"/>
                  <w:b/>
                  <w:sz w:val="32"/>
                </w:rPr>
              </w:pPr>
              <w:proofErr w:type="gramStart"/>
              <w:r w:rsidRPr="00D02B4A">
                <w:rPr>
                  <w:rFonts w:ascii="Angsana New" w:hAnsi="Angsana New" w:cs="Angsana New"/>
                  <w:b/>
                  <w:sz w:val="32"/>
                </w:rPr>
                <w:t xml:space="preserve">169 </w:t>
              </w:r>
              <w:r w:rsidRPr="00D02B4A">
                <w:rPr>
                  <w:rFonts w:ascii="Angsana New" w:hAnsi="Angsana New" w:cs="Angsana New"/>
                  <w:b/>
                  <w:sz w:val="32"/>
                  <w:lang w:val="th-TH"/>
                </w:rPr>
                <w:t>ซอยเทพนครินทร์</w:t>
              </w:r>
              <w:proofErr w:type="gramEnd"/>
              <w:r w:rsidRPr="00D02B4A">
                <w:rPr>
                  <w:rFonts w:ascii="Angsana New" w:hAnsi="Angsana New" w:cs="Angsana New"/>
                  <w:b/>
                  <w:sz w:val="32"/>
                  <w:lang w:val="th-TH"/>
                </w:rPr>
                <w:t xml:space="preserve"> ถนนสมเด็จพระปิ่นเกล้า เขตบางกอกน้อย </w:t>
              </w:r>
              <w:r w:rsidRPr="00D02B4A">
                <w:rPr>
                  <w:rFonts w:ascii="Angsana New" w:hAnsi="Angsana New" w:cs="Angsana New"/>
                  <w:b/>
                  <w:sz w:val="32"/>
                </w:rPr>
                <w:t xml:space="preserve">10700 </w:t>
              </w:r>
            </w:p>
          </w:sdtContent>
        </w:sdt>
        <w:sdt>
          <w:sdtPr>
            <w:rPr>
              <w:rFonts w:ascii="Angsana New" w:hAnsi="Angsana New" w:cs="Angsana New"/>
              <w:b/>
              <w:sz w:val="32"/>
            </w:rPr>
            <w:alias w:val="Phone"/>
            <w:tag w:val=""/>
            <w:id w:val="1357783703"/>
            <w:placeholder>
              <w:docPart w:val="B90B984615E01C4A952421CF232F64B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F81DC9" w:rsidRPr="00D02B4A" w:rsidRDefault="00F62A9A">
              <w:pPr>
                <w:pStyle w:val="NoSpacing"/>
                <w:rPr>
                  <w:rFonts w:ascii="Angsana New" w:hAnsi="Angsana New" w:cs="Angsana New"/>
                  <w:b/>
                  <w:sz w:val="32"/>
                </w:rPr>
              </w:pPr>
              <w:r w:rsidRPr="00D02B4A">
                <w:rPr>
                  <w:rFonts w:ascii="Angsana New" w:hAnsi="Angsana New" w:cs="Angsana New"/>
                  <w:b/>
                  <w:sz w:val="32"/>
                </w:rPr>
                <w:t xml:space="preserve">0877572088,0840037867 </w:t>
              </w:r>
            </w:p>
          </w:sdtContent>
        </w:sdt>
        <w:sdt>
          <w:sdtPr>
            <w:rPr>
              <w:rStyle w:val="PlaceholderText"/>
              <w:rFonts w:ascii="Angsana New" w:hAnsi="Angsana New" w:cs="Angsana New"/>
              <w:b/>
              <w:color w:val="auto"/>
              <w:sz w:val="32"/>
            </w:rPr>
            <w:id w:val="1753779621"/>
            <w:placeholder>
              <w:docPart w:val="A5F8065E46868D4998C528DD605E412E"/>
            </w:placeholder>
            <w:text/>
          </w:sdtPr>
          <w:sdtContent>
            <w:p w:rsidR="00D02B4A" w:rsidRPr="00D02B4A" w:rsidRDefault="00F62A9A" w:rsidP="00D02B4A">
              <w:pPr>
                <w:rPr>
                  <w:rFonts w:ascii="Angsana New" w:hAnsi="Angsana New" w:cs="Angsana New"/>
                  <w:b/>
                  <w:sz w:val="32"/>
                </w:rPr>
              </w:pPr>
              <w:r w:rsidRPr="00D02B4A">
                <w:rPr>
                  <w:rStyle w:val="PlaceholderText"/>
                  <w:rFonts w:ascii="Angsana New" w:hAnsi="Angsana New" w:cs="Angsana New"/>
                  <w:b/>
                  <w:color w:val="auto"/>
                  <w:sz w:val="32"/>
                </w:rPr>
                <w:t>https://www.facebook.com/yutyoung</w:t>
              </w:r>
            </w:p>
          </w:sdtContent>
        </w:sdt>
      </w:sdtContent>
    </w:sdt>
    <w:p w:rsidR="00F81DC9" w:rsidRPr="00D02B4A" w:rsidRDefault="00D02B4A" w:rsidP="00D02B4A">
      <w:pPr>
        <w:rPr>
          <w:rFonts w:ascii="Angsana New" w:hAnsi="Angsana New" w:cs="Angsana New"/>
          <w:b/>
          <w:sz w:val="32"/>
        </w:rPr>
      </w:pPr>
      <w:proofErr w:type="spellStart"/>
      <w:r w:rsidRPr="00D02B4A">
        <w:rPr>
          <w:rFonts w:ascii="Angsana New" w:hAnsi="Angsana New" w:cs="Angsana New"/>
          <w:b/>
          <w:sz w:val="40"/>
        </w:rPr>
        <w:t>จุดมุ่งหมาย</w:t>
      </w:r>
      <w:proofErr w:type="spellEnd"/>
      <w:r w:rsidRPr="00D02B4A">
        <w:rPr>
          <w:rFonts w:ascii="Angsana New" w:hAnsi="Angsana New" w:cs="Angsana New"/>
          <w:b/>
          <w:sz w:val="40"/>
        </w:rPr>
        <w:t xml:space="preserve"> </w:t>
      </w:r>
    </w:p>
    <w:p w:rsidR="00F81DC9" w:rsidRPr="00D02B4A" w:rsidRDefault="00F62A9A">
      <w:pPr>
        <w:rPr>
          <w:rFonts w:ascii="Angsana New" w:hAnsi="Angsana New" w:cs="Angsana New"/>
          <w:b/>
          <w:sz w:val="32"/>
          <w:lang w:val="th-TH"/>
        </w:rPr>
      </w:pPr>
      <w:r w:rsidRPr="00D02B4A">
        <w:rPr>
          <w:rFonts w:ascii="Angsana New" w:hAnsi="Angsana New" w:cs="Angsana New"/>
          <w:b/>
          <w:sz w:val="32"/>
          <w:lang w:val="th-TH"/>
        </w:rPr>
        <w:t xml:space="preserve">เพื่อใช้เป็นเอกสารประกอบในการรับคัดเลือกเป็นติวเตอร์ </w:t>
      </w:r>
    </w:p>
    <w:p w:rsidR="00F81DC9" w:rsidRPr="00D02B4A" w:rsidRDefault="00F62A9A">
      <w:pPr>
        <w:pStyle w:val="SectionHeading"/>
        <w:rPr>
          <w:rFonts w:ascii="Angsana New" w:hAnsi="Angsana New" w:cs="Angsana New"/>
          <w:b/>
          <w:color w:val="auto"/>
          <w:sz w:val="40"/>
        </w:rPr>
      </w:pPr>
      <w:proofErr w:type="spellStart"/>
      <w:r w:rsidRPr="00D02B4A">
        <w:rPr>
          <w:rFonts w:ascii="Angsana New" w:hAnsi="Angsana New" w:cs="Angsana New"/>
          <w:b/>
          <w:color w:val="auto"/>
          <w:sz w:val="40"/>
        </w:rPr>
        <w:t>การศึกษา</w:t>
      </w:r>
      <w:proofErr w:type="spellEnd"/>
      <w:r w:rsidRPr="00D02B4A">
        <w:rPr>
          <w:rFonts w:ascii="Angsana New" w:hAnsi="Angsana New" w:cs="Angsana New"/>
          <w:b/>
          <w:color w:val="auto"/>
          <w:sz w:val="40"/>
        </w:rPr>
        <w:t xml:space="preserve"> </w:t>
      </w:r>
    </w:p>
    <w:p w:rsidR="00F81DC9" w:rsidRPr="00D02B4A" w:rsidRDefault="00F62A9A">
      <w:pPr>
        <w:pStyle w:val="Subsection"/>
        <w:rPr>
          <w:rFonts w:ascii="Angsana New" w:hAnsi="Angsana New" w:cs="Angsana New"/>
          <w:b/>
          <w:color w:val="auto"/>
          <w:sz w:val="36"/>
        </w:rPr>
      </w:pPr>
      <w:proofErr w:type="spellStart"/>
      <w:r w:rsidRPr="00D02B4A">
        <w:rPr>
          <w:rFonts w:ascii="Angsana New" w:hAnsi="Angsana New" w:cs="Angsana New"/>
          <w:b/>
          <w:color w:val="auto"/>
          <w:sz w:val="36"/>
        </w:rPr>
        <w:t>โรงเรียนบ่อกรุวิทยา</w:t>
      </w:r>
      <w:proofErr w:type="spellEnd"/>
      <w:r w:rsidRPr="00D02B4A">
        <w:rPr>
          <w:rFonts w:ascii="Angsana New" w:hAnsi="Angsana New" w:cs="Angsana New"/>
          <w:b/>
          <w:color w:val="auto"/>
          <w:sz w:val="36"/>
        </w:rPr>
        <w:t xml:space="preserve"> </w:t>
      </w:r>
    </w:p>
    <w:p w:rsidR="00F81DC9" w:rsidRPr="00D02B4A" w:rsidRDefault="00F62A9A">
      <w:pPr>
        <w:rPr>
          <w:rStyle w:val="IntenseEmphasis"/>
          <w:rFonts w:ascii="Angsana New" w:hAnsi="Angsana New" w:cs="Angsana New"/>
          <w:i w:val="0"/>
          <w:color w:val="auto"/>
          <w:sz w:val="32"/>
        </w:rPr>
      </w:pPr>
      <w:proofErr w:type="spellStart"/>
      <w:r w:rsidRPr="00D02B4A">
        <w:rPr>
          <w:rFonts w:ascii="Angsana New" w:hAnsi="Angsana New" w:cs="Angsana New"/>
          <w:b/>
          <w:bCs/>
          <w:iCs/>
          <w:sz w:val="32"/>
        </w:rPr>
        <w:t>มัธยมปลาย</w:t>
      </w:r>
      <w:proofErr w:type="spellEnd"/>
      <w:r w:rsidRPr="00D02B4A">
        <w:rPr>
          <w:rFonts w:ascii="Angsana New" w:hAnsi="Angsana New" w:cs="Angsana New"/>
          <w:b/>
          <w:bCs/>
          <w:iCs/>
          <w:sz w:val="32"/>
        </w:rPr>
        <w:t xml:space="preserve"> </w:t>
      </w:r>
      <w:r w:rsidRPr="00D02B4A">
        <w:rPr>
          <w:rFonts w:ascii="Angsana New" w:hAnsi="Angsana New" w:cs="Angsana New"/>
          <w:b/>
          <w:bCs/>
          <w:iCs/>
          <w:sz w:val="32"/>
          <w:lang w:val="th-TH"/>
        </w:rPr>
        <w:t xml:space="preserve">สายวิทย์ </w:t>
      </w:r>
      <w:r w:rsidRPr="00D02B4A">
        <w:rPr>
          <w:rFonts w:ascii="Angsana New" w:hAnsi="Angsana New" w:cs="Angsana New"/>
          <w:b/>
          <w:bCs/>
          <w:iCs/>
          <w:sz w:val="32"/>
        </w:rPr>
        <w:t xml:space="preserve">- </w:t>
      </w:r>
      <w:proofErr w:type="gramStart"/>
      <w:r w:rsidRPr="00D02B4A">
        <w:rPr>
          <w:rFonts w:ascii="Angsana New" w:hAnsi="Angsana New" w:cs="Angsana New"/>
          <w:b/>
          <w:bCs/>
          <w:iCs/>
          <w:sz w:val="32"/>
          <w:lang w:val="th-TH"/>
        </w:rPr>
        <w:t>คณิต</w:t>
      </w:r>
      <w:r w:rsidRPr="00D02B4A">
        <w:rPr>
          <w:rFonts w:ascii="Angsana New" w:hAnsi="Angsana New" w:cs="Angsana New"/>
          <w:b/>
          <w:sz w:val="32"/>
        </w:rPr>
        <w:t xml:space="preserve">  </w:t>
      </w:r>
      <w:proofErr w:type="spellStart"/>
      <w:r w:rsidRPr="00D02B4A">
        <w:rPr>
          <w:rFonts w:ascii="Angsana New" w:hAnsi="Angsana New" w:cs="Angsana New"/>
          <w:b/>
          <w:sz w:val="32"/>
        </w:rPr>
        <w:t>เกรดเฉลี่ย</w:t>
      </w:r>
      <w:proofErr w:type="spellEnd"/>
      <w:proofErr w:type="gramEnd"/>
      <w:r w:rsidRPr="00D02B4A">
        <w:rPr>
          <w:rFonts w:ascii="Angsana New" w:hAnsi="Angsana New" w:cs="Angsana New"/>
          <w:b/>
          <w:sz w:val="32"/>
        </w:rPr>
        <w:t xml:space="preserve"> 2.98</w:t>
      </w:r>
    </w:p>
    <w:p w:rsidR="00F81DC9" w:rsidRPr="00D02B4A" w:rsidRDefault="00F62A9A">
      <w:pPr>
        <w:pStyle w:val="ListParagraph"/>
        <w:numPr>
          <w:ilvl w:val="0"/>
          <w:numId w:val="4"/>
        </w:numPr>
        <w:ind w:hanging="288"/>
        <w:rPr>
          <w:rFonts w:ascii="Angsana New" w:hAnsi="Angsana New" w:cs="Angsana New"/>
          <w:b/>
          <w:sz w:val="32"/>
        </w:rPr>
      </w:pPr>
      <w:r w:rsidRPr="00D02B4A">
        <w:rPr>
          <w:rFonts w:ascii="Angsana New" w:hAnsi="Angsana New" w:cs="Angsana New"/>
          <w:b/>
          <w:sz w:val="32"/>
          <w:lang w:val="th-TH"/>
        </w:rPr>
        <w:t xml:space="preserve">เหรียญเงิน แข่งขันทักษะทางวิชาการ </w:t>
      </w:r>
      <w:r w:rsidRPr="00D02B4A">
        <w:rPr>
          <w:rFonts w:ascii="Angsana New" w:hAnsi="Angsana New" w:cs="Angsana New"/>
          <w:b/>
          <w:sz w:val="32"/>
        </w:rPr>
        <w:t xml:space="preserve">story telling </w:t>
      </w:r>
    </w:p>
    <w:p w:rsidR="00F62A9A" w:rsidRPr="00D02B4A" w:rsidRDefault="00F62A9A">
      <w:pPr>
        <w:pStyle w:val="ListParagraph"/>
        <w:numPr>
          <w:ilvl w:val="0"/>
          <w:numId w:val="4"/>
        </w:numPr>
        <w:ind w:hanging="288"/>
        <w:rPr>
          <w:rFonts w:ascii="Angsana New" w:hAnsi="Angsana New" w:cs="Angsana New"/>
          <w:b/>
          <w:sz w:val="32"/>
        </w:rPr>
      </w:pPr>
      <w:r w:rsidRPr="00D02B4A">
        <w:rPr>
          <w:rFonts w:ascii="Angsana New" w:hAnsi="Angsana New" w:cs="Angsana New"/>
          <w:b/>
          <w:sz w:val="32"/>
          <w:lang w:val="th-TH"/>
        </w:rPr>
        <w:t xml:space="preserve">เหรียญทอง การแข่งขันทักษะทางวิชาการวาดภาพไทยประเพณี </w:t>
      </w:r>
    </w:p>
    <w:p w:rsidR="00F62A9A" w:rsidRPr="00D02B4A" w:rsidRDefault="00F62A9A" w:rsidP="00F62A9A">
      <w:pPr>
        <w:pStyle w:val="Subsection"/>
        <w:ind w:left="72"/>
        <w:rPr>
          <w:rFonts w:ascii="Angsana New" w:hAnsi="Angsana New" w:cs="Angsana New"/>
          <w:b/>
          <w:color w:val="auto"/>
          <w:sz w:val="36"/>
        </w:rPr>
      </w:pPr>
      <w:proofErr w:type="spellStart"/>
      <w:r w:rsidRPr="00D02B4A">
        <w:rPr>
          <w:rFonts w:ascii="Angsana New" w:hAnsi="Angsana New" w:cs="Angsana New"/>
          <w:b/>
          <w:color w:val="auto"/>
          <w:sz w:val="36"/>
        </w:rPr>
        <w:t>วิทยาลัยนานาชาติ</w:t>
      </w:r>
      <w:proofErr w:type="spellEnd"/>
      <w:r w:rsidRPr="00D02B4A">
        <w:rPr>
          <w:rFonts w:ascii="Angsana New" w:hAnsi="Angsana New" w:cs="Angsana New"/>
          <w:b/>
          <w:color w:val="auto"/>
          <w:sz w:val="36"/>
        </w:rPr>
        <w:t xml:space="preserve"> </w:t>
      </w:r>
      <w:proofErr w:type="spellStart"/>
      <w:r w:rsidRPr="00D02B4A">
        <w:rPr>
          <w:rFonts w:ascii="Angsana New" w:hAnsi="Angsana New" w:cs="Angsana New"/>
          <w:b/>
          <w:color w:val="auto"/>
          <w:sz w:val="36"/>
        </w:rPr>
        <w:t>มหาวิทยาลัยศิลปากร</w:t>
      </w:r>
      <w:proofErr w:type="spellEnd"/>
    </w:p>
    <w:p w:rsidR="00D02B4A" w:rsidRPr="00D02B4A" w:rsidRDefault="00D02B4A" w:rsidP="00D02B4A">
      <w:pPr>
        <w:rPr>
          <w:rStyle w:val="IntenseEmphasis"/>
          <w:rFonts w:ascii="Angsana New" w:hAnsi="Angsana New" w:cs="Angsana New"/>
          <w:i w:val="0"/>
          <w:color w:val="auto"/>
          <w:sz w:val="32"/>
        </w:rPr>
      </w:pPr>
      <w:proofErr w:type="spellStart"/>
      <w:r w:rsidRPr="00D02B4A">
        <w:rPr>
          <w:rFonts w:ascii="Angsana New" w:hAnsi="Angsana New" w:cs="Angsana New"/>
          <w:b/>
          <w:bCs/>
          <w:iCs/>
          <w:sz w:val="32"/>
        </w:rPr>
        <w:t>ปริญญาตรี</w:t>
      </w:r>
      <w:proofErr w:type="spellEnd"/>
      <w:r w:rsidRPr="00D02B4A">
        <w:rPr>
          <w:rFonts w:ascii="Angsana New" w:hAnsi="Angsana New" w:cs="Angsana New"/>
          <w:b/>
          <w:bCs/>
          <w:iCs/>
          <w:sz w:val="32"/>
        </w:rPr>
        <w:t xml:space="preserve"> </w:t>
      </w:r>
      <w:proofErr w:type="spellStart"/>
      <w:r w:rsidRPr="00D02B4A">
        <w:rPr>
          <w:rFonts w:ascii="Angsana New" w:hAnsi="Angsana New" w:cs="Angsana New"/>
          <w:b/>
          <w:bCs/>
          <w:iCs/>
          <w:sz w:val="32"/>
        </w:rPr>
        <w:t>มัธยมปลาย</w:t>
      </w:r>
      <w:proofErr w:type="spellEnd"/>
      <w:r w:rsidRPr="00D02B4A">
        <w:rPr>
          <w:rFonts w:ascii="Angsana New" w:hAnsi="Angsana New" w:cs="Angsana New"/>
          <w:b/>
          <w:bCs/>
          <w:iCs/>
          <w:sz w:val="32"/>
        </w:rPr>
        <w:t xml:space="preserve"> </w:t>
      </w:r>
      <w:r w:rsidRPr="00D02B4A">
        <w:rPr>
          <w:rFonts w:ascii="Angsana New" w:hAnsi="Angsana New" w:cs="Angsana New"/>
          <w:b/>
          <w:bCs/>
          <w:iCs/>
          <w:sz w:val="32"/>
          <w:lang w:val="th-TH"/>
        </w:rPr>
        <w:t xml:space="preserve">คณะบริหารธุกิจ สาขา การจัดการโรงแรม </w:t>
      </w:r>
    </w:p>
    <w:p w:rsidR="00F81DC9" w:rsidRPr="00D02B4A" w:rsidRDefault="00D02B4A">
      <w:pPr>
        <w:pStyle w:val="SectionHeading"/>
        <w:rPr>
          <w:rFonts w:ascii="Angsana New" w:hAnsi="Angsana New" w:cs="Angsana New"/>
          <w:b/>
          <w:color w:val="auto"/>
          <w:sz w:val="40"/>
        </w:rPr>
      </w:pPr>
      <w:proofErr w:type="spellStart"/>
      <w:r w:rsidRPr="00D02B4A">
        <w:rPr>
          <w:rFonts w:ascii="Angsana New" w:hAnsi="Angsana New" w:cs="Angsana New"/>
          <w:b/>
          <w:color w:val="auto"/>
          <w:sz w:val="40"/>
        </w:rPr>
        <w:t>ประสบการ์ณ</w:t>
      </w:r>
      <w:proofErr w:type="spellEnd"/>
      <w:r w:rsidRPr="00D02B4A">
        <w:rPr>
          <w:rFonts w:ascii="Angsana New" w:hAnsi="Angsana New" w:cs="Angsana New"/>
          <w:b/>
          <w:color w:val="auto"/>
          <w:sz w:val="40"/>
        </w:rPr>
        <w:t xml:space="preserve"> </w:t>
      </w:r>
    </w:p>
    <w:p w:rsidR="00F81DC9" w:rsidRPr="00D02B4A" w:rsidRDefault="00D02B4A">
      <w:pPr>
        <w:pStyle w:val="Subsection"/>
        <w:rPr>
          <w:rFonts w:ascii="Angsana New" w:hAnsi="Angsana New" w:cs="Angsana New"/>
          <w:b/>
          <w:vanish/>
          <w:color w:val="auto"/>
          <w:sz w:val="32"/>
          <w:lang w:val="th-TH"/>
          <w:specVanish/>
        </w:rPr>
      </w:pPr>
      <w:proofErr w:type="spellStart"/>
      <w:r>
        <w:rPr>
          <w:rFonts w:ascii="Angsana New" w:hAnsi="Angsana New" w:cs="Angsana New"/>
          <w:b/>
          <w:color w:val="auto"/>
          <w:sz w:val="32"/>
        </w:rPr>
        <w:t>ภาษาอังกฤษ</w:t>
      </w:r>
      <w:bookmarkStart w:id="0" w:name="_GoBack"/>
      <w:bookmarkEnd w:id="0"/>
      <w:r w:rsidR="00F62A9A" w:rsidRPr="00D02B4A">
        <w:rPr>
          <w:rFonts w:ascii="Angsana New" w:hAnsi="Angsana New" w:cs="Angsana New"/>
          <w:b/>
          <w:color w:val="auto"/>
          <w:sz w:val="32"/>
        </w:rPr>
        <w:t>เตรียมสอบเข้า</w:t>
      </w:r>
      <w:proofErr w:type="spellEnd"/>
      <w:r w:rsidR="00F62A9A" w:rsidRPr="00D02B4A">
        <w:rPr>
          <w:rFonts w:ascii="Angsana New" w:hAnsi="Angsana New" w:cs="Angsana New"/>
          <w:b/>
          <w:color w:val="auto"/>
          <w:sz w:val="32"/>
        </w:rPr>
        <w:t xml:space="preserve"> ม.1 EP </w:t>
      </w:r>
      <w:r w:rsidR="00F62A9A" w:rsidRPr="00D02B4A">
        <w:rPr>
          <w:rFonts w:ascii="Angsana New" w:hAnsi="Angsana New" w:cs="Angsana New"/>
          <w:b/>
          <w:color w:val="auto"/>
          <w:sz w:val="32"/>
          <w:lang w:val="th-TH"/>
        </w:rPr>
        <w:t>นร. โรงเรียนสารศาสตร์วิเทศบางบัวทอง</w:t>
      </w:r>
      <w:r w:rsidR="00F62A9A" w:rsidRPr="00D02B4A">
        <w:rPr>
          <w:rFonts w:ascii="Angsana New" w:hAnsi="Angsana New" w:cs="Angsana New"/>
          <w:b/>
          <w:color w:val="auto"/>
          <w:sz w:val="32"/>
        </w:rPr>
        <w:t xml:space="preserve"> </w:t>
      </w:r>
    </w:p>
    <w:p w:rsidR="00F81DC9" w:rsidRPr="00D02B4A" w:rsidRDefault="00F62A9A">
      <w:pPr>
        <w:pStyle w:val="NoSpacing"/>
        <w:rPr>
          <w:rFonts w:ascii="Angsana New" w:eastAsiaTheme="majorEastAsia" w:hAnsi="Angsana New" w:cs="Angsana New"/>
          <w:b/>
          <w:sz w:val="36"/>
          <w:szCs w:val="26"/>
        </w:rPr>
      </w:pPr>
      <w:r w:rsidRPr="00D02B4A">
        <w:rPr>
          <w:rFonts w:ascii="Angsana New" w:eastAsiaTheme="majorEastAsia" w:hAnsi="Angsana New" w:cs="Angsana New"/>
          <w:b/>
          <w:sz w:val="32"/>
          <w:szCs w:val="26"/>
        </w:rPr>
        <w:t xml:space="preserve"> </w:t>
      </w:r>
    </w:p>
    <w:p w:rsidR="00F62A9A" w:rsidRPr="00D02B4A" w:rsidRDefault="00F62A9A" w:rsidP="00D02B4A">
      <w:pPr>
        <w:spacing w:line="240" w:lineRule="auto"/>
        <w:rPr>
          <w:rStyle w:val="IntenseEmphasis"/>
          <w:rFonts w:ascii="Angsana New" w:hAnsi="Angsana New" w:cs="Angsana New"/>
          <w:i w:val="0"/>
          <w:color w:val="auto"/>
          <w:sz w:val="32"/>
          <w:lang w:val="th-TH"/>
        </w:rPr>
      </w:pP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  <w:lang w:val="th-TH"/>
        </w:rPr>
        <w:t>แกรมม่า นร. ม.</w:t>
      </w: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</w:rPr>
        <w:t xml:space="preserve">6 </w:t>
      </w: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  <w:lang w:val="th-TH"/>
        </w:rPr>
        <w:t xml:space="preserve">โรงเรียนบ่อกรุวิทยา </w:t>
      </w:r>
    </w:p>
    <w:p w:rsidR="00F62A9A" w:rsidRPr="00D02B4A" w:rsidRDefault="00F62A9A" w:rsidP="00D02B4A">
      <w:pPr>
        <w:spacing w:line="240" w:lineRule="auto"/>
        <w:rPr>
          <w:rStyle w:val="Emphasis"/>
          <w:rFonts w:ascii="Angsana New" w:hAnsi="Angsana New" w:cs="Angsana New"/>
          <w:b/>
          <w:bCs/>
          <w:i w:val="0"/>
          <w:sz w:val="32"/>
          <w:lang w:val="th-TH"/>
        </w:rPr>
      </w:pP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  <w:lang w:val="th-TH"/>
        </w:rPr>
        <w:t>แกรมม่า ปวช.</w:t>
      </w: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</w:rPr>
        <w:t xml:space="preserve">3 </w:t>
      </w:r>
      <w:r w:rsidRPr="00D02B4A">
        <w:rPr>
          <w:rStyle w:val="IntenseEmphasis"/>
          <w:rFonts w:ascii="Angsana New" w:hAnsi="Angsana New" w:cs="Angsana New"/>
          <w:i w:val="0"/>
          <w:color w:val="auto"/>
          <w:sz w:val="32"/>
          <w:lang w:val="th-TH"/>
        </w:rPr>
        <w:t xml:space="preserve">วิทยาลัยเทคโนสยาม </w:t>
      </w:r>
    </w:p>
    <w:p w:rsidR="00F81DC9" w:rsidRPr="00D02B4A" w:rsidRDefault="00F81DC9" w:rsidP="00D02B4A">
      <w:pPr>
        <w:rPr>
          <w:rFonts w:ascii="Angsana New" w:hAnsi="Angsana New" w:cs="Angsana New"/>
          <w:b/>
          <w:sz w:val="32"/>
        </w:rPr>
      </w:pPr>
    </w:p>
    <w:p w:rsidR="00F81DC9" w:rsidRPr="00D02B4A" w:rsidRDefault="00F81DC9">
      <w:pPr>
        <w:spacing w:line="276" w:lineRule="auto"/>
        <w:rPr>
          <w:rFonts w:ascii="Angsana New" w:hAnsi="Angsana New" w:cs="Angsana New"/>
          <w:b/>
          <w:sz w:val="32"/>
        </w:rPr>
      </w:pPr>
    </w:p>
    <w:sectPr w:rsidR="00F81DC9" w:rsidRPr="00D02B4A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9A" w:rsidRDefault="00F62A9A">
      <w:pPr>
        <w:spacing w:after="0" w:line="240" w:lineRule="auto"/>
      </w:pPr>
      <w:r>
        <w:separator/>
      </w:r>
    </w:p>
  </w:endnote>
  <w:endnote w:type="continuationSeparator" w:id="0">
    <w:p w:rsidR="00F62A9A" w:rsidRDefault="00F6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A9A" w:rsidRDefault="00F62A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" fillcolor="#d1282e [3215]" stroked="f">
              <w10:wrap anchorx="margin" anchory="margin"/>
            </v:rect>
          </w:pict>
        </mc:Fallback>
      </mc:AlternateContent>
    </w:r>
  </w:p>
  <w:p w:rsidR="00F62A9A" w:rsidRDefault="00F62A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8768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62A9A" w:rsidRDefault="00F62A9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4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" filled="f" stroked="f" strokeweight=".5pt">
              <v:textbox style="layout-flow:vertical;mso-fit-shape-to-text:t" inset="0,0,0,0">
                <w:txbxContent>
                  <w:p w:rsidR="00F62A9A" w:rsidRDefault="00F62A9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9A" w:rsidRDefault="00F62A9A">
      <w:pPr>
        <w:spacing w:after="0" w:line="240" w:lineRule="auto"/>
      </w:pPr>
      <w:r>
        <w:separator/>
      </w:r>
    </w:p>
  </w:footnote>
  <w:footnote w:type="continuationSeparator" w:id="0">
    <w:p w:rsidR="00F62A9A" w:rsidRDefault="00F6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A9A" w:rsidRDefault="00F62A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" fillcolor="#d1282e [3215]" stroked="f">
              <w10:wrap anchorx="margin" anchory="margin"/>
            </v:rect>
          </w:pict>
        </mc:Fallback>
      </mc:AlternateContent>
    </w:r>
  </w:p>
  <w:p w:rsidR="00F62A9A" w:rsidRDefault="00F62A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9A"/>
    <w:rsid w:val="00D02B4A"/>
    <w:rsid w:val="00F62A9A"/>
    <w:rsid w:val="00F8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2c:3nzny5mj5fx53s8vn42w0rp80000gn:T:TC01840839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5863E7FBD1E940B35B13FC8F6B6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FCCB8-4378-7546-B5F8-3FA0DCECA9AE}"/>
      </w:docPartPr>
      <w:docPartBody>
        <w:p w:rsidR="00000000" w:rsidRDefault="00000000">
          <w:pPr>
            <w:pStyle w:val="CF5863E7FBD1E940B35B13FC8F6B695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20E23FBB50B95479D647ECE7C96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FAB1A-1403-254C-B51E-FAF7E7EDBAE8}"/>
      </w:docPartPr>
      <w:docPartBody>
        <w:p w:rsidR="00000000" w:rsidRDefault="00000000">
          <w:pPr>
            <w:pStyle w:val="C20E23FBB50B95479D647ECE7C966E1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90B984615E01C4A952421CF232F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6733-3B7B-404D-8484-122A1734508A}"/>
      </w:docPartPr>
      <w:docPartBody>
        <w:p w:rsidR="00000000" w:rsidRDefault="00000000">
          <w:pPr>
            <w:pStyle w:val="B90B984615E01C4A952421CF232F64B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5F8065E46868D4998C528DD605E4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0D831-68E5-524E-8342-F74334C6BF2E}"/>
      </w:docPartPr>
      <w:docPartBody>
        <w:p w:rsidR="00000000" w:rsidRDefault="00000000">
          <w:pPr>
            <w:pStyle w:val="A5F8065E46868D4998C528DD605E412E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F5863E7FBD1E940B35B13FC8F6B695C">
    <w:name w:val="CF5863E7FBD1E940B35B13FC8F6B695C"/>
  </w:style>
  <w:style w:type="paragraph" w:customStyle="1" w:styleId="93E76C2035530E4E85CC4A695BFECFEC">
    <w:name w:val="93E76C2035530E4E85CC4A695BFECFEC"/>
  </w:style>
  <w:style w:type="paragraph" w:customStyle="1" w:styleId="17D02F0EBD11074F98E8C74A10EA2661">
    <w:name w:val="17D02F0EBD11074F98E8C74A10EA2661"/>
  </w:style>
  <w:style w:type="paragraph" w:customStyle="1" w:styleId="C20E23FBB50B95479D647ECE7C966E1C">
    <w:name w:val="C20E23FBB50B95479D647ECE7C966E1C"/>
  </w:style>
  <w:style w:type="paragraph" w:customStyle="1" w:styleId="B90B984615E01C4A952421CF232F64B2">
    <w:name w:val="B90B984615E01C4A952421CF232F64B2"/>
  </w:style>
  <w:style w:type="paragraph" w:customStyle="1" w:styleId="A5F8065E46868D4998C528DD605E412E">
    <w:name w:val="A5F8065E46868D4998C528DD605E412E"/>
  </w:style>
  <w:style w:type="paragraph" w:customStyle="1" w:styleId="6008D011F038F84BB9D6873631FBB5A6">
    <w:name w:val="6008D011F038F84BB9D6873631FBB5A6"/>
  </w:style>
  <w:style w:type="paragraph" w:customStyle="1" w:styleId="44EFA05422893B4E95F8DD9FF79587E1">
    <w:name w:val="44EFA05422893B4E95F8DD9FF79587E1"/>
  </w:style>
  <w:style w:type="paragraph" w:customStyle="1" w:styleId="7BD8D7840474EA4BB6C533431A08CB9C">
    <w:name w:val="7BD8D7840474EA4BB6C533431A08CB9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1D2BF9548E6551418620871CB141B139">
    <w:name w:val="1D2BF9548E6551418620871CB141B139"/>
  </w:style>
  <w:style w:type="paragraph" w:customStyle="1" w:styleId="8E846233CAC7254888FB51C62ACAE5DB">
    <w:name w:val="8E846233CAC7254888FB51C62ACAE5DB"/>
  </w:style>
  <w:style w:type="paragraph" w:customStyle="1" w:styleId="439977664385DB4A9ED5D3EFF5C20341">
    <w:name w:val="439977664385DB4A9ED5D3EFF5C20341"/>
  </w:style>
  <w:style w:type="paragraph" w:customStyle="1" w:styleId="BF5B18D635ED5C49BC191C7F5A223457">
    <w:name w:val="BF5B18D635ED5C49BC191C7F5A223457"/>
  </w:style>
  <w:style w:type="paragraph" w:customStyle="1" w:styleId="E1EF4031D727CF449F6E89D8270ED23B">
    <w:name w:val="E1EF4031D727CF449F6E89D8270ED23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336F967140FC44D866B4C5EF44B3457">
    <w:name w:val="A336F967140FC44D866B4C5EF44B3457"/>
  </w:style>
  <w:style w:type="paragraph" w:customStyle="1" w:styleId="EF67C3D5C3F18A498E2AABD85537285F">
    <w:name w:val="EF67C3D5C3F18A498E2AABD85537285F"/>
  </w:style>
  <w:style w:type="paragraph" w:customStyle="1" w:styleId="FBDCEE4C2F30E34EB4B29E4DB29DC9B4">
    <w:name w:val="FBDCEE4C2F30E34EB4B29E4DB29DC9B4"/>
  </w:style>
  <w:style w:type="paragraph" w:customStyle="1" w:styleId="D772D33EC0B0B64DBAE0B7FAF651E4C7">
    <w:name w:val="D772D33EC0B0B64DBAE0B7FAF651E4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F5863E7FBD1E940B35B13FC8F6B695C">
    <w:name w:val="CF5863E7FBD1E940B35B13FC8F6B695C"/>
  </w:style>
  <w:style w:type="paragraph" w:customStyle="1" w:styleId="93E76C2035530E4E85CC4A695BFECFEC">
    <w:name w:val="93E76C2035530E4E85CC4A695BFECFEC"/>
  </w:style>
  <w:style w:type="paragraph" w:customStyle="1" w:styleId="17D02F0EBD11074F98E8C74A10EA2661">
    <w:name w:val="17D02F0EBD11074F98E8C74A10EA2661"/>
  </w:style>
  <w:style w:type="paragraph" w:customStyle="1" w:styleId="C20E23FBB50B95479D647ECE7C966E1C">
    <w:name w:val="C20E23FBB50B95479D647ECE7C966E1C"/>
  </w:style>
  <w:style w:type="paragraph" w:customStyle="1" w:styleId="B90B984615E01C4A952421CF232F64B2">
    <w:name w:val="B90B984615E01C4A952421CF232F64B2"/>
  </w:style>
  <w:style w:type="paragraph" w:customStyle="1" w:styleId="A5F8065E46868D4998C528DD605E412E">
    <w:name w:val="A5F8065E46868D4998C528DD605E412E"/>
  </w:style>
  <w:style w:type="paragraph" w:customStyle="1" w:styleId="6008D011F038F84BB9D6873631FBB5A6">
    <w:name w:val="6008D011F038F84BB9D6873631FBB5A6"/>
  </w:style>
  <w:style w:type="paragraph" w:customStyle="1" w:styleId="44EFA05422893B4E95F8DD9FF79587E1">
    <w:name w:val="44EFA05422893B4E95F8DD9FF79587E1"/>
  </w:style>
  <w:style w:type="paragraph" w:customStyle="1" w:styleId="7BD8D7840474EA4BB6C533431A08CB9C">
    <w:name w:val="7BD8D7840474EA4BB6C533431A08CB9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1D2BF9548E6551418620871CB141B139">
    <w:name w:val="1D2BF9548E6551418620871CB141B139"/>
  </w:style>
  <w:style w:type="paragraph" w:customStyle="1" w:styleId="8E846233CAC7254888FB51C62ACAE5DB">
    <w:name w:val="8E846233CAC7254888FB51C62ACAE5DB"/>
  </w:style>
  <w:style w:type="paragraph" w:customStyle="1" w:styleId="439977664385DB4A9ED5D3EFF5C20341">
    <w:name w:val="439977664385DB4A9ED5D3EFF5C20341"/>
  </w:style>
  <w:style w:type="paragraph" w:customStyle="1" w:styleId="BF5B18D635ED5C49BC191C7F5A223457">
    <w:name w:val="BF5B18D635ED5C49BC191C7F5A223457"/>
  </w:style>
  <w:style w:type="paragraph" w:customStyle="1" w:styleId="E1EF4031D727CF449F6E89D8270ED23B">
    <w:name w:val="E1EF4031D727CF449F6E89D8270ED23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336F967140FC44D866B4C5EF44B3457">
    <w:name w:val="A336F967140FC44D866B4C5EF44B3457"/>
  </w:style>
  <w:style w:type="paragraph" w:customStyle="1" w:styleId="EF67C3D5C3F18A498E2AABD85537285F">
    <w:name w:val="EF67C3D5C3F18A498E2AABD85537285F"/>
  </w:style>
  <w:style w:type="paragraph" w:customStyle="1" w:styleId="FBDCEE4C2F30E34EB4B29E4DB29DC9B4">
    <w:name w:val="FBDCEE4C2F30E34EB4B29E4DB29DC9B4"/>
  </w:style>
  <w:style w:type="paragraph" w:customStyle="1" w:styleId="D772D33EC0B0B64DBAE0B7FAF651E4C7">
    <w:name w:val="D772D33EC0B0B64DBAE0B7FAF651E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169 ซอยเทพนครินทร์ ถนนสมเด็จพระปิ่นเกล้า เขตบางกอกน้อย 10700 </CompanyAddress>
  <CompanyPhone>0877572088,0840037867 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5A2F272-BFDC-DF4C-B79A-2F58EC98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TC018408399991</Template>
  <TotalTime>23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ธนายุต เตชะษ</dc:creator>
  <cp:keywords/>
  <cp:lastModifiedBy>yutyoung</cp:lastModifiedBy>
  <cp:revision>1</cp:revision>
  <cp:lastPrinted>2014-07-17T03:08:00Z</cp:lastPrinted>
  <dcterms:created xsi:type="dcterms:W3CDTF">2014-07-17T03:05:00Z</dcterms:created>
  <dcterms:modified xsi:type="dcterms:W3CDTF">2014-07-17T03:30:00Z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