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 w:val="0"/>
          <w:bCs w:val="0"/>
          <w:color w:val="auto"/>
          <w:sz w:val="23"/>
          <w:szCs w:val="29"/>
        </w:rPr>
        <w:alias w:val="ชื่อประวัติย่อ"/>
        <w:tag w:val="ชื่อประวัติย่อ"/>
        <w:id w:val="809426422"/>
        <w:placeholder>
          <w:docPart w:val="7A37903262414DF4A54819758A298BAD"/>
        </w:placeholder>
        <w:docPartList>
          <w:docPartGallery w:val="Quick Parts"/>
          <w:docPartCategory w:val=" ชื่อประวัติย่อ"/>
        </w:docPartList>
      </w:sdtPr>
      <w:sdtContent>
        <w:tbl>
          <w:tblPr>
            <w:tblStyle w:val="1-1"/>
            <w:tblW w:w="5000" w:type="pct"/>
            <w:tblLook w:val="04A0"/>
          </w:tblPr>
          <w:tblGrid>
            <w:gridCol w:w="3786"/>
            <w:gridCol w:w="6069"/>
          </w:tblGrid>
          <w:tr w:rsidR="00A456F5" w:rsidTr="00F22AF3">
            <w:trPr>
              <w:cnfStyle w:val="100000000000"/>
              <w:trHeight w:val="648"/>
            </w:trPr>
            <w:tc>
              <w:tcPr>
                <w:cnfStyle w:val="001000000000"/>
                <w:tcW w:w="2047" w:type="dxa"/>
              </w:tcPr>
              <w:p w:rsidR="00A456F5" w:rsidRDefault="00A456F5">
                <w:pPr>
                  <w:pStyle w:val="afd"/>
                </w:pPr>
              </w:p>
            </w:tc>
            <w:tc>
              <w:tcPr>
                <w:tcW w:w="6809" w:type="dxa"/>
              </w:tcPr>
              <w:p w:rsidR="00A456F5" w:rsidRDefault="007141C3" w:rsidP="00A456F5">
                <w:pPr>
                  <w:pStyle w:val="afd"/>
                  <w:cnfStyle w:val="100000000000"/>
                </w:pPr>
                <w:sdt>
                  <w:sdtPr>
                    <w:rPr>
                      <w:lang w:eastAsia="zh-CN"/>
                    </w:rPr>
                    <w:id w:val="809184597"/>
                    <w:placeholder>
                      <w:docPart w:val="D97FBEEC9322486F8F423D58F27377A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A456F5">
                      <w:rPr>
                        <w:rFonts w:hint="cs"/>
                        <w:cs/>
                        <w:lang w:eastAsia="zh-CN"/>
                      </w:rPr>
                      <w:t>ประวัติ</w:t>
                    </w:r>
                    <w:r w:rsidR="00F22AF3">
                      <w:rPr>
                        <w:lang w:eastAsia="zh-CN"/>
                      </w:rPr>
                      <w:t xml:space="preserve"> </w:t>
                    </w:r>
                    <w:r w:rsidR="00A456F5">
                      <w:rPr>
                        <w:lang w:eastAsia="zh-CN"/>
                      </w:rPr>
                      <w:t>RESUME</w:t>
                    </w:r>
                  </w:sdtContent>
                </w:sdt>
              </w:p>
            </w:tc>
          </w:tr>
          <w:tr w:rsidR="00A456F5" w:rsidTr="00F22AF3">
            <w:trPr>
              <w:cnfStyle w:val="000000100000"/>
              <w:trHeight w:val="144"/>
            </w:trPr>
            <w:tc>
              <w:tcPr>
                <w:cnfStyle w:val="001000000000"/>
                <w:tcW w:w="2047" w:type="dxa"/>
                <w:vAlign w:val="center"/>
              </w:tcPr>
              <w:sdt>
                <w:sdtPr>
                  <w:rPr>
                    <w:color w:val="3B2F2A" w:themeColor="text2" w:themeShade="80"/>
                    <w:sz w:val="52"/>
                    <w:szCs w:val="52"/>
                  </w:rPr>
                  <w:alias w:val="วันที่"/>
                  <w:id w:val="809184598"/>
                  <w:placeholder>
                    <w:docPart w:val="1454C64B6D0C487084BE932F39EB86DC"/>
                  </w:placeholder>
                  <w:date w:fullDate="2015-02-10T00:00:00Z">
                    <w:dateFormat w:val="D/M/bbbb"/>
                    <w:lid w:val="th-TH"/>
                    <w:storeMappedDataAs w:val="dateTime"/>
                    <w:calendar w:val="thai"/>
                  </w:date>
                </w:sdtPr>
                <w:sdtContent>
                  <w:p w:rsidR="00A456F5" w:rsidRDefault="00A456F5" w:rsidP="00F22AF3">
                    <w:pPr>
                      <w:pStyle w:val="aff7"/>
                      <w:framePr w:wrap="auto" w:hAnchor="text" w:xAlign="left" w:yAlign="inline"/>
                      <w:suppressOverlap w:val="0"/>
                      <w:jc w:val="left"/>
                    </w:pPr>
                    <w:r w:rsidRPr="00F22AF3">
                      <w:rPr>
                        <w:rFonts w:hint="cs"/>
                        <w:color w:val="3B2F2A" w:themeColor="text2" w:themeShade="80"/>
                        <w:sz w:val="52"/>
                        <w:szCs w:val="52"/>
                        <w:cs/>
                      </w:rPr>
                      <w:t>10/2/2558</w:t>
                    </w:r>
                  </w:p>
                </w:sdtContent>
              </w:sdt>
            </w:tc>
            <w:tc>
              <w:tcPr>
                <w:tcW w:w="6809" w:type="dxa"/>
              </w:tcPr>
              <w:p w:rsidR="00A456F5" w:rsidRPr="00B20EBE" w:rsidRDefault="00B20EBE">
                <w:pPr>
                  <w:cnfStyle w:val="000000100000"/>
                  <w:rPr>
                    <w:sz w:val="40"/>
                    <w:szCs w:val="40"/>
                    <w:cs/>
                  </w:rPr>
                </w:pPr>
                <w:r>
                  <w:rPr>
                    <w:rFonts w:hint="cs"/>
                    <w:sz w:val="40"/>
                    <w:szCs w:val="40"/>
                    <w:cs/>
                  </w:rPr>
                  <w:t xml:space="preserve">ชื่อ </w:t>
                </w:r>
                <w:r w:rsidR="00A456F5" w:rsidRPr="00B20EBE">
                  <w:rPr>
                    <w:rFonts w:hint="cs"/>
                    <w:sz w:val="40"/>
                    <w:szCs w:val="40"/>
                    <w:cs/>
                  </w:rPr>
                  <w:t>นายทศพล บุญเสวก</w:t>
                </w:r>
                <w:r>
                  <w:rPr>
                    <w:sz w:val="40"/>
                    <w:szCs w:val="40"/>
                  </w:rPr>
                  <w:t xml:space="preserve"> </w:t>
                </w:r>
                <w:r>
                  <w:rPr>
                    <w:rFonts w:hint="cs"/>
                    <w:sz w:val="40"/>
                    <w:szCs w:val="40"/>
                    <w:cs/>
                  </w:rPr>
                  <w:t>ชื่อเล่น เต๋า</w:t>
                </w:r>
                <w:r w:rsidR="00A456F5" w:rsidRPr="00B20EBE">
                  <w:rPr>
                    <w:sz w:val="40"/>
                    <w:szCs w:val="40"/>
                  </w:rPr>
                  <w:br/>
                  <w:t>MR. TODSAPON BOONSAWAKE </w:t>
                </w:r>
              </w:p>
            </w:tc>
          </w:tr>
          <w:tr w:rsidR="00A456F5" w:rsidTr="00F22AF3">
            <w:trPr>
              <w:cnfStyle w:val="000000010000"/>
              <w:trHeight w:val="257"/>
            </w:trPr>
            <w:tc>
              <w:tcPr>
                <w:cnfStyle w:val="001000000000"/>
                <w:tcW w:w="2047" w:type="dxa"/>
              </w:tcPr>
              <w:p w:rsidR="00A456F5" w:rsidRDefault="00B20EBE">
                <w:pPr>
                  <w:jc w:val="center"/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>
                      <wp:extent cx="2238375" cy="2238375"/>
                      <wp:effectExtent l="19050" t="0" r="9525" b="0"/>
                      <wp:docPr id="3" name="รูปภาพ 2" descr="TAO_Long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TAO_Long.jpg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38375" cy="22383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</w:tcPr>
              <w:p w:rsidR="00A456F5" w:rsidRPr="00B20EBE" w:rsidRDefault="00A456F5">
                <w:pPr>
                  <w:pStyle w:val="aff9"/>
                  <w:cnfStyle w:val="000000010000"/>
                  <w:rPr>
                    <w:sz w:val="40"/>
                    <w:szCs w:val="40"/>
                    <w:lang w:eastAsia="zh-CN"/>
                  </w:rPr>
                </w:pPr>
                <w:r w:rsidRPr="00B20EBE">
                  <w:rPr>
                    <w:sz w:val="40"/>
                    <w:szCs w:val="40"/>
                  </w:rPr>
                  <w:t xml:space="preserve">385 </w:t>
                </w:r>
                <w:r w:rsidRPr="00B20EBE">
                  <w:rPr>
                    <w:sz w:val="40"/>
                    <w:szCs w:val="40"/>
                    <w:cs/>
                  </w:rPr>
                  <w:t>หมู่</w:t>
                </w:r>
                <w:r w:rsidRPr="00B20EBE">
                  <w:rPr>
                    <w:sz w:val="40"/>
                    <w:szCs w:val="40"/>
                  </w:rPr>
                  <w:t>5</w:t>
                </w:r>
                <w:r w:rsidRPr="00B20EBE">
                  <w:rPr>
                    <w:sz w:val="40"/>
                    <w:szCs w:val="40"/>
                  </w:rPr>
                  <w:br/>
                </w:r>
                <w:r w:rsidRPr="00B20EBE">
                  <w:rPr>
                    <w:sz w:val="40"/>
                    <w:szCs w:val="40"/>
                    <w:cs/>
                  </w:rPr>
                  <w:t>ท่าระหัด</w:t>
                </w:r>
                <w:r w:rsidRPr="00B20EBE">
                  <w:rPr>
                    <w:sz w:val="40"/>
                    <w:szCs w:val="40"/>
                  </w:rPr>
                  <w:br/>
                </w:r>
                <w:r w:rsidRPr="00B20EBE">
                  <w:rPr>
                    <w:sz w:val="40"/>
                    <w:szCs w:val="40"/>
                    <w:cs/>
                  </w:rPr>
                  <w:t>เขต/อำเภอ เมือง</w:t>
                </w:r>
                <w:r w:rsidRPr="00B20EBE">
                  <w:rPr>
                    <w:sz w:val="40"/>
                    <w:szCs w:val="40"/>
                  </w:rPr>
                  <w:br/>
                </w:r>
                <w:r w:rsidRPr="00B20EBE">
                  <w:rPr>
                    <w:sz w:val="40"/>
                    <w:szCs w:val="40"/>
                    <w:cs/>
                  </w:rPr>
                  <w:t xml:space="preserve">สุพรรณบุรี </w:t>
                </w:r>
                <w:r w:rsidRPr="00B20EBE">
                  <w:rPr>
                    <w:sz w:val="40"/>
                    <w:szCs w:val="40"/>
                  </w:rPr>
                  <w:t>72000</w:t>
                </w:r>
                <w:r w:rsidRPr="00B20EBE">
                  <w:rPr>
                    <w:sz w:val="40"/>
                    <w:szCs w:val="40"/>
                  </w:rPr>
                  <w:br/>
                </w:r>
                <w:r w:rsidRPr="00B20EBE">
                  <w:rPr>
                    <w:rFonts w:hint="cs"/>
                    <w:sz w:val="40"/>
                    <w:szCs w:val="40"/>
                    <w:cs/>
                  </w:rPr>
                  <w:t>โทรศัพท์</w:t>
                </w:r>
                <w:r w:rsidRPr="00B20EBE">
                  <w:rPr>
                    <w:rFonts w:hint="eastAsia"/>
                    <w:sz w:val="40"/>
                    <w:szCs w:val="40"/>
                    <w:lang w:eastAsia="zh-CN"/>
                  </w:rPr>
                  <w:t xml:space="preserve"> </w:t>
                </w:r>
                <w:r w:rsidRPr="00B20EBE">
                  <w:rPr>
                    <w:sz w:val="40"/>
                    <w:szCs w:val="40"/>
                    <w:lang w:eastAsia="zh-CN"/>
                  </w:rPr>
                  <w:t>: 0983908382</w:t>
                </w:r>
                <w:r w:rsidRPr="00B20EBE">
                  <w:rPr>
                    <w:sz w:val="40"/>
                    <w:szCs w:val="40"/>
                  </w:rPr>
                  <w:br/>
                </w:r>
                <w:r w:rsidRPr="00B20EBE">
                  <w:rPr>
                    <w:sz w:val="40"/>
                    <w:szCs w:val="40"/>
                    <w:lang w:eastAsia="zh-CN"/>
                  </w:rPr>
                  <w:t>E-mail : numtao_masterchi@hotmail.com</w:t>
                </w:r>
              </w:p>
              <w:p w:rsidR="00A456F5" w:rsidRDefault="00A456F5" w:rsidP="00A456F5">
                <w:pPr>
                  <w:pStyle w:val="aff9"/>
                  <w:cnfStyle w:val="000000010000"/>
                </w:pPr>
              </w:p>
            </w:tc>
          </w:tr>
        </w:tbl>
        <w:p w:rsidR="00B911AB" w:rsidRDefault="007141C3"/>
      </w:sdtContent>
    </w:sdt>
    <w:tbl>
      <w:tblPr>
        <w:tblStyle w:val="a4"/>
        <w:tblW w:w="4996" w:type="pct"/>
        <w:jc w:val="center"/>
        <w:tblLook w:val="04A0"/>
      </w:tblPr>
      <w:tblGrid>
        <w:gridCol w:w="675"/>
        <w:gridCol w:w="9179"/>
      </w:tblGrid>
      <w:tr w:rsidR="00B911AB" w:rsidTr="00B20EBE">
        <w:trPr>
          <w:cnfStyle w:val="100000000000"/>
          <w:trHeight w:val="288"/>
          <w:jc w:val="center"/>
        </w:trPr>
        <w:tc>
          <w:tcPr>
            <w:cnfStyle w:val="001000000100"/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11AB" w:rsidRDefault="00B911AB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911AB" w:rsidRPr="00F22AF3" w:rsidRDefault="00C536A5">
            <w:pPr>
              <w:pStyle w:val="a7"/>
              <w:cnfStyle w:val="100000000000"/>
              <w:rPr>
                <w:rFonts w:ascii="Angsana New" w:hAnsi="Angsana New" w:cs="Angsana New"/>
                <w:color w:val="0070C0"/>
                <w:sz w:val="40"/>
                <w:szCs w:val="40"/>
              </w:rPr>
            </w:pPr>
            <w:r w:rsidRPr="00F22AF3">
              <w:rPr>
                <w:rFonts w:ascii="Angsana New" w:hAnsi="Angsana New" w:cs="Angsana New"/>
                <w:color w:val="0070C0"/>
                <w:sz w:val="40"/>
                <w:szCs w:val="40"/>
                <w:cs/>
                <w:lang w:val="th-TH"/>
              </w:rPr>
              <w:t>วัตถุประสงค์</w:t>
            </w:r>
          </w:p>
          <w:p w:rsidR="00F22AF3" w:rsidRPr="00F22AF3" w:rsidRDefault="00B20EBE" w:rsidP="00F22AF3">
            <w:pPr>
              <w:pStyle w:val="afb"/>
              <w:numPr>
                <w:ilvl w:val="0"/>
                <w:numId w:val="42"/>
              </w:numPr>
              <w:cnfStyle w:val="100000000000"/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cs/>
              </w:rPr>
              <w:t xml:space="preserve">สมัครครูสอนภาษาจีน </w:t>
            </w:r>
          </w:p>
          <w:p w:rsidR="00F22AF3" w:rsidRPr="00F22AF3" w:rsidRDefault="00B20EBE" w:rsidP="00F22AF3">
            <w:pPr>
              <w:pStyle w:val="afb"/>
              <w:numPr>
                <w:ilvl w:val="0"/>
                <w:numId w:val="42"/>
              </w:numPr>
              <w:cnfStyle w:val="100000000000"/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</w:rPr>
              <w:t>Part time</w:t>
            </w:r>
            <w:r w:rsidR="00D824E8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lang w:eastAsia="zh-CN"/>
              </w:rPr>
              <w:t xml:space="preserve"> </w:t>
            </w:r>
            <w:r w:rsidR="00D824E8">
              <w:rPr>
                <w:rFonts w:ascii="Angsana New" w:hAnsi="Angsana New" w:cs="Angsana New" w:hint="cs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เสาร์-อาทิตย์ </w:t>
            </w:r>
          </w:p>
          <w:p w:rsidR="00F22AF3" w:rsidRPr="00F22AF3" w:rsidRDefault="00B20EBE" w:rsidP="00F22AF3">
            <w:pPr>
              <w:pStyle w:val="afb"/>
              <w:numPr>
                <w:ilvl w:val="0"/>
                <w:numId w:val="42"/>
              </w:numPr>
              <w:cnfStyle w:val="100000000000"/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cs/>
              </w:rPr>
              <w:t>ระดับ</w:t>
            </w:r>
            <w:r w:rsidR="00D824E8">
              <w:rPr>
                <w:rFonts w:ascii="Angsana New" w:hAnsi="Angsana New" w:cs="Angsana New" w:hint="cs"/>
                <w:color w:val="0D0D0D" w:themeColor="text1" w:themeTint="F2"/>
                <w:sz w:val="36"/>
                <w:szCs w:val="36"/>
                <w:cs/>
              </w:rPr>
              <w:t xml:space="preserve"> </w:t>
            </w:r>
            <w:r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cs/>
              </w:rPr>
              <w:t>ชั้นมัธยม</w:t>
            </w:r>
            <w:r w:rsidR="00D824E8">
              <w:rPr>
                <w:rFonts w:ascii="Angsana New" w:hAnsi="Angsana New" w:cs="Angsana New" w:hint="cs"/>
                <w:color w:val="0D0D0D" w:themeColor="text1" w:themeTint="F2"/>
                <w:sz w:val="36"/>
                <w:szCs w:val="36"/>
                <w:cs/>
              </w:rPr>
              <w:t>ต้น-ปลาย</w:t>
            </w:r>
            <w:r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cs/>
              </w:rPr>
              <w:t xml:space="preserve"> </w:t>
            </w:r>
            <w:r w:rsidR="00D824E8">
              <w:rPr>
                <w:rFonts w:ascii="Angsana New" w:hAnsi="Angsana New" w:cs="Angsana New" w:hint="cs"/>
                <w:color w:val="0D0D0D" w:themeColor="text1" w:themeTint="F2"/>
                <w:sz w:val="36"/>
                <w:szCs w:val="36"/>
                <w:cs/>
              </w:rPr>
              <w:t>/</w:t>
            </w:r>
            <w:r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cs/>
              </w:rPr>
              <w:t>มหาวิทยาลัย</w:t>
            </w:r>
          </w:p>
          <w:p w:rsidR="00B911AB" w:rsidRPr="00F22AF3" w:rsidRDefault="00B20EBE" w:rsidP="00F22AF3">
            <w:pPr>
              <w:pStyle w:val="afb"/>
              <w:numPr>
                <w:ilvl w:val="0"/>
                <w:numId w:val="42"/>
              </w:numPr>
              <w:cnfStyle w:val="100000000000"/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cs/>
              </w:rPr>
              <w:t xml:space="preserve"> </w:t>
            </w:r>
            <w:r w:rsidR="00D824E8">
              <w:rPr>
                <w:rFonts w:ascii="Angsana New" w:hAnsi="Angsana New" w:cs="Angsana New" w:hint="cs"/>
                <w:color w:val="0D0D0D" w:themeColor="text1" w:themeTint="F2"/>
                <w:sz w:val="36"/>
                <w:szCs w:val="36"/>
                <w:cs/>
              </w:rPr>
              <w:t>วิชาที่อยากสอน</w:t>
            </w:r>
            <w:r w:rsidR="00291E2C">
              <w:rPr>
                <w:rFonts w:ascii="Angsana New" w:hAnsi="Angsana New" w:cs="Angsana New" w:hint="cs"/>
                <w:color w:val="0D0D0D" w:themeColor="text1" w:themeTint="F2"/>
                <w:sz w:val="36"/>
                <w:szCs w:val="36"/>
                <w:cs/>
              </w:rPr>
              <w:t xml:space="preserve"> </w:t>
            </w:r>
            <w:r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cs/>
              </w:rPr>
              <w:t xml:space="preserve">ติวสอบ </w:t>
            </w:r>
            <w:r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lang w:eastAsia="zh-CN"/>
              </w:rPr>
              <w:t xml:space="preserve">HSK </w:t>
            </w:r>
            <w:r w:rsidR="00F22AF3"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lang w:eastAsia="zh-CN"/>
              </w:rPr>
              <w:t>/</w:t>
            </w:r>
            <w:r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lang w:eastAsia="zh-CN"/>
              </w:rPr>
              <w:t>PAT 7.4</w:t>
            </w:r>
            <w:r w:rsidR="00F22AF3"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lang w:eastAsia="zh-CN"/>
              </w:rPr>
              <w:t>/Grammar</w:t>
            </w:r>
          </w:p>
          <w:p w:rsidR="00B911AB" w:rsidRPr="00F22AF3" w:rsidRDefault="00C536A5">
            <w:pPr>
              <w:pStyle w:val="a7"/>
              <w:cnfStyle w:val="100000000000"/>
              <w:rPr>
                <w:rFonts w:ascii="Angsana New" w:hAnsi="Angsana New" w:cs="Angsana New"/>
                <w:color w:val="0070C0"/>
                <w:sz w:val="40"/>
                <w:szCs w:val="40"/>
              </w:rPr>
            </w:pPr>
            <w:r w:rsidRPr="00F22AF3">
              <w:rPr>
                <w:rFonts w:ascii="Angsana New" w:hAnsi="Angsana New" w:cs="Angsana New"/>
                <w:color w:val="0070C0"/>
                <w:sz w:val="40"/>
                <w:szCs w:val="40"/>
                <w:cs/>
                <w:lang w:val="th-TH"/>
              </w:rPr>
              <w:t>การศึกษา</w:t>
            </w:r>
          </w:p>
          <w:p w:rsidR="00A456F5" w:rsidRPr="00F22AF3" w:rsidRDefault="00A456F5" w:rsidP="00F22AF3">
            <w:pPr>
              <w:pStyle w:val="a8"/>
              <w:numPr>
                <w:ilvl w:val="0"/>
                <w:numId w:val="32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</w:rPr>
              <w:t>ระดับประถมศึกษา โรงเรียนอนุบาลสุพรรณบุรี</w:t>
            </w:r>
          </w:p>
          <w:p w:rsidR="00B911AB" w:rsidRPr="00F22AF3" w:rsidRDefault="00A456F5" w:rsidP="00F22AF3">
            <w:pPr>
              <w:pStyle w:val="a8"/>
              <w:numPr>
                <w:ilvl w:val="0"/>
                <w:numId w:val="32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</w:rPr>
              <w:t>ระดับมัธยมศึกษา โรงเรียนกรรณสูตศึกษาลัย</w:t>
            </w:r>
          </w:p>
          <w:p w:rsidR="00A456F5" w:rsidRPr="00F22AF3" w:rsidRDefault="00A456F5" w:rsidP="00F22AF3">
            <w:pPr>
              <w:pStyle w:val="a8"/>
              <w:numPr>
                <w:ilvl w:val="0"/>
                <w:numId w:val="32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</w:rPr>
              <w:t>ระดับอุดมศึกษา มหาวิทยาลัยบูรพา คณะศึกษาศาสตร์ สาขาการสอนภาษาจีน</w:t>
            </w:r>
            <w:r w:rsidRPr="00F22AF3">
              <w:rPr>
                <w:rFonts w:asci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>（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กำลังศึกษาชั้นปีที่5</w:t>
            </w:r>
            <w:r w:rsidRPr="00F22AF3">
              <w:rPr>
                <w:rFonts w:asci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>）</w:t>
            </w:r>
          </w:p>
          <w:p w:rsidR="00F22AF3" w:rsidRPr="00F22AF3" w:rsidRDefault="00A456F5" w:rsidP="00F661E7">
            <w:pPr>
              <w:pStyle w:val="a8"/>
              <w:numPr>
                <w:ilvl w:val="0"/>
                <w:numId w:val="32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ระดับอุดมศึกษา </w:t>
            </w:r>
            <w:r w:rsidRPr="00F22AF3">
              <w:rPr>
                <w:rFonts w:asci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>北京联合大学</w:t>
            </w:r>
            <w:r w:rsidR="00F661E7" w:rsidRPr="00F22AF3">
              <w:rPr>
                <w:rFonts w:asci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>国际交流学院</w:t>
            </w:r>
            <w:r w:rsidR="00F661E7" w:rsidRPr="00F22AF3">
              <w:rPr>
                <w:rFonts w:ascii="Angsana New" w:hAnsi="Angsana New" w:cs="Angsana New"/>
                <w:sz w:val="36"/>
                <w:szCs w:val="36"/>
                <w:cs/>
                <w:lang w:eastAsia="zh-CN"/>
              </w:rPr>
              <w:br/>
            </w:r>
          </w:p>
          <w:p w:rsidR="00F661E7" w:rsidRPr="00F22AF3" w:rsidRDefault="00A456F5" w:rsidP="00F22AF3">
            <w:pPr>
              <w:pStyle w:val="a8"/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color w:val="0070C0"/>
                <w:sz w:val="40"/>
                <w:szCs w:val="40"/>
                <w:cs/>
                <w:lang w:eastAsia="zh-CN"/>
              </w:rPr>
              <w:lastRenderedPageBreak/>
              <w:t xml:space="preserve">ปริญญา </w:t>
            </w:r>
          </w:p>
          <w:p w:rsidR="00F22AF3" w:rsidRDefault="00F661E7" w:rsidP="00F22AF3">
            <w:pPr>
              <w:pStyle w:val="a8"/>
              <w:numPr>
                <w:ilvl w:val="0"/>
                <w:numId w:val="30"/>
              </w:numPr>
              <w:cnfStyle w:val="100000000000"/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ปริญญาตรี</w:t>
            </w:r>
            <w:r w:rsidRPr="00F22AF3">
              <w:rPr>
                <w:rFonts w:asci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>北京联合大学国际交流学院汉语言（师范）</w:t>
            </w:r>
            <w:r w:rsidRPr="00B20EBE">
              <w:rPr>
                <w:rFonts w:ascii="Angsana New" w:hAnsi="Angsana New" w:cs="Angsana New"/>
                <w:color w:val="FF0000"/>
                <w:sz w:val="36"/>
                <w:szCs w:val="36"/>
                <w:cs/>
                <w:lang w:eastAsia="zh-CN"/>
              </w:rPr>
              <w:br/>
            </w:r>
            <w:r w:rsidR="00495381" w:rsidRPr="00B20EBE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lang w:eastAsia="zh-CN"/>
              </w:rPr>
              <w:t xml:space="preserve">- </w:t>
            </w:r>
            <w:r w:rsidRPr="00B20EBE">
              <w:rPr>
                <w:rFonts w:ascii="Angsana New" w:hAnsi="Angsana New" w:cs="Angsana New"/>
                <w:color w:val="FF0000"/>
                <w:sz w:val="36"/>
                <w:szCs w:val="36"/>
                <w:cs/>
                <w:lang w:eastAsia="zh-CN"/>
              </w:rPr>
              <w:t>รอฝึกสอน มหาวิทยาลัยบูรพา</w:t>
            </w:r>
            <w:r w:rsidR="00B20EBE" w:rsidRPr="00B20EBE">
              <w:rPr>
                <w:rFonts w:ascii="Angsana New" w:hAnsi="Angsana New" w:cs="Angsana New"/>
                <w:color w:val="FF0000"/>
                <w:sz w:val="36"/>
                <w:szCs w:val="36"/>
                <w:cs/>
                <w:lang w:eastAsia="zh-CN"/>
              </w:rPr>
              <w:t xml:space="preserve"> 1ปี</w:t>
            </w:r>
          </w:p>
          <w:p w:rsidR="00F661E7" w:rsidRPr="00F22AF3" w:rsidRDefault="00A456F5" w:rsidP="00F22AF3">
            <w:pPr>
              <w:pStyle w:val="a8"/>
              <w:cnfStyle w:val="100000000000"/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cs/>
                <w:lang w:eastAsia="zh-CN"/>
              </w:rPr>
            </w:pPr>
            <w:r w:rsidRPr="00F22AF3">
              <w:rPr>
                <w:rFonts w:ascii="Angsana New" w:hAnsi="Angsana New" w:cs="Angsana New"/>
                <w:color w:val="0070C0"/>
                <w:sz w:val="40"/>
                <w:szCs w:val="40"/>
                <w:cs/>
                <w:lang w:eastAsia="zh-CN"/>
              </w:rPr>
              <w:t>ผลงาน/รางวัล</w:t>
            </w:r>
            <w:r w:rsidR="005661B1" w:rsidRPr="00F22AF3">
              <w:rPr>
                <w:rFonts w:ascii="Angsana New" w:hAnsi="Angsana New" w:cs="Angsana New"/>
                <w:color w:val="FF0000"/>
                <w:sz w:val="36"/>
                <w:szCs w:val="36"/>
                <w:lang w:eastAsia="zh-CN"/>
              </w:rPr>
              <w:br/>
            </w:r>
            <w:r w:rsidR="005661B1"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u w:val="single"/>
                <w:cs/>
                <w:lang w:eastAsia="zh-CN"/>
              </w:rPr>
              <w:t>ทั่วไป</w:t>
            </w:r>
          </w:p>
          <w:p w:rsidR="00F661E7" w:rsidRPr="00F22AF3" w:rsidRDefault="00F661E7" w:rsidP="00F22AF3">
            <w:pPr>
              <w:pStyle w:val="a8"/>
              <w:numPr>
                <w:ilvl w:val="0"/>
                <w:numId w:val="30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ชนะเลิศการแข่งขันการใช้พจนานุกรมภาษาอังกฤษ ช่วงชั้นที่3 ปีการศึกษา 2550 </w:t>
            </w:r>
            <w:r w:rsidR="003447BF">
              <w:rPr>
                <w:rFonts w:ascii="Angsana New" w:hAnsi="Angsana New" w:cs="Angsana New" w:hint="cs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โรงเรียนกรรณสูตศึกษาลัย</w:t>
            </w:r>
          </w:p>
          <w:p w:rsidR="00F661E7" w:rsidRPr="00F22AF3" w:rsidRDefault="00F661E7" w:rsidP="00F22AF3">
            <w:pPr>
              <w:pStyle w:val="a8"/>
              <w:numPr>
                <w:ilvl w:val="0"/>
                <w:numId w:val="30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ผลการเรียนยอดเยี่ยม 2 ปีซ้อน</w:t>
            </w:r>
            <w:r w:rsidR="003447BF">
              <w:rPr>
                <w:rFonts w:ascii="Angsana New" w:hAnsi="Angsana New" w:cs="Angsana New" w:hint="cs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โรงเรียนกรรณสูตศึกษาลัย</w:t>
            </w:r>
          </w:p>
          <w:p w:rsidR="00495381" w:rsidRPr="00F22AF3" w:rsidRDefault="00F661E7" w:rsidP="00F22AF3">
            <w:pPr>
              <w:pStyle w:val="a8"/>
              <w:numPr>
                <w:ilvl w:val="0"/>
                <w:numId w:val="30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รางวัลยอด</w:t>
            </w:r>
            <w:r w:rsidR="00495381"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นักอ่าน</w:t>
            </w:r>
            <w:r w:rsidR="003447BF">
              <w:rPr>
                <w:rFonts w:ascii="Angsana New" w:hAnsi="Angsana New" w:cs="Angsana New" w:hint="cs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 โรงเรียนกรรณสูตศึกษาลัย</w:t>
            </w:r>
          </w:p>
          <w:p w:rsidR="00F22AF3" w:rsidRPr="00F22AF3" w:rsidRDefault="00495381" w:rsidP="00F22AF3">
            <w:pPr>
              <w:pStyle w:val="a8"/>
              <w:numPr>
                <w:ilvl w:val="0"/>
                <w:numId w:val="30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ผ่านการสอบนักธรรม ตรี โท เอก</w:t>
            </w:r>
          </w:p>
          <w:p w:rsidR="00495381" w:rsidRPr="00F22AF3" w:rsidRDefault="005661B1" w:rsidP="00F22AF3">
            <w:pPr>
              <w:pStyle w:val="a8"/>
              <w:cnfStyle w:val="100000000000"/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u w:val="single"/>
                <w:cs/>
                <w:lang w:eastAsia="zh-CN"/>
              </w:rPr>
              <w:t>ด้านภาษาจีน</w:t>
            </w:r>
          </w:p>
          <w:p w:rsidR="005661B1" w:rsidRPr="00F22AF3" w:rsidRDefault="005661B1" w:rsidP="00F22AF3">
            <w:pPr>
              <w:pStyle w:val="a8"/>
              <w:numPr>
                <w:ilvl w:val="1"/>
                <w:numId w:val="34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สอบวัดระดับHSK4 ได้</w:t>
            </w:r>
            <w:r w:rsidR="003447BF">
              <w:rPr>
                <w:rFonts w:ascii="Angsana New" w:hAnsi="Angsana New" w:cs="Angsana New" w:hint="cs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 </w:t>
            </w:r>
            <w:r w:rsidR="003447BF"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215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คะแนน </w:t>
            </w:r>
          </w:p>
          <w:p w:rsidR="00495381" w:rsidRPr="00F22AF3" w:rsidRDefault="005661B1" w:rsidP="00F22AF3">
            <w:pPr>
              <w:pStyle w:val="a8"/>
              <w:numPr>
                <w:ilvl w:val="1"/>
                <w:numId w:val="34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FF0000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สอบวัดระดับHSK5 ได้</w:t>
            </w:r>
            <w:r w:rsidR="003447BF"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 271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คะแนน</w:t>
            </w:r>
          </w:p>
          <w:p w:rsidR="005661B1" w:rsidRPr="00F22AF3" w:rsidRDefault="005661B1" w:rsidP="00F22AF3">
            <w:pPr>
              <w:pStyle w:val="a8"/>
              <w:numPr>
                <w:ilvl w:val="1"/>
                <w:numId w:val="34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เขียนเรียงความภาษาจีน ได้รางวัลที่ 2 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>(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มหาวิทยาลัยที่จีน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>)</w:t>
            </w:r>
          </w:p>
          <w:p w:rsidR="005661B1" w:rsidRDefault="005661B1" w:rsidP="00F661E7">
            <w:pPr>
              <w:pStyle w:val="a8"/>
              <w:numPr>
                <w:ilvl w:val="1"/>
                <w:numId w:val="34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ทุนเรียนดี</w:t>
            </w:r>
            <w:r w:rsidR="003447BF">
              <w:rPr>
                <w:rFonts w:ascii="Angsana New" w:hAnsi="Angsana New" w:cs="Angsana New" w:hint="cs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ที่1 / 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3</w:t>
            </w:r>
            <w:r w:rsidR="003447BF">
              <w:rPr>
                <w:rFonts w:ascii="Angsana New" w:hAnsi="Angsana New" w:cs="Angsana New" w:hint="cs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 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เทอม 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>(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มหาวิทยาลัยที่จีน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>)</w:t>
            </w:r>
          </w:p>
          <w:p w:rsidR="00F22AF3" w:rsidRPr="00F22AF3" w:rsidRDefault="00F22AF3" w:rsidP="00F22AF3">
            <w:pPr>
              <w:pStyle w:val="a8"/>
              <w:ind w:left="1440"/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</w:p>
          <w:p w:rsidR="00495381" w:rsidRPr="00F22AF3" w:rsidRDefault="00495381" w:rsidP="00F661E7">
            <w:pPr>
              <w:pStyle w:val="a8"/>
              <w:cnfStyle w:val="100000000000"/>
              <w:rPr>
                <w:rFonts w:ascii="Angsana New" w:hAnsi="Angsana New" w:cs="Angsana New"/>
                <w:color w:val="0070C0"/>
                <w:sz w:val="40"/>
                <w:szCs w:val="40"/>
                <w:cs/>
                <w:lang w:eastAsia="zh-CN"/>
              </w:rPr>
            </w:pPr>
            <w:r w:rsidRPr="00F22AF3">
              <w:rPr>
                <w:rFonts w:ascii="Angsana New" w:hAnsi="Angsana New" w:cs="Angsana New"/>
                <w:color w:val="0070C0"/>
                <w:sz w:val="40"/>
                <w:szCs w:val="40"/>
                <w:cs/>
                <w:lang w:eastAsia="zh-CN"/>
              </w:rPr>
              <w:t>กิจกรรม</w:t>
            </w:r>
          </w:p>
          <w:p w:rsidR="00495381" w:rsidRPr="00F22AF3" w:rsidRDefault="00495381" w:rsidP="00F22AF3">
            <w:pPr>
              <w:pStyle w:val="a8"/>
              <w:numPr>
                <w:ilvl w:val="1"/>
                <w:numId w:val="39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ร่วมโครงการศิษย์ดีศรีกรรณสูต</w:t>
            </w:r>
          </w:p>
          <w:p w:rsidR="00495381" w:rsidRPr="00F22AF3" w:rsidRDefault="00495381" w:rsidP="00F22AF3">
            <w:pPr>
              <w:pStyle w:val="a8"/>
              <w:numPr>
                <w:ilvl w:val="1"/>
                <w:numId w:val="39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เข้าร่วมกิจกรรม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 xml:space="preserve"> “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อบรมพัฒนาจิต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>”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 ถวายเป็นพระราชกุศลแด่สมเด็จพระนางเจ้าฯ พระบรมราชินีนาถ เนื่องในวันแม่แห่งชาติ</w:t>
            </w:r>
          </w:p>
          <w:p w:rsidR="00495381" w:rsidRPr="00F22AF3" w:rsidRDefault="00495381" w:rsidP="00F22AF3">
            <w:pPr>
              <w:pStyle w:val="a8"/>
              <w:numPr>
                <w:ilvl w:val="1"/>
                <w:numId w:val="39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lastRenderedPageBreak/>
              <w:t>เข้าร่วมโครงการแหล่งเรียนรู้คู่ธรรมะในพุทธมณฑล</w:t>
            </w:r>
          </w:p>
          <w:p w:rsidR="00495381" w:rsidRPr="00F22AF3" w:rsidRDefault="00495381" w:rsidP="00F22AF3">
            <w:pPr>
              <w:pStyle w:val="a8"/>
              <w:numPr>
                <w:ilvl w:val="1"/>
                <w:numId w:val="39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เข้าร่วมประกวดคัดลายมือภาษาจีน 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>“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ถ้วยหอวังนนท์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 xml:space="preserve">” 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ครั้งที่2</w:t>
            </w:r>
          </w:p>
          <w:p w:rsidR="00495381" w:rsidRPr="00F22AF3" w:rsidRDefault="00495381" w:rsidP="00F22AF3">
            <w:pPr>
              <w:pStyle w:val="a8"/>
              <w:numPr>
                <w:ilvl w:val="1"/>
                <w:numId w:val="39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 xml:space="preserve">เข้าร่วมการแข่งขันตอบปัญหาทักษะภาษาจีน ในงาน 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>“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มหกรรมตรุษจีนรังสิต ครั้งที่4</w:t>
            </w: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  <w:t>”</w:t>
            </w:r>
          </w:p>
          <w:p w:rsidR="005661B1" w:rsidRPr="00F22AF3" w:rsidRDefault="00495381" w:rsidP="00F22AF3">
            <w:pPr>
              <w:pStyle w:val="a8"/>
              <w:numPr>
                <w:ilvl w:val="1"/>
                <w:numId w:val="39"/>
              </w:numPr>
              <w:cnfStyle w:val="100000000000"/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lang w:eastAsia="zh-CN"/>
              </w:rPr>
            </w:pPr>
            <w:r w:rsidRPr="00F22AF3">
              <w:rPr>
                <w:rFonts w:ascii="Angsana New" w:hAnsi="Angsana New" w:cs="Angsana New"/>
                <w:b w:val="0"/>
                <w:bCs w:val="0"/>
                <w:color w:val="0D0D0D" w:themeColor="text1" w:themeTint="F2"/>
                <w:sz w:val="36"/>
                <w:szCs w:val="36"/>
                <w:cs/>
                <w:lang w:eastAsia="zh-CN"/>
              </w:rPr>
              <w:t>เข้าอบรมภาษาจีนกับสถาบันขงจื๊อ มหาวิทยาลัยราชภัฏสวนดุสิต สุพรรณบุรี</w:t>
            </w:r>
          </w:p>
          <w:p w:rsidR="005661B1" w:rsidRPr="00B20EBE" w:rsidRDefault="005661B1" w:rsidP="005661B1">
            <w:pPr>
              <w:pStyle w:val="a8"/>
              <w:cnfStyle w:val="100000000000"/>
              <w:rPr>
                <w:rFonts w:ascii="Angsana New" w:hAnsi="Angsana New" w:cs="Angsana New"/>
                <w:sz w:val="36"/>
                <w:szCs w:val="36"/>
                <w:cs/>
                <w:lang w:val="th-TH"/>
              </w:rPr>
            </w:pPr>
          </w:p>
          <w:p w:rsidR="00B911AB" w:rsidRPr="00F22AF3" w:rsidRDefault="00C536A5" w:rsidP="005661B1">
            <w:pPr>
              <w:pStyle w:val="a8"/>
              <w:cnfStyle w:val="100000000000"/>
              <w:rPr>
                <w:rFonts w:ascii="Angsana New" w:hAnsi="Angsana New" w:cs="Angsana New"/>
                <w:color w:val="0070C0"/>
                <w:sz w:val="40"/>
                <w:szCs w:val="40"/>
                <w:lang w:eastAsia="zh-CN"/>
              </w:rPr>
            </w:pPr>
            <w:r w:rsidRPr="00F22AF3">
              <w:rPr>
                <w:rFonts w:ascii="Angsana New" w:hAnsi="Angsana New" w:cs="Angsana New"/>
                <w:color w:val="0070C0"/>
                <w:sz w:val="40"/>
                <w:szCs w:val="40"/>
                <w:cs/>
                <w:lang w:val="th-TH"/>
              </w:rPr>
              <w:t>ประสบการณ์</w:t>
            </w:r>
          </w:p>
          <w:p w:rsidR="005661B1" w:rsidRPr="00F22AF3" w:rsidRDefault="005661B1" w:rsidP="005661B1">
            <w:pPr>
              <w:pStyle w:val="a8"/>
              <w:cnfStyle w:val="100000000000"/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u w:val="single"/>
                <w:cs/>
                <w:lang w:eastAsia="zh-CN"/>
              </w:rPr>
            </w:pPr>
            <w:r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u w:val="single"/>
                <w:cs/>
                <w:lang w:eastAsia="zh-CN"/>
              </w:rPr>
              <w:t>ด้านการศึกษา</w:t>
            </w:r>
            <w:r w:rsidR="00B20EBE" w:rsidRPr="00F22AF3">
              <w:rPr>
                <w:rFonts w:ascii="Angsana New" w:hAnsi="Angsana New" w:cs="Angsana New"/>
                <w:color w:val="0D0D0D" w:themeColor="text1" w:themeTint="F2"/>
                <w:sz w:val="36"/>
                <w:szCs w:val="36"/>
                <w:u w:val="single"/>
                <w:cs/>
                <w:lang w:eastAsia="zh-CN"/>
              </w:rPr>
              <w:t>/การสอน</w:t>
            </w:r>
          </w:p>
          <w:p w:rsidR="00F22AF3" w:rsidRDefault="005661B1" w:rsidP="00F22AF3">
            <w:pPr>
              <w:pStyle w:val="a9"/>
              <w:numPr>
                <w:ilvl w:val="0"/>
                <w:numId w:val="41"/>
              </w:numPr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  <w:r w:rsidRPr="00F22AF3">
              <w:rPr>
                <w:rFonts w:ascii="Angsana New" w:hAnsi="Angsana New" w:cs="Angsana New"/>
                <w:sz w:val="36"/>
                <w:szCs w:val="36"/>
                <w:cs/>
              </w:rPr>
              <w:t>เดินทางไปศึกษาตามหลักสูตรของมหาวิทยาลัยบูรพา ศึกษาศาสตร์ สาขาการสอนภาษาจีน ที่ประเทศจีน เมืองปักกิ่ง มหาวิทยาลัยเป่ยจิงยูเนี่ยน</w:t>
            </w:r>
            <w:r w:rsidRPr="00F22AF3">
              <w:rPr>
                <w:rFonts w:ascii="Angsana New" w:hAnsi="Angsana New" w:cs="Angsana New"/>
                <w:sz w:val="36"/>
                <w:szCs w:val="36"/>
                <w:lang w:eastAsia="zh-CN"/>
              </w:rPr>
              <w:t xml:space="preserve"> </w:t>
            </w:r>
            <w:r w:rsidRPr="00F22AF3">
              <w:rPr>
                <w:rFonts w:ascii="Angsana New" w:hAnsi="Angsana New" w:cs="Angsana New"/>
                <w:sz w:val="36"/>
                <w:szCs w:val="36"/>
                <w:lang w:eastAsia="zh-CN"/>
              </w:rPr>
              <w:t>（</w:t>
            </w:r>
            <w:r w:rsidRPr="00F22AF3">
              <w:rPr>
                <w:rFonts w:ascii="Angsana New" w:hAnsi="Angsana New" w:cs="Angsana New"/>
                <w:sz w:val="36"/>
                <w:szCs w:val="36"/>
                <w:lang w:eastAsia="zh-CN"/>
              </w:rPr>
              <w:t>BUU</w:t>
            </w:r>
            <w:r w:rsidRPr="00F22AF3">
              <w:rPr>
                <w:rFonts w:ascii="Angsana New" w:hAnsi="Angsana New" w:cs="Angsana New"/>
                <w:sz w:val="36"/>
                <w:szCs w:val="36"/>
                <w:lang w:eastAsia="zh-CN"/>
              </w:rPr>
              <w:t>）</w:t>
            </w:r>
            <w:r w:rsidRPr="00F22AF3">
              <w:rPr>
                <w:rFonts w:ascii="Angsana New" w:hAnsi="Angsana New" w:cs="Angsana New"/>
                <w:sz w:val="36"/>
                <w:szCs w:val="36"/>
                <w:cs/>
              </w:rPr>
              <w:t xml:space="preserve"> เป็นเวลา2 ปีการศึกษา เข้าร่วมกิจกรรมประกวดต่างๆ อาทิ การเขียนเรียงความภาษาจีน แข่งขันทักษะภาษาจีน  </w:t>
            </w:r>
            <w:r w:rsidR="00B20EBE" w:rsidRPr="00F22AF3">
              <w:rPr>
                <w:rFonts w:ascii="Angsana New" w:hAnsi="Angsana New" w:cs="Angsana New"/>
                <w:sz w:val="36"/>
                <w:szCs w:val="36"/>
                <w:cs/>
              </w:rPr>
              <w:t>เป็นต้น</w:t>
            </w:r>
          </w:p>
          <w:p w:rsidR="00F22AF3" w:rsidRDefault="00F22AF3" w:rsidP="00F22AF3">
            <w:pPr>
              <w:pStyle w:val="a9"/>
              <w:numPr>
                <w:ilvl w:val="0"/>
                <w:numId w:val="41"/>
              </w:numPr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วิจัยเรื่องการใช้ภาพพจน์ในกวีจีนไทยเปรียบเทียบ หัวข้อวิทยานิพนธ์ </w:t>
            </w:r>
          </w:p>
          <w:p w:rsidR="00F22AF3" w:rsidRDefault="00F22AF3" w:rsidP="00F22AF3">
            <w:pPr>
              <w:pStyle w:val="a9"/>
              <w:ind w:left="1379"/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ที่ประเทศจีน</w:t>
            </w:r>
          </w:p>
          <w:p w:rsidR="00F22AF3" w:rsidRDefault="00B20EBE" w:rsidP="00F22AF3">
            <w:pPr>
              <w:pStyle w:val="a9"/>
              <w:numPr>
                <w:ilvl w:val="0"/>
                <w:numId w:val="41"/>
              </w:numPr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  <w:r w:rsidRPr="00F22AF3">
              <w:rPr>
                <w:rFonts w:ascii="Angsana New" w:hAnsi="Angsana New" w:cs="Angsana New"/>
                <w:sz w:val="36"/>
                <w:szCs w:val="36"/>
                <w:cs/>
              </w:rPr>
              <w:t>เคยสอนภาษาจีนให้กับเด็ก ผลิตสื่อการสอน และวางแผนการสอนเอง</w:t>
            </w:r>
          </w:p>
          <w:p w:rsidR="00F22AF3" w:rsidRPr="00F22AF3" w:rsidRDefault="00B20EBE" w:rsidP="00F22AF3">
            <w:pPr>
              <w:pStyle w:val="a9"/>
              <w:numPr>
                <w:ilvl w:val="0"/>
                <w:numId w:val="41"/>
              </w:numPr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  <w:r w:rsidRPr="00F22AF3">
              <w:rPr>
                <w:rFonts w:ascii="Angsana New" w:hAnsi="Angsana New" w:cs="Angsana New"/>
                <w:sz w:val="36"/>
                <w:szCs w:val="36"/>
                <w:cs/>
              </w:rPr>
              <w:t>เขียนแผน วัดประเมินผล และวิจัยในชั้นเรียน</w:t>
            </w:r>
          </w:p>
          <w:p w:rsidR="00B20EBE" w:rsidRPr="00F22AF3" w:rsidRDefault="00B20EBE" w:rsidP="00F22AF3">
            <w:pPr>
              <w:pStyle w:val="a9"/>
              <w:ind w:left="360" w:hanging="360"/>
              <w:cnfStyle w:val="100000000000"/>
              <w:rPr>
                <w:rFonts w:ascii="Angsana New" w:hAnsi="Angsana New" w:cs="Angsana New"/>
                <w:sz w:val="36"/>
                <w:szCs w:val="36"/>
                <w:u w:val="single"/>
              </w:rPr>
            </w:pPr>
            <w:r w:rsidRPr="00F22AF3">
              <w:rPr>
                <w:rFonts w:ascii="Angsana New" w:hAnsi="Angsana New" w:cs="Angsana New"/>
                <w:sz w:val="36"/>
                <w:szCs w:val="36"/>
                <w:u w:val="single"/>
                <w:cs/>
              </w:rPr>
              <w:t>ด้านการทำงานภาษาจีน</w:t>
            </w:r>
          </w:p>
          <w:p w:rsidR="00F22AF3" w:rsidRDefault="00B20EBE" w:rsidP="00F22AF3">
            <w:pPr>
              <w:pStyle w:val="a9"/>
              <w:numPr>
                <w:ilvl w:val="0"/>
                <w:numId w:val="41"/>
              </w:numPr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  <w:r w:rsidRPr="00B20EBE">
              <w:rPr>
                <w:rFonts w:ascii="Angsana New" w:hAnsi="Angsana New" w:cs="Angsana New"/>
                <w:sz w:val="36"/>
                <w:szCs w:val="36"/>
                <w:cs/>
              </w:rPr>
              <w:t>เป็นล่ามให้กับเจ้าหน้าที่ตำรวจ สภอ.สุพรรณบุรี</w:t>
            </w:r>
          </w:p>
          <w:p w:rsidR="00B20EBE" w:rsidRPr="00B20EBE" w:rsidRDefault="00B20EBE" w:rsidP="00F22AF3">
            <w:pPr>
              <w:pStyle w:val="a9"/>
              <w:numPr>
                <w:ilvl w:val="0"/>
                <w:numId w:val="41"/>
              </w:numPr>
              <w:cnfStyle w:val="100000000000"/>
              <w:rPr>
                <w:rFonts w:ascii="Angsana New" w:hAnsi="Angsana New" w:cs="Angsana New"/>
                <w:sz w:val="36"/>
                <w:szCs w:val="36"/>
                <w:cs/>
              </w:rPr>
            </w:pPr>
            <w:r w:rsidRPr="00B20EBE">
              <w:rPr>
                <w:rFonts w:ascii="Angsana New" w:hAnsi="Angsana New" w:cs="Angsana New"/>
                <w:sz w:val="36"/>
                <w:szCs w:val="36"/>
                <w:cs/>
              </w:rPr>
              <w:t xml:space="preserve">เปิดสอนภาษาจีนให้กับผู้สนใจ </w:t>
            </w:r>
            <w:r w:rsidR="00F22AF3">
              <w:rPr>
                <w:rFonts w:ascii="Angsana New" w:hAnsi="Angsana New" w:cs="Angsana New"/>
                <w:sz w:val="36"/>
                <w:szCs w:val="36"/>
                <w:lang w:eastAsia="zh-CN"/>
              </w:rPr>
              <w:t>MC ACADEMY</w:t>
            </w:r>
          </w:p>
          <w:p w:rsidR="00B911AB" w:rsidRPr="00F22AF3" w:rsidRDefault="00C536A5">
            <w:pPr>
              <w:pStyle w:val="a7"/>
              <w:cnfStyle w:val="100000000000"/>
              <w:rPr>
                <w:rFonts w:ascii="Angsana New" w:hAnsi="Angsana New" w:cs="Angsana New"/>
                <w:color w:val="0070C0"/>
                <w:sz w:val="40"/>
                <w:szCs w:val="40"/>
              </w:rPr>
            </w:pPr>
            <w:r w:rsidRPr="00F22AF3">
              <w:rPr>
                <w:rFonts w:ascii="Angsana New" w:hAnsi="Angsana New" w:cs="Angsana New"/>
                <w:color w:val="0070C0"/>
                <w:sz w:val="40"/>
                <w:szCs w:val="40"/>
                <w:cs/>
                <w:lang w:val="th-TH"/>
              </w:rPr>
              <w:lastRenderedPageBreak/>
              <w:t>ความเชี่ยวชาญ</w:t>
            </w:r>
          </w:p>
          <w:p w:rsidR="00B911AB" w:rsidRPr="00B20EBE" w:rsidRDefault="00A456F5" w:rsidP="00F22AF3">
            <w:pPr>
              <w:pStyle w:val="a9"/>
              <w:numPr>
                <w:ilvl w:val="0"/>
                <w:numId w:val="21"/>
              </w:numPr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  <w:r w:rsidRPr="00B20EBE">
              <w:rPr>
                <w:rFonts w:ascii="Angsana New" w:hAnsi="Angsana New" w:cs="Angsana New"/>
                <w:sz w:val="36"/>
                <w:szCs w:val="36"/>
                <w:cs/>
              </w:rPr>
              <w:t>ภาษาจีนในการสื่อสาร ฟัง พูด อ่าน เขียน</w:t>
            </w:r>
          </w:p>
          <w:p w:rsidR="00B20EBE" w:rsidRPr="00B20EBE" w:rsidRDefault="005661B1" w:rsidP="00F22AF3">
            <w:pPr>
              <w:pStyle w:val="a9"/>
              <w:numPr>
                <w:ilvl w:val="0"/>
                <w:numId w:val="21"/>
              </w:numPr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  <w:r w:rsidRPr="00B20EBE">
              <w:rPr>
                <w:rFonts w:ascii="Angsana New" w:hAnsi="Angsana New" w:cs="Angsana New"/>
                <w:sz w:val="36"/>
                <w:szCs w:val="36"/>
                <w:cs/>
              </w:rPr>
              <w:t>ร้องเพลงจีน พากย์เสียงจีน</w:t>
            </w:r>
          </w:p>
          <w:p w:rsidR="00B20EBE" w:rsidRPr="00B20EBE" w:rsidRDefault="00B20EBE" w:rsidP="00F22AF3">
            <w:pPr>
              <w:pStyle w:val="a9"/>
              <w:numPr>
                <w:ilvl w:val="0"/>
                <w:numId w:val="21"/>
              </w:numPr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  <w:r w:rsidRPr="00B20EBE">
              <w:rPr>
                <w:rFonts w:ascii="Angsana New" w:hAnsi="Angsana New" w:cs="Angsana New"/>
                <w:sz w:val="36"/>
                <w:szCs w:val="36"/>
                <w:cs/>
              </w:rPr>
              <w:t>อ่านข่าวภาษาจีน  พิมพ์ดีดจีน</w:t>
            </w:r>
          </w:p>
          <w:p w:rsidR="005661B1" w:rsidRDefault="00B20EBE" w:rsidP="00F22AF3">
            <w:pPr>
              <w:pStyle w:val="a9"/>
              <w:numPr>
                <w:ilvl w:val="0"/>
                <w:numId w:val="21"/>
              </w:numPr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  <w:r w:rsidRPr="00B20EBE">
              <w:rPr>
                <w:rFonts w:ascii="Angsana New" w:hAnsi="Angsana New" w:cs="Angsana New"/>
                <w:sz w:val="36"/>
                <w:szCs w:val="36"/>
                <w:lang w:eastAsia="zh-CN"/>
              </w:rPr>
              <w:t>HSK/PAT 7.4</w:t>
            </w:r>
          </w:p>
          <w:p w:rsidR="006621C1" w:rsidRDefault="006621C1" w:rsidP="006621C1">
            <w:pPr>
              <w:pStyle w:val="a7"/>
              <w:cnfStyle w:val="100000000000"/>
              <w:rPr>
                <w:rFonts w:ascii="Angsana New" w:hAnsi="Angsana New" w:cs="Angsana New"/>
                <w:color w:val="0070C0"/>
                <w:sz w:val="40"/>
                <w:szCs w:val="40"/>
                <w:cs/>
                <w:lang w:val="th-TH"/>
              </w:rPr>
            </w:pPr>
            <w:r>
              <w:rPr>
                <w:rFonts w:ascii="Angsana New" w:hAnsi="Angsana New" w:cs="Angsana New" w:hint="cs"/>
                <w:color w:val="0070C0"/>
                <w:sz w:val="40"/>
                <w:szCs w:val="40"/>
                <w:cs/>
                <w:lang w:val="th-TH"/>
              </w:rPr>
              <w:t>คติประจำใจ</w:t>
            </w:r>
          </w:p>
          <w:p w:rsidR="006621C1" w:rsidRPr="006621C1" w:rsidRDefault="006621C1" w:rsidP="00816319">
            <w:pPr>
              <w:pStyle w:val="a7"/>
              <w:cnfStyle w:val="100000000000"/>
              <w:rPr>
                <w:rFonts w:ascii="Angsana New" w:hAnsi="Angsana New" w:cs="Angsana New"/>
                <w:color w:val="auto"/>
                <w:sz w:val="40"/>
                <w:szCs w:val="40"/>
                <w:cs/>
              </w:rPr>
            </w:pPr>
            <w:r w:rsidRPr="006621C1">
              <w:rPr>
                <w:rFonts w:ascii="Angsana New" w:hAnsi="Angsana New" w:cs="Angsana New" w:hint="cs"/>
                <w:color w:val="auto"/>
                <w:sz w:val="40"/>
                <w:szCs w:val="40"/>
                <w:cs/>
              </w:rPr>
              <w:t>เด็กไทยจะก้าวไกล ถ้าใส่ใจภาษาจีน</w:t>
            </w:r>
            <w:r>
              <w:rPr>
                <w:rFonts w:ascii="Angsana New" w:hAnsi="Angsana New" w:cs="Angsana New" w:hint="cs"/>
                <w:color w:val="auto"/>
                <w:sz w:val="40"/>
                <w:szCs w:val="40"/>
                <w:cs/>
              </w:rPr>
              <w:t xml:space="preserve"> </w:t>
            </w:r>
            <w:r w:rsidR="00816319">
              <w:rPr>
                <w:rFonts w:ascii="Angsana New" w:hAnsi="Angsana New" w:cs="Angsana New"/>
                <w:color w:val="auto"/>
                <w:sz w:val="40"/>
                <w:szCs w:val="40"/>
                <w:cs/>
              </w:rPr>
              <w:br/>
            </w:r>
            <w:r w:rsidR="00816319">
              <w:rPr>
                <w:rFonts w:ascii="Angsana New" w:hAnsi="Angsana New" w:cs="Angsana New" w:hint="cs"/>
                <w:color w:val="auto"/>
                <w:sz w:val="40"/>
                <w:szCs w:val="40"/>
                <w:cs/>
              </w:rPr>
              <w:t xml:space="preserve">เด็กไทยจะก้าวทัน ถ้ามุ่งมั่นไม่หยุดหย่อน </w:t>
            </w:r>
            <w:r w:rsidR="00816319">
              <w:rPr>
                <w:rFonts w:ascii="Angsana New" w:hAnsi="Angsana New" w:cs="Angsana New"/>
                <w:color w:val="auto"/>
                <w:sz w:val="40"/>
                <w:szCs w:val="40"/>
                <w:cs/>
              </w:rPr>
              <w:br/>
            </w:r>
            <w:r>
              <w:rPr>
                <w:rFonts w:ascii="Angsana New" w:hAnsi="Angsana New" w:cs="Angsana New" w:hint="cs"/>
                <w:color w:val="auto"/>
                <w:sz w:val="40"/>
                <w:szCs w:val="40"/>
                <w:cs/>
              </w:rPr>
              <w:t>เด็กไทยจะได้ดี ถ้า</w:t>
            </w:r>
            <w:r w:rsidR="00816319">
              <w:rPr>
                <w:rFonts w:ascii="Angsana New" w:hAnsi="Angsana New" w:cs="Angsana New" w:hint="cs"/>
                <w:color w:val="auto"/>
                <w:sz w:val="40"/>
                <w:szCs w:val="40"/>
                <w:cs/>
              </w:rPr>
              <w:t>ครูดีช่วยสั่ง</w:t>
            </w:r>
            <w:r>
              <w:rPr>
                <w:rFonts w:ascii="Angsana New" w:hAnsi="Angsana New" w:cs="Angsana New" w:hint="cs"/>
                <w:color w:val="auto"/>
                <w:sz w:val="40"/>
                <w:szCs w:val="40"/>
                <w:cs/>
              </w:rPr>
              <w:t xml:space="preserve">สอน </w:t>
            </w:r>
            <w:r w:rsidR="00816319">
              <w:rPr>
                <w:rFonts w:ascii="Angsana New" w:hAnsi="Angsana New" w:cs="Angsana New"/>
                <w:color w:val="auto"/>
                <w:sz w:val="40"/>
                <w:szCs w:val="40"/>
                <w:cs/>
              </w:rPr>
              <w:br/>
            </w:r>
            <w:r>
              <w:rPr>
                <w:rFonts w:ascii="Angsana New" w:hAnsi="Angsana New" w:cs="Angsana New" w:hint="cs"/>
                <w:color w:val="auto"/>
                <w:sz w:val="40"/>
                <w:szCs w:val="40"/>
                <w:cs/>
              </w:rPr>
              <w:t>เด็กไทยจะพัฒนา ถ้า</w:t>
            </w:r>
            <w:r w:rsidR="00816319">
              <w:rPr>
                <w:rFonts w:ascii="Angsana New" w:hAnsi="Angsana New" w:cs="Angsana New" w:hint="cs"/>
                <w:color w:val="auto"/>
                <w:sz w:val="40"/>
                <w:szCs w:val="40"/>
                <w:cs/>
              </w:rPr>
              <w:t>มุ่งหน้ามาหาเรา...</w:t>
            </w:r>
          </w:p>
          <w:p w:rsidR="006621C1" w:rsidRPr="00B20EBE" w:rsidRDefault="006621C1" w:rsidP="006621C1">
            <w:pPr>
              <w:pStyle w:val="a9"/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</w:p>
          <w:p w:rsidR="00C65265" w:rsidRDefault="00C65265" w:rsidP="00C65265">
            <w:pPr>
              <w:pStyle w:val="a9"/>
              <w:ind w:left="360"/>
              <w:jc w:val="right"/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ฝากประวัติไว้พิจารณาด้วยนะครับ  ขอบคุณครับ</w:t>
            </w:r>
          </w:p>
          <w:p w:rsidR="00C65265" w:rsidRDefault="00C65265" w:rsidP="00C65265">
            <w:pPr>
              <w:pStyle w:val="a9"/>
              <w:ind w:left="360"/>
              <w:jc w:val="right"/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>ด้วยความเคารพยิ่ง</w:t>
            </w:r>
          </w:p>
          <w:p w:rsidR="005661B1" w:rsidRPr="00B20EBE" w:rsidRDefault="00C65265" w:rsidP="00C65265">
            <w:pPr>
              <w:pStyle w:val="a9"/>
              <w:ind w:left="360"/>
              <w:jc w:val="right"/>
              <w:cnfStyle w:val="100000000000"/>
              <w:rPr>
                <w:rFonts w:ascii="Angsana New" w:hAnsi="Angsana New" w:cs="Angsana New"/>
                <w:sz w:val="36"/>
                <w:szCs w:val="36"/>
                <w:cs/>
              </w:rPr>
            </w:pPr>
            <w:r>
              <w:rPr>
                <w:rFonts w:ascii="Angsana New" w:hAnsi="Angsana New" w:cs="Angsana New" w:hint="cs"/>
                <w:sz w:val="36"/>
                <w:szCs w:val="36"/>
                <w:cs/>
              </w:rPr>
              <w:t xml:space="preserve">ทศพล บุญเสวก </w:t>
            </w:r>
          </w:p>
          <w:p w:rsidR="00B911AB" w:rsidRPr="00B20EBE" w:rsidRDefault="00B911AB">
            <w:pPr>
              <w:pStyle w:val="a9"/>
              <w:cnfStyle w:val="100000000000"/>
              <w:rPr>
                <w:rFonts w:ascii="Angsana New" w:hAnsi="Angsana New" w:cs="Angsana New"/>
                <w:sz w:val="36"/>
                <w:szCs w:val="36"/>
              </w:rPr>
            </w:pPr>
          </w:p>
        </w:tc>
      </w:tr>
      <w:tr w:rsidR="00B20EBE" w:rsidTr="00B20EBE">
        <w:trPr>
          <w:trHeight w:val="288"/>
          <w:jc w:val="center"/>
        </w:trPr>
        <w:tc>
          <w:tcPr>
            <w:cnfStyle w:val="001000000000"/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0EBE" w:rsidRDefault="00B20EBE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20EBE" w:rsidRDefault="00B20EBE">
            <w:pPr>
              <w:pStyle w:val="a7"/>
              <w:cnfStyle w:val="000000000000"/>
              <w:rPr>
                <w:cs/>
                <w:lang w:val="th-TH"/>
              </w:rPr>
            </w:pPr>
          </w:p>
        </w:tc>
      </w:tr>
    </w:tbl>
    <w:p w:rsidR="00B911AB" w:rsidRDefault="00B911AB">
      <w:pPr>
        <w:spacing w:after="200" w:line="276" w:lineRule="auto"/>
      </w:pPr>
    </w:p>
    <w:sectPr w:rsidR="00B911AB" w:rsidSect="00B911AB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F78" w:rsidRDefault="00F52F78">
      <w:pPr>
        <w:spacing w:after="0" w:line="240" w:lineRule="auto"/>
      </w:pPr>
      <w:r>
        <w:separator/>
      </w:r>
    </w:p>
  </w:endnote>
  <w:endnote w:type="continuationSeparator" w:id="1">
    <w:p w:rsidR="00F52F78" w:rsidRDefault="00F5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STFangsong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reesiaUPC">
    <w:panose1 w:val="020B0604020202020204"/>
    <w:charset w:val="DE"/>
    <w:family w:val="swiss"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1AB" w:rsidRDefault="00B911AB"/>
  <w:p w:rsidR="00B911AB" w:rsidRDefault="00C536A5">
    <w:pPr>
      <w:pStyle w:val="-0"/>
    </w:pPr>
    <w:r>
      <w:rPr>
        <w:cs/>
        <w:lang w:val="th-TH"/>
      </w:rPr>
      <w:t xml:space="preserve">หน้า </w:t>
    </w:r>
    <w:fldSimple w:instr=" PAGE   \* MERGEFORMAT ">
      <w:r>
        <w:rPr>
          <w:noProof/>
          <w:sz w:val="24"/>
          <w:szCs w:val="24"/>
          <w:cs/>
          <w:lang w:val="th-TH"/>
        </w:rPr>
        <w:t>2</w:t>
      </w:r>
    </w:fldSimple>
  </w:p>
  <w:p w:rsidR="00B911AB" w:rsidRDefault="00B911AB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1AB" w:rsidRDefault="00B911AB"/>
  <w:p w:rsidR="00B911AB" w:rsidRDefault="00C536A5">
    <w:pPr>
      <w:pStyle w:val="-1"/>
    </w:pPr>
    <w:r>
      <w:rPr>
        <w:cs/>
        <w:lang w:val="th-TH"/>
      </w:rPr>
      <w:t xml:space="preserve">หน้า </w:t>
    </w:r>
    <w:fldSimple w:instr=" PAGE   \* MERGEFORMAT ">
      <w:r w:rsidR="006F1A2D" w:rsidRPr="006F1A2D">
        <w:rPr>
          <w:rFonts w:cs="Tw Cen MT"/>
          <w:noProof/>
          <w:sz w:val="24"/>
          <w:szCs w:val="24"/>
          <w:lang w:val="th-TH"/>
        </w:rPr>
        <w:t>4</w:t>
      </w:r>
    </w:fldSimple>
  </w:p>
  <w:p w:rsidR="00B911AB" w:rsidRDefault="00B911AB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F78" w:rsidRDefault="00F52F78">
      <w:pPr>
        <w:spacing w:after="0" w:line="240" w:lineRule="auto"/>
      </w:pPr>
      <w:r>
        <w:separator/>
      </w:r>
    </w:p>
  </w:footnote>
  <w:footnote w:type="continuationSeparator" w:id="1">
    <w:p w:rsidR="00F52F78" w:rsidRDefault="00F52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7404"/>
      <w:placeholder>
        <w:docPart w:val="5F745291CE9040C1BFE5BE26ECD0F03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911AB" w:rsidRDefault="00F22AF3">
        <w:pPr>
          <w:pStyle w:val="-2"/>
        </w:pPr>
        <w:r>
          <w:rPr>
            <w:rFonts w:hint="cs"/>
            <w:cs/>
          </w:rPr>
          <w:t xml:space="preserve">ประวัติ </w:t>
        </w:r>
        <w:r>
          <w:rPr>
            <w:rFonts w:hint="cs"/>
          </w:rPr>
          <w:t>RESUME</w:t>
        </w:r>
      </w:p>
    </w:sdtContent>
  </w:sdt>
  <w:p w:rsidR="00B911AB" w:rsidRDefault="00B911AB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ผู้เขียน"/>
      <w:id w:val="5384246"/>
      <w:placeholder>
        <w:docPart w:val="C4BE9656EE8D466AAB2E6DEE73E5199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911AB" w:rsidRDefault="00F22AF3">
        <w:pPr>
          <w:pStyle w:val="-3"/>
        </w:pPr>
        <w:r>
          <w:rPr>
            <w:rFonts w:hint="cs"/>
            <w:cs/>
          </w:rPr>
          <w:t xml:space="preserve">ประวัติ </w:t>
        </w:r>
        <w:r>
          <w:rPr>
            <w:rFonts w:hint="cs"/>
          </w:rPr>
          <w:t>RESUME</w:t>
        </w:r>
      </w:p>
    </w:sdtContent>
  </w:sdt>
  <w:p w:rsidR="00B911AB" w:rsidRDefault="00B911AB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33E1BDB"/>
    <w:multiLevelType w:val="hybridMultilevel"/>
    <w:tmpl w:val="C282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31B54"/>
    <w:multiLevelType w:val="hybridMultilevel"/>
    <w:tmpl w:val="4994117E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DE561A00">
      <w:numFmt w:val="bullet"/>
      <w:lvlText w:val="-"/>
      <w:lvlJc w:val="left"/>
      <w:pPr>
        <w:ind w:left="1440" w:hanging="360"/>
      </w:pPr>
      <w:rPr>
        <w:rFonts w:ascii="Angsana New" w:eastAsiaTheme="minorEastAsia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84F20"/>
    <w:multiLevelType w:val="hybridMultilevel"/>
    <w:tmpl w:val="8854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E150C"/>
    <w:multiLevelType w:val="hybridMultilevel"/>
    <w:tmpl w:val="4F94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E6A60"/>
    <w:multiLevelType w:val="hybridMultilevel"/>
    <w:tmpl w:val="5090003E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0">
    <w:nsid w:val="27F820ED"/>
    <w:multiLevelType w:val="hybridMultilevel"/>
    <w:tmpl w:val="C45C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42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6307D"/>
    <w:multiLevelType w:val="hybridMultilevel"/>
    <w:tmpl w:val="EC0E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17A9B"/>
    <w:multiLevelType w:val="multilevel"/>
    <w:tmpl w:val="0409001D"/>
    <w:styleLink w:val="-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9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C880799"/>
    <w:multiLevelType w:val="hybridMultilevel"/>
    <w:tmpl w:val="65642D02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cs="Wingdings" w:hint="default"/>
      </w:rPr>
    </w:lvl>
  </w:abstractNum>
  <w:abstractNum w:abstractNumId="14">
    <w:nsid w:val="3BEA464E"/>
    <w:multiLevelType w:val="hybridMultilevel"/>
    <w:tmpl w:val="BC06C76E"/>
    <w:lvl w:ilvl="0" w:tplc="F2DA37E0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1707E"/>
    <w:multiLevelType w:val="hybridMultilevel"/>
    <w:tmpl w:val="E0EC548C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>
    <w:nsid w:val="436D64BB"/>
    <w:multiLevelType w:val="hybridMultilevel"/>
    <w:tmpl w:val="6D1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7016D"/>
    <w:multiLevelType w:val="hybridMultilevel"/>
    <w:tmpl w:val="CA5000A8"/>
    <w:lvl w:ilvl="0" w:tplc="F2DA37E0">
      <w:numFmt w:val="bullet"/>
      <w:lvlText w:val="-"/>
      <w:lvlJc w:val="left"/>
      <w:pPr>
        <w:ind w:left="1080" w:hanging="360"/>
      </w:pPr>
      <w:rPr>
        <w:rFonts w:ascii="Angsana New" w:eastAsiaTheme="min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6F573C6"/>
    <w:multiLevelType w:val="hybridMultilevel"/>
    <w:tmpl w:val="4D32FDD8"/>
    <w:lvl w:ilvl="0" w:tplc="D19E5B8A">
      <w:start w:val="1"/>
      <w:numFmt w:val="bullet"/>
      <w:pStyle w:val="a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587E1B15"/>
    <w:multiLevelType w:val="hybridMultilevel"/>
    <w:tmpl w:val="5D0E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0D4877"/>
    <w:multiLevelType w:val="hybridMultilevel"/>
    <w:tmpl w:val="5F34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943C0"/>
    <w:multiLevelType w:val="hybridMultilevel"/>
    <w:tmpl w:val="DD72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512EB"/>
    <w:multiLevelType w:val="hybridMultilevel"/>
    <w:tmpl w:val="E0328314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2"/>
  </w:num>
  <w:num w:numId="12">
    <w:abstractNumId w:val="18"/>
  </w:num>
  <w:num w:numId="13">
    <w:abstractNumId w:val="4"/>
  </w:num>
  <w:num w:numId="14">
    <w:abstractNumId w:val="13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8"/>
  </w:num>
  <w:num w:numId="21">
    <w:abstractNumId w:val="13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8"/>
  </w:num>
  <w:num w:numId="28">
    <w:abstractNumId w:val="20"/>
  </w:num>
  <w:num w:numId="29">
    <w:abstractNumId w:val="14"/>
  </w:num>
  <w:num w:numId="30">
    <w:abstractNumId w:val="6"/>
  </w:num>
  <w:num w:numId="31">
    <w:abstractNumId w:val="17"/>
  </w:num>
  <w:num w:numId="32">
    <w:abstractNumId w:val="15"/>
  </w:num>
  <w:num w:numId="33">
    <w:abstractNumId w:val="16"/>
  </w:num>
  <w:num w:numId="34">
    <w:abstractNumId w:val="10"/>
  </w:num>
  <w:num w:numId="35">
    <w:abstractNumId w:val="11"/>
  </w:num>
  <w:num w:numId="36">
    <w:abstractNumId w:val="7"/>
  </w:num>
  <w:num w:numId="37">
    <w:abstractNumId w:val="21"/>
  </w:num>
  <w:num w:numId="38">
    <w:abstractNumId w:val="19"/>
  </w:num>
  <w:num w:numId="39">
    <w:abstractNumId w:val="8"/>
  </w:num>
  <w:num w:numId="40">
    <w:abstractNumId w:val="5"/>
  </w:num>
  <w:num w:numId="41">
    <w:abstractNumId w:val="22"/>
  </w:num>
  <w:num w:numId="4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62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applyBreakingRules/>
    <w:doNotWrapTextWithPunct/>
    <w:doNotUseEastAsianBreakRules/>
    <w:growAutofit/>
    <w:useFELayout/>
  </w:compat>
  <w:rsids>
    <w:rsidRoot w:val="00F661E7"/>
    <w:rsid w:val="00291E2C"/>
    <w:rsid w:val="003447BF"/>
    <w:rsid w:val="00495381"/>
    <w:rsid w:val="005661B1"/>
    <w:rsid w:val="006000BE"/>
    <w:rsid w:val="006621C1"/>
    <w:rsid w:val="006F1A2D"/>
    <w:rsid w:val="007141C3"/>
    <w:rsid w:val="00816319"/>
    <w:rsid w:val="00A456F5"/>
    <w:rsid w:val="00B20EBE"/>
    <w:rsid w:val="00B81481"/>
    <w:rsid w:val="00B911AB"/>
    <w:rsid w:val="00C536A5"/>
    <w:rsid w:val="00C65265"/>
    <w:rsid w:val="00D824E8"/>
    <w:rsid w:val="00F22AF3"/>
    <w:rsid w:val="00F52F78"/>
    <w:rsid w:val="00F66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11AB"/>
    <w:pPr>
      <w:spacing w:after="180" w:line="264" w:lineRule="auto"/>
    </w:pPr>
    <w:rPr>
      <w:rFonts w:eastAsiaTheme="minorEastAsia"/>
      <w:sz w:val="23"/>
      <w:szCs w:val="29"/>
    </w:rPr>
  </w:style>
  <w:style w:type="paragraph" w:styleId="1">
    <w:name w:val="heading 1"/>
    <w:basedOn w:val="a0"/>
    <w:next w:val="a0"/>
    <w:link w:val="10"/>
    <w:uiPriority w:val="9"/>
    <w:semiHidden/>
    <w:unhideWhenUsed/>
    <w:rsid w:val="00B911AB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41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B911AB"/>
    <w:pPr>
      <w:spacing w:before="240" w:after="80"/>
      <w:outlineLvl w:val="1"/>
    </w:pPr>
    <w:rPr>
      <w:b/>
      <w:bCs/>
      <w:color w:val="94B6D2" w:themeColor="accent1"/>
      <w:spacing w:val="20"/>
      <w:sz w:val="28"/>
      <w:szCs w:val="36"/>
    </w:rPr>
  </w:style>
  <w:style w:type="paragraph" w:styleId="30">
    <w:name w:val="heading 3"/>
    <w:basedOn w:val="a0"/>
    <w:next w:val="a0"/>
    <w:link w:val="31"/>
    <w:uiPriority w:val="9"/>
    <w:semiHidden/>
    <w:unhideWhenUsed/>
    <w:rsid w:val="00B911AB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40">
    <w:name w:val="heading 4"/>
    <w:basedOn w:val="a0"/>
    <w:next w:val="a0"/>
    <w:link w:val="41"/>
    <w:uiPriority w:val="9"/>
    <w:semiHidden/>
    <w:unhideWhenUsed/>
    <w:rsid w:val="00B911AB"/>
    <w:pPr>
      <w:spacing w:before="240" w:after="0"/>
      <w:outlineLvl w:val="3"/>
    </w:pPr>
    <w:rPr>
      <w:caps/>
      <w:spacing w:val="14"/>
      <w:sz w:val="22"/>
      <w:szCs w:val="28"/>
    </w:rPr>
  </w:style>
  <w:style w:type="paragraph" w:styleId="50">
    <w:name w:val="heading 5"/>
    <w:basedOn w:val="a0"/>
    <w:next w:val="a0"/>
    <w:link w:val="51"/>
    <w:uiPriority w:val="9"/>
    <w:semiHidden/>
    <w:unhideWhenUsed/>
    <w:rsid w:val="00B911AB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B911AB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rsid w:val="00B911AB"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rsid w:val="00B911AB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31"/>
    </w:rPr>
  </w:style>
  <w:style w:type="paragraph" w:styleId="9">
    <w:name w:val="heading 9"/>
    <w:basedOn w:val="a0"/>
    <w:next w:val="a0"/>
    <w:link w:val="90"/>
    <w:uiPriority w:val="9"/>
    <w:semiHidden/>
    <w:unhideWhenUsed/>
    <w:rsid w:val="00B911AB"/>
    <w:pPr>
      <w:spacing w:after="0"/>
      <w:outlineLvl w:val="8"/>
    </w:pPr>
    <w:rPr>
      <w:b/>
      <w:bCs/>
      <w:caps/>
      <w:color w:val="A5AB81" w:themeColor="accent3"/>
      <w:spacing w:val="40"/>
      <w:sz w:val="20"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B911AB"/>
    <w:pPr>
      <w:spacing w:after="0" w:line="240" w:lineRule="auto"/>
    </w:pPr>
    <w:rPr>
      <w:rFonts w:eastAsiaTheme="minorEastAsia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Cs w:val="22"/>
      </w:rPr>
    </w:tblStylePr>
    <w:tblStylePr w:type="lastRow">
      <w:rPr>
        <w:szCs w:val="22"/>
      </w:rPr>
    </w:tblStylePr>
    <w:tblStylePr w:type="firstCol">
      <w:rPr>
        <w:szCs w:val="22"/>
      </w:rPr>
    </w:tblStylePr>
    <w:tblStylePr w:type="lastCol">
      <w:rPr>
        <w:szCs w:val="22"/>
      </w:rPr>
    </w:tblStylePr>
    <w:tblStylePr w:type="band1Vert">
      <w:rPr>
        <w:szCs w:val="22"/>
      </w:rPr>
    </w:tblStylePr>
    <w:tblStylePr w:type="band2Vert">
      <w:rPr>
        <w:szCs w:val="22"/>
      </w:rPr>
    </w:tblStylePr>
    <w:tblStylePr w:type="band1Horz">
      <w:rPr>
        <w:szCs w:val="22"/>
      </w:rPr>
    </w:tblStylePr>
    <w:tblStylePr w:type="band2Horz">
      <w:rPr>
        <w:szCs w:val="22"/>
      </w:rPr>
    </w:tblStylePr>
    <w:tblStylePr w:type="neCell">
      <w:rPr>
        <w:szCs w:val="22"/>
      </w:rPr>
    </w:tblStylePr>
    <w:tblStylePr w:type="nwCell">
      <w:rPr>
        <w:szCs w:val="22"/>
      </w:rPr>
    </w:tblStylePr>
    <w:tblStylePr w:type="seCell">
      <w:rPr>
        <w:szCs w:val="22"/>
      </w:rPr>
    </w:tblStylePr>
    <w:tblStylePr w:type="swCell">
      <w:rPr>
        <w:szCs w:val="22"/>
      </w:rPr>
    </w:tblStylePr>
  </w:style>
  <w:style w:type="paragraph" w:styleId="a5">
    <w:name w:val="Quote"/>
    <w:basedOn w:val="a0"/>
    <w:link w:val="a6"/>
    <w:uiPriority w:val="29"/>
    <w:qFormat/>
    <w:rsid w:val="00B911AB"/>
    <w:rPr>
      <w:i/>
      <w:iCs/>
      <w:smallCaps/>
      <w:color w:val="775F55" w:themeColor="text2"/>
      <w:spacing w:val="6"/>
    </w:rPr>
  </w:style>
  <w:style w:type="character" w:customStyle="1" w:styleId="a6">
    <w:name w:val="คำอ้างอิง อักขระ"/>
    <w:basedOn w:val="a1"/>
    <w:link w:val="a5"/>
    <w:uiPriority w:val="29"/>
    <w:rsid w:val="00B911AB"/>
    <w:rPr>
      <w:i/>
      <w:iCs/>
      <w:smallCaps/>
      <w:color w:val="775F55" w:themeColor="text2"/>
      <w:spacing w:val="6"/>
      <w:sz w:val="23"/>
    </w:rPr>
  </w:style>
  <w:style w:type="paragraph" w:customStyle="1" w:styleId="a7">
    <w:name w:val="ส่วน"/>
    <w:basedOn w:val="a0"/>
    <w:uiPriority w:val="2"/>
    <w:qFormat/>
    <w:rsid w:val="00B911AB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31"/>
    </w:rPr>
  </w:style>
  <w:style w:type="paragraph" w:customStyle="1" w:styleId="a8">
    <w:name w:val="ส่วนย่อย"/>
    <w:basedOn w:val="a0"/>
    <w:uiPriority w:val="3"/>
    <w:qFormat/>
    <w:rsid w:val="00B911AB"/>
    <w:pPr>
      <w:spacing w:after="40"/>
    </w:pPr>
    <w:rPr>
      <w:b/>
      <w:bCs/>
      <w:color w:val="94B6D2" w:themeColor="accent1"/>
      <w:spacing w:val="30"/>
      <w:sz w:val="24"/>
      <w:szCs w:val="31"/>
    </w:rPr>
  </w:style>
  <w:style w:type="paragraph" w:styleId="a9">
    <w:name w:val="List Bullet"/>
    <w:basedOn w:val="a0"/>
    <w:uiPriority w:val="36"/>
    <w:unhideWhenUsed/>
    <w:qFormat/>
    <w:rsid w:val="00B911AB"/>
    <w:rPr>
      <w:sz w:val="24"/>
      <w:szCs w:val="31"/>
    </w:rPr>
  </w:style>
  <w:style w:type="character" w:styleId="aa">
    <w:name w:val="Placeholder Text"/>
    <w:basedOn w:val="a1"/>
    <w:uiPriority w:val="99"/>
    <w:unhideWhenUsed/>
    <w:rsid w:val="00B911AB"/>
    <w:rPr>
      <w:color w:val="808080"/>
    </w:rPr>
  </w:style>
  <w:style w:type="paragraph" w:styleId="ab">
    <w:name w:val="Balloon Text"/>
    <w:basedOn w:val="a0"/>
    <w:link w:val="ac"/>
    <w:uiPriority w:val="99"/>
    <w:semiHidden/>
    <w:unhideWhenUsed/>
    <w:rsid w:val="00B911AB"/>
    <w:rPr>
      <w:rFonts w:hAnsi="Tahoma"/>
      <w:sz w:val="16"/>
    </w:rPr>
  </w:style>
  <w:style w:type="character" w:customStyle="1" w:styleId="ac">
    <w:name w:val="ข้อความบอลลูน อักขระ"/>
    <w:basedOn w:val="a1"/>
    <w:link w:val="ab"/>
    <w:uiPriority w:val="99"/>
    <w:semiHidden/>
    <w:rsid w:val="00B911AB"/>
    <w:rPr>
      <w:rFonts w:eastAsiaTheme="minorEastAsia" w:hAnsi="Tahoma"/>
      <w:sz w:val="16"/>
      <w:szCs w:val="20"/>
    </w:rPr>
  </w:style>
  <w:style w:type="paragraph" w:styleId="ad">
    <w:name w:val="Block Text"/>
    <w:aliases w:val="บล็อกข้อความที่อ้างอิง"/>
    <w:uiPriority w:val="40"/>
    <w:rsid w:val="00B911AB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36"/>
    </w:rPr>
  </w:style>
  <w:style w:type="character" w:styleId="ae">
    <w:name w:val="Book Title"/>
    <w:basedOn w:val="a1"/>
    <w:uiPriority w:val="33"/>
    <w:qFormat/>
    <w:rsid w:val="00B911AB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9"/>
      <w:lang w:bidi="th-TH"/>
    </w:rPr>
  </w:style>
  <w:style w:type="paragraph" w:styleId="af">
    <w:name w:val="caption"/>
    <w:basedOn w:val="a0"/>
    <w:next w:val="a0"/>
    <w:uiPriority w:val="35"/>
    <w:unhideWhenUsed/>
    <w:rsid w:val="00B911AB"/>
    <w:rPr>
      <w:b/>
      <w:bCs/>
      <w:caps/>
      <w:sz w:val="16"/>
    </w:rPr>
  </w:style>
  <w:style w:type="character" w:styleId="af0">
    <w:name w:val="Emphasis"/>
    <w:uiPriority w:val="20"/>
    <w:qFormat/>
    <w:rsid w:val="00B911AB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9"/>
      <w:lang w:bidi="th-TH"/>
    </w:rPr>
  </w:style>
  <w:style w:type="paragraph" w:styleId="af1">
    <w:name w:val="footer"/>
    <w:basedOn w:val="a0"/>
    <w:link w:val="af2"/>
    <w:uiPriority w:val="99"/>
    <w:semiHidden/>
    <w:unhideWhenUsed/>
    <w:rsid w:val="00B911AB"/>
    <w:pPr>
      <w:tabs>
        <w:tab w:val="center" w:pos="4320"/>
        <w:tab w:val="right" w:pos="8640"/>
      </w:tabs>
    </w:pPr>
  </w:style>
  <w:style w:type="character" w:customStyle="1" w:styleId="af2">
    <w:name w:val="ท้ายกระดาษ อักขระ"/>
    <w:basedOn w:val="a1"/>
    <w:link w:val="af1"/>
    <w:uiPriority w:val="99"/>
    <w:semiHidden/>
    <w:rsid w:val="00B911AB"/>
    <w:rPr>
      <w:sz w:val="23"/>
    </w:rPr>
  </w:style>
  <w:style w:type="paragraph" w:styleId="af3">
    <w:name w:val="header"/>
    <w:basedOn w:val="a0"/>
    <w:link w:val="af4"/>
    <w:uiPriority w:val="99"/>
    <w:semiHidden/>
    <w:unhideWhenUsed/>
    <w:rsid w:val="00B911AB"/>
    <w:pPr>
      <w:tabs>
        <w:tab w:val="center" w:pos="4320"/>
        <w:tab w:val="right" w:pos="8640"/>
      </w:tabs>
    </w:pPr>
  </w:style>
  <w:style w:type="character" w:customStyle="1" w:styleId="af4">
    <w:name w:val="หัวกระดาษ อักขระ"/>
    <w:basedOn w:val="a1"/>
    <w:link w:val="af3"/>
    <w:uiPriority w:val="99"/>
    <w:semiHidden/>
    <w:rsid w:val="00B911AB"/>
    <w:rPr>
      <w:sz w:val="23"/>
    </w:rPr>
  </w:style>
  <w:style w:type="character" w:customStyle="1" w:styleId="10">
    <w:name w:val="หัวเรื่อง 1 อักขระ"/>
    <w:basedOn w:val="a1"/>
    <w:link w:val="1"/>
    <w:uiPriority w:val="9"/>
    <w:semiHidden/>
    <w:rsid w:val="00B911AB"/>
    <w:rPr>
      <w:rFonts w:asciiTheme="majorHAnsi" w:eastAsiaTheme="majorEastAsia" w:hAnsiTheme="majorHAnsi" w:cstheme="majorBidi"/>
      <w:caps/>
      <w:color w:val="775F55" w:themeColor="text2"/>
      <w:sz w:val="32"/>
      <w:szCs w:val="41"/>
    </w:rPr>
  </w:style>
  <w:style w:type="character" w:customStyle="1" w:styleId="21">
    <w:name w:val="หัวเรื่อง 2 อักขระ"/>
    <w:basedOn w:val="a1"/>
    <w:link w:val="20"/>
    <w:uiPriority w:val="9"/>
    <w:semiHidden/>
    <w:rsid w:val="00B911AB"/>
    <w:rPr>
      <w:b/>
      <w:bCs/>
      <w:color w:val="94B6D2" w:themeColor="accent1"/>
      <w:spacing w:val="20"/>
      <w:sz w:val="28"/>
      <w:szCs w:val="36"/>
    </w:rPr>
  </w:style>
  <w:style w:type="character" w:customStyle="1" w:styleId="31">
    <w:name w:val="หัวเรื่อง 3 อักขระ"/>
    <w:basedOn w:val="a1"/>
    <w:link w:val="30"/>
    <w:uiPriority w:val="9"/>
    <w:semiHidden/>
    <w:rsid w:val="00B911AB"/>
    <w:rPr>
      <w:b/>
      <w:bCs/>
      <w:color w:val="000000" w:themeColor="text1"/>
      <w:spacing w:val="10"/>
      <w:sz w:val="23"/>
    </w:rPr>
  </w:style>
  <w:style w:type="character" w:customStyle="1" w:styleId="41">
    <w:name w:val="หัวเรื่อง 4 อักขระ"/>
    <w:basedOn w:val="a1"/>
    <w:link w:val="40"/>
    <w:uiPriority w:val="9"/>
    <w:semiHidden/>
    <w:rsid w:val="00B911AB"/>
    <w:rPr>
      <w:caps/>
      <w:spacing w:val="14"/>
      <w:szCs w:val="28"/>
    </w:rPr>
  </w:style>
  <w:style w:type="character" w:customStyle="1" w:styleId="51">
    <w:name w:val="หัวเรื่อง 5 อักขระ"/>
    <w:basedOn w:val="a1"/>
    <w:link w:val="50"/>
    <w:uiPriority w:val="9"/>
    <w:semiHidden/>
    <w:rsid w:val="00B911AB"/>
    <w:rPr>
      <w:b/>
      <w:bCs/>
      <w:color w:val="775F55" w:themeColor="text2"/>
      <w:spacing w:val="10"/>
      <w:sz w:val="23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B911AB"/>
    <w:rPr>
      <w:b/>
      <w:bCs/>
      <w:color w:val="DD8047" w:themeColor="accent2"/>
      <w:spacing w:val="10"/>
      <w:sz w:val="23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B911AB"/>
    <w:rPr>
      <w:smallCaps/>
      <w:color w:val="000000" w:themeColor="text1"/>
      <w:spacing w:val="10"/>
      <w:sz w:val="23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B911AB"/>
    <w:rPr>
      <w:b/>
      <w:bCs/>
      <w:i/>
      <w:iCs/>
      <w:color w:val="94B6D2" w:themeColor="accent1"/>
      <w:spacing w:val="10"/>
      <w:sz w:val="24"/>
      <w:szCs w:val="31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B911AB"/>
    <w:rPr>
      <w:b/>
      <w:bCs/>
      <w:caps/>
      <w:color w:val="A5AB81" w:themeColor="accent3"/>
      <w:spacing w:val="40"/>
      <w:sz w:val="20"/>
      <w:szCs w:val="25"/>
    </w:rPr>
  </w:style>
  <w:style w:type="character" w:styleId="af5">
    <w:name w:val="Hyperlink"/>
    <w:basedOn w:val="a1"/>
    <w:uiPriority w:val="99"/>
    <w:semiHidden/>
    <w:unhideWhenUsed/>
    <w:rsid w:val="00B911AB"/>
    <w:rPr>
      <w:color w:val="F7B615" w:themeColor="hyperlink"/>
      <w:u w:val="single"/>
    </w:rPr>
  </w:style>
  <w:style w:type="character" w:styleId="af6">
    <w:name w:val="Intense Emphasis"/>
    <w:basedOn w:val="a1"/>
    <w:uiPriority w:val="21"/>
    <w:qFormat/>
    <w:rsid w:val="00B911AB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7">
    <w:name w:val="Intense Quote"/>
    <w:basedOn w:val="a0"/>
    <w:link w:val="af8"/>
    <w:uiPriority w:val="30"/>
    <w:qFormat/>
    <w:rsid w:val="00B911AB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af8">
    <w:name w:val="ทำให้คำอ้างอิงเป็นสีเข้มขึ้น อักขระ"/>
    <w:basedOn w:val="a1"/>
    <w:link w:val="af7"/>
    <w:uiPriority w:val="30"/>
    <w:rsid w:val="00B911AB"/>
    <w:rPr>
      <w:b/>
      <w:bCs/>
      <w:color w:val="DD8047" w:themeColor="accent2"/>
      <w:sz w:val="23"/>
      <w:shd w:val="clear" w:color="auto" w:fill="FFFFFF" w:themeFill="background1"/>
    </w:rPr>
  </w:style>
  <w:style w:type="character" w:styleId="af9">
    <w:name w:val="Intense Reference"/>
    <w:basedOn w:val="a1"/>
    <w:uiPriority w:val="32"/>
    <w:qFormat/>
    <w:rsid w:val="00B911AB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5"/>
      <w:u w:val="single" w:color="94B6D2" w:themeColor="accent1"/>
      <w:bdr w:val="none" w:sz="0" w:space="0" w:color="auto"/>
    </w:rPr>
  </w:style>
  <w:style w:type="paragraph" w:styleId="afa">
    <w:name w:val="List"/>
    <w:basedOn w:val="a0"/>
    <w:uiPriority w:val="99"/>
    <w:unhideWhenUsed/>
    <w:rsid w:val="00B911AB"/>
    <w:pPr>
      <w:ind w:left="360" w:hanging="360"/>
    </w:pPr>
  </w:style>
  <w:style w:type="paragraph" w:styleId="22">
    <w:name w:val="List 2"/>
    <w:basedOn w:val="a0"/>
    <w:uiPriority w:val="99"/>
    <w:unhideWhenUsed/>
    <w:rsid w:val="00B911AB"/>
    <w:pPr>
      <w:ind w:left="720" w:hanging="360"/>
    </w:pPr>
  </w:style>
  <w:style w:type="paragraph" w:styleId="2">
    <w:name w:val="List Bullet 2"/>
    <w:basedOn w:val="a0"/>
    <w:uiPriority w:val="36"/>
    <w:unhideWhenUsed/>
    <w:qFormat/>
    <w:rsid w:val="00B911AB"/>
    <w:pPr>
      <w:numPr>
        <w:numId w:val="22"/>
      </w:numPr>
    </w:pPr>
    <w:rPr>
      <w:color w:val="94B6D2" w:themeColor="accent1"/>
    </w:rPr>
  </w:style>
  <w:style w:type="paragraph" w:styleId="3">
    <w:name w:val="List Bullet 3"/>
    <w:basedOn w:val="a0"/>
    <w:uiPriority w:val="36"/>
    <w:unhideWhenUsed/>
    <w:qFormat/>
    <w:rsid w:val="00B911AB"/>
    <w:pPr>
      <w:numPr>
        <w:numId w:val="23"/>
      </w:numPr>
    </w:pPr>
    <w:rPr>
      <w:color w:val="DD8047" w:themeColor="accent2"/>
    </w:rPr>
  </w:style>
  <w:style w:type="paragraph" w:styleId="4">
    <w:name w:val="List Bullet 4"/>
    <w:basedOn w:val="a0"/>
    <w:uiPriority w:val="36"/>
    <w:unhideWhenUsed/>
    <w:qFormat/>
    <w:rsid w:val="00B911AB"/>
    <w:pPr>
      <w:numPr>
        <w:numId w:val="24"/>
      </w:numPr>
    </w:pPr>
    <w:rPr>
      <w:caps/>
      <w:spacing w:val="4"/>
    </w:rPr>
  </w:style>
  <w:style w:type="paragraph" w:styleId="5">
    <w:name w:val="List Bullet 5"/>
    <w:basedOn w:val="a0"/>
    <w:uiPriority w:val="36"/>
    <w:unhideWhenUsed/>
    <w:qFormat/>
    <w:rsid w:val="00B911AB"/>
    <w:pPr>
      <w:numPr>
        <w:numId w:val="25"/>
      </w:numPr>
    </w:pPr>
  </w:style>
  <w:style w:type="paragraph" w:styleId="afb">
    <w:name w:val="List Paragraph"/>
    <w:basedOn w:val="a0"/>
    <w:uiPriority w:val="34"/>
    <w:unhideWhenUsed/>
    <w:qFormat/>
    <w:rsid w:val="00B911AB"/>
    <w:pPr>
      <w:ind w:left="720"/>
      <w:contextualSpacing/>
    </w:pPr>
  </w:style>
  <w:style w:type="numbering" w:customStyle="1" w:styleId="-">
    <w:name w:val="ลักษณะรายการ - ตรงกลาง"/>
    <w:uiPriority w:val="99"/>
    <w:rsid w:val="00B911AB"/>
    <w:pPr>
      <w:numPr>
        <w:numId w:val="11"/>
      </w:numPr>
    </w:pPr>
  </w:style>
  <w:style w:type="paragraph" w:styleId="afc">
    <w:name w:val="No Spacing"/>
    <w:basedOn w:val="a0"/>
    <w:uiPriority w:val="99"/>
    <w:qFormat/>
    <w:rsid w:val="00B911AB"/>
    <w:pPr>
      <w:spacing w:after="0" w:line="240" w:lineRule="auto"/>
    </w:pPr>
  </w:style>
  <w:style w:type="paragraph" w:styleId="a">
    <w:name w:val="Normal Indent"/>
    <w:basedOn w:val="a0"/>
    <w:uiPriority w:val="99"/>
    <w:unhideWhenUsed/>
    <w:rsid w:val="00B911AB"/>
    <w:pPr>
      <w:numPr>
        <w:numId w:val="27"/>
      </w:numPr>
      <w:spacing w:line="300" w:lineRule="auto"/>
      <w:contextualSpacing/>
    </w:pPr>
  </w:style>
  <w:style w:type="paragraph" w:customStyle="1" w:styleId="afd">
    <w:name w:val="ชื่อบุคคล"/>
    <w:basedOn w:val="a0"/>
    <w:uiPriority w:val="1"/>
    <w:qFormat/>
    <w:rsid w:val="00B911AB"/>
    <w:pPr>
      <w:spacing w:after="0"/>
    </w:pPr>
    <w:rPr>
      <w:color w:val="FFFFFF" w:themeColor="background1"/>
      <w:sz w:val="40"/>
      <w:szCs w:val="51"/>
    </w:rPr>
  </w:style>
  <w:style w:type="paragraph" w:customStyle="1" w:styleId="afe">
    <w:name w:val="ที่อยู่ของผู้ส่ง"/>
    <w:basedOn w:val="afc"/>
    <w:uiPriority w:val="4"/>
    <w:qFormat/>
    <w:rsid w:val="00B911AB"/>
    <w:pPr>
      <w:spacing w:before="240"/>
      <w:contextualSpacing/>
    </w:pPr>
    <w:rPr>
      <w:color w:val="775F55" w:themeColor="text2"/>
    </w:rPr>
  </w:style>
  <w:style w:type="character" w:styleId="aff">
    <w:name w:val="Strong"/>
    <w:uiPriority w:val="22"/>
    <w:qFormat/>
    <w:rsid w:val="00B911AB"/>
    <w:rPr>
      <w:rFonts w:asciiTheme="minorHAnsi" w:eastAsiaTheme="minorEastAsia" w:hAnsiTheme="minorHAnsi" w:cstheme="minorBidi"/>
      <w:b/>
      <w:bCs/>
      <w:iCs w:val="0"/>
      <w:color w:val="DD8047" w:themeColor="accent2"/>
      <w:szCs w:val="29"/>
      <w:lang w:bidi="th-TH"/>
    </w:rPr>
  </w:style>
  <w:style w:type="paragraph" w:styleId="aff0">
    <w:name w:val="Subtitle"/>
    <w:basedOn w:val="a0"/>
    <w:link w:val="aff1"/>
    <w:uiPriority w:val="11"/>
    <w:rsid w:val="00B911AB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31"/>
    </w:rPr>
  </w:style>
  <w:style w:type="character" w:customStyle="1" w:styleId="aff1">
    <w:name w:val="ชื่อเรื่องรอง อักขระ"/>
    <w:basedOn w:val="a1"/>
    <w:link w:val="aff0"/>
    <w:uiPriority w:val="11"/>
    <w:rsid w:val="00B911AB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31"/>
    </w:rPr>
  </w:style>
  <w:style w:type="character" w:styleId="aff2">
    <w:name w:val="Subtle Emphasis"/>
    <w:basedOn w:val="a1"/>
    <w:uiPriority w:val="19"/>
    <w:qFormat/>
    <w:rsid w:val="00B911AB"/>
    <w:rPr>
      <w:rFonts w:asciiTheme="minorHAnsi" w:hAnsiTheme="minorHAnsi"/>
      <w:i/>
      <w:iCs/>
      <w:sz w:val="23"/>
    </w:rPr>
  </w:style>
  <w:style w:type="character" w:styleId="aff3">
    <w:name w:val="Subtle Reference"/>
    <w:basedOn w:val="a1"/>
    <w:uiPriority w:val="31"/>
    <w:qFormat/>
    <w:rsid w:val="00B911AB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aff4">
    <w:name w:val="table of authorities"/>
    <w:basedOn w:val="a0"/>
    <w:next w:val="a0"/>
    <w:uiPriority w:val="99"/>
    <w:semiHidden/>
    <w:unhideWhenUsed/>
    <w:rsid w:val="00B911AB"/>
    <w:pPr>
      <w:ind w:left="220" w:hanging="220"/>
    </w:pPr>
  </w:style>
  <w:style w:type="paragraph" w:styleId="aff5">
    <w:name w:val="Title"/>
    <w:basedOn w:val="a0"/>
    <w:link w:val="aff6"/>
    <w:uiPriority w:val="10"/>
    <w:rsid w:val="00B911AB"/>
    <w:pPr>
      <w:spacing w:after="0" w:line="240" w:lineRule="auto"/>
    </w:pPr>
    <w:rPr>
      <w:color w:val="775F55" w:themeColor="text2"/>
      <w:sz w:val="72"/>
      <w:szCs w:val="92"/>
    </w:rPr>
  </w:style>
  <w:style w:type="character" w:customStyle="1" w:styleId="aff6">
    <w:name w:val="ชื่อเรื่อง อักขระ"/>
    <w:basedOn w:val="a1"/>
    <w:link w:val="aff5"/>
    <w:uiPriority w:val="10"/>
    <w:rsid w:val="00B911AB"/>
    <w:rPr>
      <w:color w:val="775F55" w:themeColor="text2"/>
      <w:sz w:val="72"/>
      <w:szCs w:val="92"/>
    </w:rPr>
  </w:style>
  <w:style w:type="paragraph" w:styleId="11">
    <w:name w:val="toc 1"/>
    <w:basedOn w:val="a0"/>
    <w:next w:val="a0"/>
    <w:autoRedefine/>
    <w:uiPriority w:val="99"/>
    <w:semiHidden/>
    <w:unhideWhenUsed/>
    <w:qFormat/>
    <w:rsid w:val="00B911AB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23">
    <w:name w:val="toc 2"/>
    <w:basedOn w:val="a0"/>
    <w:next w:val="a0"/>
    <w:autoRedefine/>
    <w:uiPriority w:val="99"/>
    <w:semiHidden/>
    <w:unhideWhenUsed/>
    <w:qFormat/>
    <w:rsid w:val="00B911AB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rsid w:val="00B911AB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rsid w:val="00B911AB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rsid w:val="00B911AB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rsid w:val="00B911AB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rsid w:val="00B911AB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rsid w:val="00B911AB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rsid w:val="00B911AB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aff7">
    <w:name w:val="Date"/>
    <w:basedOn w:val="afc"/>
    <w:next w:val="a0"/>
    <w:link w:val="aff8"/>
    <w:uiPriority w:val="99"/>
    <w:unhideWhenUsed/>
    <w:rsid w:val="00B911AB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aff8">
    <w:name w:val="วันที่ อักขระ"/>
    <w:basedOn w:val="a1"/>
    <w:link w:val="aff7"/>
    <w:uiPriority w:val="99"/>
    <w:rsid w:val="00B911AB"/>
    <w:rPr>
      <w:rFonts w:eastAsiaTheme="minorEastAsia"/>
      <w:b/>
      <w:bCs/>
      <w:color w:val="FFFFFF" w:themeColor="background1"/>
      <w:sz w:val="23"/>
      <w:szCs w:val="29"/>
    </w:rPr>
  </w:style>
  <w:style w:type="paragraph" w:customStyle="1" w:styleId="-0">
    <w:name w:val="ท้ายกระดาษ - คู่"/>
    <w:basedOn w:val="a0"/>
    <w:unhideWhenUsed/>
    <w:qFormat/>
    <w:rsid w:val="00B911AB"/>
    <w:pPr>
      <w:pBdr>
        <w:top w:val="single" w:sz="4" w:space="1" w:color="94B6D2" w:themeColor="accent1"/>
      </w:pBdr>
    </w:pPr>
    <w:rPr>
      <w:color w:val="775F55" w:themeColor="text2"/>
      <w:sz w:val="20"/>
      <w:szCs w:val="25"/>
    </w:rPr>
  </w:style>
  <w:style w:type="paragraph" w:customStyle="1" w:styleId="-1">
    <w:name w:val="ท้ายกระดาษ - คี่"/>
    <w:basedOn w:val="a0"/>
    <w:unhideWhenUsed/>
    <w:qFormat/>
    <w:rsid w:val="00B911AB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5"/>
    </w:rPr>
  </w:style>
  <w:style w:type="paragraph" w:customStyle="1" w:styleId="-2">
    <w:name w:val="หัวกระดาษ - คู่"/>
    <w:basedOn w:val="afc"/>
    <w:unhideWhenUsed/>
    <w:qFormat/>
    <w:rsid w:val="00B911AB"/>
    <w:pPr>
      <w:pBdr>
        <w:bottom w:val="single" w:sz="4" w:space="1" w:color="94B6D2" w:themeColor="accent1"/>
      </w:pBdr>
    </w:pPr>
    <w:rPr>
      <w:b/>
      <w:bCs/>
      <w:color w:val="775F55" w:themeColor="text2"/>
      <w:sz w:val="20"/>
      <w:szCs w:val="25"/>
    </w:rPr>
  </w:style>
  <w:style w:type="paragraph" w:customStyle="1" w:styleId="-3">
    <w:name w:val="หัวกระดาษ - คี่"/>
    <w:basedOn w:val="afc"/>
    <w:unhideWhenUsed/>
    <w:qFormat/>
    <w:rsid w:val="00B911AB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  <w:szCs w:val="25"/>
    </w:rPr>
  </w:style>
  <w:style w:type="paragraph" w:customStyle="1" w:styleId="aff9">
    <w:name w:val="ที่อยู่ผู้ส่ง"/>
    <w:basedOn w:val="afc"/>
    <w:uiPriority w:val="2"/>
    <w:unhideWhenUsed/>
    <w:qFormat/>
    <w:rsid w:val="00B911AB"/>
    <w:pPr>
      <w:spacing w:after="200"/>
    </w:pPr>
    <w:rPr>
      <w:color w:val="775F55" w:themeColor="text2"/>
    </w:rPr>
  </w:style>
  <w:style w:type="paragraph" w:customStyle="1" w:styleId="affa">
    <w:name w:val="ชื่อบริษัท"/>
    <w:basedOn w:val="a0"/>
    <w:qFormat/>
    <w:rsid w:val="00B911AB"/>
    <w:pPr>
      <w:spacing w:after="0"/>
    </w:pPr>
    <w:rPr>
      <w:b/>
      <w:bCs/>
      <w:color w:val="775F55" w:themeColor="text2"/>
      <w:sz w:val="36"/>
      <w:szCs w:val="46"/>
    </w:rPr>
  </w:style>
  <w:style w:type="paragraph" w:styleId="affb">
    <w:name w:val="Salutation"/>
    <w:basedOn w:val="a0"/>
    <w:next w:val="a0"/>
    <w:link w:val="affc"/>
    <w:uiPriority w:val="4"/>
    <w:unhideWhenUsed/>
    <w:qFormat/>
    <w:rsid w:val="00B911AB"/>
    <w:pPr>
      <w:spacing w:before="400" w:after="320" w:line="240" w:lineRule="auto"/>
    </w:pPr>
    <w:rPr>
      <w:b/>
      <w:bCs/>
    </w:rPr>
  </w:style>
  <w:style w:type="character" w:customStyle="1" w:styleId="affc">
    <w:name w:val="คำขึ้นต้นจดหมาย อักขระ"/>
    <w:basedOn w:val="a1"/>
    <w:link w:val="affb"/>
    <w:uiPriority w:val="4"/>
    <w:rsid w:val="00B911AB"/>
    <w:rPr>
      <w:b/>
      <w:bCs/>
      <w:sz w:val="23"/>
    </w:rPr>
  </w:style>
  <w:style w:type="paragraph" w:customStyle="1" w:styleId="affd">
    <w:name w:val="ที่อยู่ผู้รับ"/>
    <w:basedOn w:val="afc"/>
    <w:uiPriority w:val="3"/>
    <w:qFormat/>
    <w:rsid w:val="00B911AB"/>
    <w:pPr>
      <w:spacing w:before="240"/>
      <w:contextualSpacing/>
    </w:pPr>
    <w:rPr>
      <w:color w:val="775F55" w:themeColor="text2"/>
    </w:rPr>
  </w:style>
  <w:style w:type="paragraph" w:styleId="affe">
    <w:name w:val="Closing"/>
    <w:basedOn w:val="a0"/>
    <w:link w:val="afff"/>
    <w:uiPriority w:val="5"/>
    <w:unhideWhenUsed/>
    <w:qFormat/>
    <w:rsid w:val="00B911AB"/>
    <w:pPr>
      <w:spacing w:before="960" w:after="960"/>
      <w:contextualSpacing/>
    </w:pPr>
  </w:style>
  <w:style w:type="character" w:customStyle="1" w:styleId="afff">
    <w:name w:val="คำลงท้าย อักขระ"/>
    <w:basedOn w:val="a1"/>
    <w:link w:val="affe"/>
    <w:uiPriority w:val="5"/>
    <w:rsid w:val="00B911AB"/>
    <w:rPr>
      <w:rFonts w:eastAsiaTheme="minorEastAsia"/>
      <w:sz w:val="23"/>
      <w:szCs w:val="29"/>
    </w:rPr>
  </w:style>
  <w:style w:type="paragraph" w:styleId="afff0">
    <w:name w:val="Signature"/>
    <w:basedOn w:val="a0"/>
    <w:link w:val="afff1"/>
    <w:uiPriority w:val="99"/>
    <w:unhideWhenUsed/>
    <w:rsid w:val="00B911AB"/>
    <w:rPr>
      <w:b/>
      <w:bCs/>
    </w:rPr>
  </w:style>
  <w:style w:type="character" w:customStyle="1" w:styleId="afff1">
    <w:name w:val="ลายเซ็น อักขระ"/>
    <w:basedOn w:val="a1"/>
    <w:link w:val="afff0"/>
    <w:uiPriority w:val="99"/>
    <w:rsid w:val="00B911AB"/>
    <w:rPr>
      <w:b/>
      <w:bCs/>
      <w:sz w:val="23"/>
    </w:rPr>
  </w:style>
  <w:style w:type="paragraph" w:customStyle="1" w:styleId="afff2">
    <w:name w:val="ประเภท"/>
    <w:basedOn w:val="a0"/>
    <w:link w:val="afff3"/>
    <w:qFormat/>
    <w:rsid w:val="00B911AB"/>
    <w:pPr>
      <w:spacing w:after="0"/>
    </w:pPr>
    <w:rPr>
      <w:b/>
      <w:bCs/>
      <w:sz w:val="24"/>
      <w:szCs w:val="31"/>
    </w:rPr>
  </w:style>
  <w:style w:type="character" w:customStyle="1" w:styleId="afff3">
    <w:name w:val="อักขระประเภท"/>
    <w:basedOn w:val="a1"/>
    <w:link w:val="afff2"/>
    <w:rsid w:val="00B911AB"/>
    <w:rPr>
      <w:b/>
      <w:bCs/>
      <w:sz w:val="24"/>
      <w:szCs w:val="31"/>
    </w:rPr>
  </w:style>
  <w:style w:type="table" w:styleId="1-6">
    <w:name w:val="Medium Shading 1 Accent 6"/>
    <w:basedOn w:val="a2"/>
    <w:uiPriority w:val="46"/>
    <w:rsid w:val="00B20E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41"/>
    <w:rsid w:val="00F22A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o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A37903262414DF4A54819758A298BAD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C08E21E-686B-4DD3-B9DF-6DAD94DA5107}"/>
      </w:docPartPr>
      <w:docPartBody>
        <w:p w:rsidR="004E3C43" w:rsidRDefault="00940F90">
          <w:pPr>
            <w:pStyle w:val="7A37903262414DF4A54819758A298BAD"/>
          </w:pPr>
          <w:r>
            <w:rPr>
              <w:rStyle w:val="a3"/>
              <w:rFonts w:cs="Angsana New"/>
              <w:cs/>
              <w:lang w:val="th-TH"/>
            </w:rPr>
            <w:t>เลือกแบบเอกสารสำเร็จรูป</w:t>
          </w:r>
        </w:p>
      </w:docPartBody>
    </w:docPart>
    <w:docPart>
      <w:docPartPr>
        <w:name w:val="D97FBEEC9322486F8F423D58F27377AD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429ECFA-9B7D-4EAE-9DE8-7DFEA28289FE}"/>
      </w:docPartPr>
      <w:docPartBody>
        <w:p w:rsidR="004E3C43" w:rsidRDefault="00940F90">
          <w:pPr>
            <w:pStyle w:val="D97FBEEC9322486F8F423D58F27377AD"/>
          </w:pPr>
          <w:r>
            <w:rPr>
              <w:cs/>
              <w:lang w:val="th-TH"/>
            </w:rPr>
            <w:t>[พิมพ์ชื่อของคุณ]</w:t>
          </w:r>
        </w:p>
      </w:docPartBody>
    </w:docPart>
    <w:docPart>
      <w:docPartPr>
        <w:name w:val="1454C64B6D0C487084BE932F39EB86DC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E0D03CE-23EF-4549-8E5D-A8F1F5417642}"/>
      </w:docPartPr>
      <w:docPartBody>
        <w:p w:rsidR="004E3C43" w:rsidRDefault="00940F90">
          <w:pPr>
            <w:pStyle w:val="1454C64B6D0C487084BE932F39EB86DC"/>
          </w:pPr>
          <w:r>
            <w:rPr>
              <w:cs/>
              <w:lang w:val="th-TH"/>
            </w:rPr>
            <w:t>[เลือกวันที่]</w:t>
          </w:r>
        </w:p>
      </w:docPartBody>
    </w:docPart>
    <w:docPart>
      <w:docPartPr>
        <w:name w:val="5F745291CE9040C1BFE5BE26ECD0F03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CD6963B-9F7C-4B1F-B052-B4D903BFEE4F}"/>
      </w:docPartPr>
      <w:docPartBody>
        <w:p w:rsidR="004E3C43" w:rsidRDefault="00940F90">
          <w:pPr>
            <w:pStyle w:val="5F745291CE9040C1BFE5BE26ECD0F032"/>
          </w:pPr>
          <w:r>
            <w:rPr>
              <w:cs/>
              <w:lang w:val="th-TH"/>
            </w:rPr>
            <w:t>[พิมพ์ชื่อผู้เขียน]</w:t>
          </w:r>
        </w:p>
      </w:docPartBody>
    </w:docPart>
    <w:docPart>
      <w:docPartPr>
        <w:name w:val="C4BE9656EE8D466AAB2E6DEE73E5199F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B18182D-1CB8-4A6A-BC7B-A7A3B21FD597}"/>
      </w:docPartPr>
      <w:docPartBody>
        <w:p w:rsidR="004E3C43" w:rsidRDefault="00940F90">
          <w:pPr>
            <w:pStyle w:val="C4BE9656EE8D466AAB2E6DEE73E5199F"/>
          </w:pPr>
          <w:r>
            <w:rPr>
              <w:cs/>
              <w:lang w:val="th-TH"/>
            </w:rPr>
            <w:t>[พิมพ์ชื่อผู้เขียน]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STFangsong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reesiaUPC">
    <w:panose1 w:val="020B0604020202020204"/>
    <w:charset w:val="DE"/>
    <w:family w:val="swiss"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811C47"/>
    <w:rsid w:val="004E3C43"/>
    <w:rsid w:val="00811C47"/>
    <w:rsid w:val="00940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C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4E3C43"/>
    <w:rPr>
      <w:rFonts w:eastAsiaTheme="minorEastAsia" w:cstheme="minorBidi"/>
      <w:bCs w:val="0"/>
      <w:iCs w:val="0"/>
      <w:color w:val="808080"/>
      <w:szCs w:val="29"/>
      <w:lang w:bidi="th-TH"/>
    </w:rPr>
  </w:style>
  <w:style w:type="paragraph" w:customStyle="1" w:styleId="7A37903262414DF4A54819758A298BAD">
    <w:name w:val="7A37903262414DF4A54819758A298BAD"/>
    <w:rsid w:val="004E3C43"/>
  </w:style>
  <w:style w:type="paragraph" w:customStyle="1" w:styleId="D97FBEEC9322486F8F423D58F27377AD">
    <w:name w:val="D97FBEEC9322486F8F423D58F27377AD"/>
    <w:rsid w:val="004E3C43"/>
  </w:style>
  <w:style w:type="paragraph" w:customStyle="1" w:styleId="1454C64B6D0C487084BE932F39EB86DC">
    <w:name w:val="1454C64B6D0C487084BE932F39EB86DC"/>
    <w:rsid w:val="004E3C43"/>
  </w:style>
  <w:style w:type="paragraph" w:customStyle="1" w:styleId="A71BDE710996459DAA57A2B6B8F4D6FC">
    <w:name w:val="A71BDE710996459DAA57A2B6B8F4D6FC"/>
    <w:rsid w:val="004E3C43"/>
  </w:style>
  <w:style w:type="paragraph" w:customStyle="1" w:styleId="5FD2003E92CC44E087841F5A8E2082A1">
    <w:name w:val="5FD2003E92CC44E087841F5A8E2082A1"/>
    <w:rsid w:val="004E3C43"/>
  </w:style>
  <w:style w:type="paragraph" w:customStyle="1" w:styleId="D05C621BC3BE42AC84E99D90FDADB83E">
    <w:name w:val="D05C621BC3BE42AC84E99D90FDADB83E"/>
    <w:rsid w:val="004E3C43"/>
  </w:style>
  <w:style w:type="paragraph" w:customStyle="1" w:styleId="DA47516AAFA540FAB3183023CB6C9502">
    <w:name w:val="DA47516AAFA540FAB3183023CB6C9502"/>
    <w:rsid w:val="004E3C43"/>
  </w:style>
  <w:style w:type="paragraph" w:customStyle="1" w:styleId="2A991FCB99B64D20862004E618B19F6B">
    <w:name w:val="2A991FCB99B64D20862004E618B19F6B"/>
    <w:rsid w:val="004E3C43"/>
  </w:style>
  <w:style w:type="paragraph" w:customStyle="1" w:styleId="136AB0AB6E0D48408E3A62E9CF7860FF">
    <w:name w:val="136AB0AB6E0D48408E3A62E9CF7860FF"/>
    <w:rsid w:val="004E3C43"/>
  </w:style>
  <w:style w:type="paragraph" w:customStyle="1" w:styleId="27CAE610D3D1433B859E4EC67D601FDA">
    <w:name w:val="27CAE610D3D1433B859E4EC67D601FDA"/>
    <w:rsid w:val="004E3C43"/>
  </w:style>
  <w:style w:type="paragraph" w:customStyle="1" w:styleId="140802A66C9246E3ACACB157C3A17821">
    <w:name w:val="140802A66C9246E3ACACB157C3A17821"/>
    <w:rsid w:val="004E3C43"/>
  </w:style>
  <w:style w:type="paragraph" w:customStyle="1" w:styleId="408FCDE484504BD98EA52001AD3B68EC">
    <w:name w:val="408FCDE484504BD98EA52001AD3B68EC"/>
    <w:rsid w:val="004E3C43"/>
  </w:style>
  <w:style w:type="paragraph" w:customStyle="1" w:styleId="6CB362C490BE41A48F2B9933178732F6">
    <w:name w:val="6CB362C490BE41A48F2B9933178732F6"/>
    <w:rsid w:val="004E3C43"/>
  </w:style>
  <w:style w:type="paragraph" w:customStyle="1" w:styleId="DFF42BE82F3D403191740090373B200E">
    <w:name w:val="DFF42BE82F3D403191740090373B200E"/>
    <w:rsid w:val="004E3C43"/>
  </w:style>
  <w:style w:type="paragraph" w:customStyle="1" w:styleId="40BF9EB7EC124AB385C7E01E7533546A">
    <w:name w:val="40BF9EB7EC124AB385C7E01E7533546A"/>
    <w:rsid w:val="004E3C43"/>
  </w:style>
  <w:style w:type="paragraph" w:customStyle="1" w:styleId="704D0DABDAD244DC8235B43FE423CD61">
    <w:name w:val="704D0DABDAD244DC8235B43FE423CD61"/>
    <w:rsid w:val="004E3C43"/>
  </w:style>
  <w:style w:type="paragraph" w:customStyle="1" w:styleId="BBE2197A8BA746ABA709A36CEEA1AE05">
    <w:name w:val="BBE2197A8BA746ABA709A36CEEA1AE05"/>
    <w:rsid w:val="004E3C43"/>
  </w:style>
  <w:style w:type="paragraph" w:customStyle="1" w:styleId="5F745291CE9040C1BFE5BE26ECD0F032">
    <w:name w:val="5F745291CE9040C1BFE5BE26ECD0F032"/>
    <w:rsid w:val="004E3C43"/>
  </w:style>
  <w:style w:type="paragraph" w:customStyle="1" w:styleId="C4BE9656EE8D466AAB2E6DEE73E5199F">
    <w:name w:val="C4BE9656EE8D466AAB2E6DEE73E5199F"/>
    <w:rsid w:val="004E3C43"/>
  </w:style>
  <w:style w:type="paragraph" w:customStyle="1" w:styleId="E21EF006899A4153948C9DB0DB1BA3A7">
    <w:name w:val="E21EF006899A4153948C9DB0DB1BA3A7"/>
    <w:rsid w:val="00811C47"/>
  </w:style>
  <w:style w:type="paragraph" w:customStyle="1" w:styleId="8D5FCAF576544AC39E2DB16D441398B6">
    <w:name w:val="8D5FCAF576544AC39E2DB16D441398B6"/>
    <w:rsid w:val="00811C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8F315752-9E26-4FCC-97CF-FDA045360C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79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creator>ประวัติ RESUME</dc:creator>
  <cp:lastModifiedBy>nano</cp:lastModifiedBy>
  <cp:revision>10</cp:revision>
  <cp:lastPrinted>2015-02-10T03:51:00Z</cp:lastPrinted>
  <dcterms:created xsi:type="dcterms:W3CDTF">2015-02-10T02:31:00Z</dcterms:created>
  <dcterms:modified xsi:type="dcterms:W3CDTF">2015-02-10T03:51:00Z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