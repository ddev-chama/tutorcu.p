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75526C8F" w14:textId="77777777">
        <w:tc>
          <w:tcPr>
            <w:tcW w:w="750" w:type="pct"/>
          </w:tcPr>
          <w:p w14:paraId="37B34C34" w14:textId="1AE96742" w:rsidR="009F19E9" w:rsidRDefault="009F19E9" w:rsidP="00620EA4">
            <w:pPr>
              <w:pStyle w:val="Heading1"/>
            </w:pPr>
          </w:p>
        </w:tc>
        <w:tc>
          <w:tcPr>
            <w:tcW w:w="250" w:type="pct"/>
          </w:tcPr>
          <w:p w14:paraId="747F36E9" w14:textId="77777777" w:rsidR="009F19E9" w:rsidRPr="009F19E9" w:rsidRDefault="009F19E9" w:rsidP="009F19E9"/>
        </w:tc>
        <w:tc>
          <w:tcPr>
            <w:tcW w:w="4000" w:type="pct"/>
          </w:tcPr>
          <w:p w14:paraId="4F6A888C" w14:textId="328A3371" w:rsidR="009F19E9" w:rsidRDefault="00842F44" w:rsidP="00620EA4">
            <w:pPr>
              <w:pStyle w:val="Title"/>
            </w:pPr>
            <w:r>
              <w:rPr>
                <w:rFonts w:ascii="Arial" w:hAnsi="Arial"/>
                <w:noProof/>
                <w:sz w:val="20"/>
                <w:szCs w:val="24"/>
                <w:u w:val="single"/>
              </w:rPr>
              <w:drawing>
                <wp:anchor distT="0" distB="0" distL="114300" distR="114300" simplePos="0" relativeHeight="251658240" behindDoc="0" locked="0" layoutInCell="1" allowOverlap="1" wp14:anchorId="21F05A38" wp14:editId="6E93444B">
                  <wp:simplePos x="0" y="0"/>
                  <wp:positionH relativeFrom="column">
                    <wp:posOffset>3957320</wp:posOffset>
                  </wp:positionH>
                  <wp:positionV relativeFrom="paragraph">
                    <wp:posOffset>-1454150</wp:posOffset>
                  </wp:positionV>
                  <wp:extent cx="1529080" cy="1532890"/>
                  <wp:effectExtent l="25400" t="25400" r="20320" b="16510"/>
                  <wp:wrapNone/>
                  <wp:docPr id="2" name="Picture 0"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rotWithShape="1">
                          <a:blip r:embed="rId8" cstate="print">
                            <a:extLst>
                              <a:ext uri="{28A0092B-C50C-407E-A947-70E740481C1C}">
                                <a14:useLocalDpi xmlns:a14="http://schemas.microsoft.com/office/drawing/2010/main" val="0"/>
                              </a:ext>
                            </a:extLst>
                          </a:blip>
                          <a:srcRect t="2475" b="1697"/>
                          <a:stretch/>
                        </pic:blipFill>
                        <pic:spPr bwMode="auto">
                          <a:xfrm>
                            <a:off x="0" y="0"/>
                            <a:ext cx="1529080" cy="15328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CD7965">
              <w:t>Pridsadi</w:t>
            </w:r>
            <w:proofErr w:type="spellEnd"/>
            <w:r w:rsidR="003F3A4D">
              <w:t xml:space="preserve"> </w:t>
            </w:r>
            <w:proofErr w:type="spellStart"/>
            <w:r w:rsidR="003F3A4D">
              <w:t>Tadeesom</w:t>
            </w:r>
            <w:proofErr w:type="spellEnd"/>
          </w:p>
          <w:p w14:paraId="45053F19" w14:textId="21D446C8" w:rsidR="009F19E9" w:rsidRDefault="007B6BEC" w:rsidP="00CD7965">
            <w:pPr>
              <w:pStyle w:val="ContactDetails"/>
            </w:pPr>
            <w:r>
              <w:rPr>
                <w:rFonts w:cs="Angsana New"/>
              </w:rPr>
              <w:t xml:space="preserve">16/2 </w:t>
            </w:r>
            <w:proofErr w:type="spellStart"/>
            <w:r>
              <w:rPr>
                <w:rFonts w:cs="Angsana New"/>
              </w:rPr>
              <w:t>Sukhumvit</w:t>
            </w:r>
            <w:proofErr w:type="spellEnd"/>
            <w:r>
              <w:rPr>
                <w:rFonts w:cs="Angsana New"/>
              </w:rPr>
              <w:t xml:space="preserve"> 63 Rd. </w:t>
            </w:r>
            <w:proofErr w:type="spellStart"/>
            <w:r>
              <w:rPr>
                <w:rFonts w:cs="Angsana New"/>
              </w:rPr>
              <w:t>Klongtoeyneau</w:t>
            </w:r>
            <w:proofErr w:type="spellEnd"/>
            <w:r>
              <w:rPr>
                <w:rFonts w:cs="Angsana New"/>
              </w:rPr>
              <w:t xml:space="preserve">, </w:t>
            </w:r>
            <w:proofErr w:type="spellStart"/>
            <w:r>
              <w:t>Wattana</w:t>
            </w:r>
            <w:proofErr w:type="spellEnd"/>
            <w:r w:rsidR="009F19E9">
              <w:t xml:space="preserve">, </w:t>
            </w:r>
            <w:r>
              <w:t>Bangkok</w:t>
            </w:r>
            <w:r w:rsidR="009F19E9">
              <w:t xml:space="preserve"> </w:t>
            </w:r>
            <w:r>
              <w:t>10110</w:t>
            </w:r>
            <w:r w:rsidR="009F19E9">
              <w:br/>
              <w:t xml:space="preserve">T: </w:t>
            </w:r>
            <w:r w:rsidR="00804537">
              <w:rPr>
                <w:b/>
              </w:rPr>
              <w:t>061-4491925</w:t>
            </w:r>
            <w:r w:rsidR="009F19E9">
              <w:t xml:space="preserve"> E: </w:t>
            </w:r>
            <w:r w:rsidR="00CD7965">
              <w:t>pridsadi</w:t>
            </w:r>
            <w:r>
              <w:t>.tadeesom@outlook.com</w:t>
            </w:r>
            <w:r w:rsidR="009F19E9">
              <w:t xml:space="preserve"> </w:t>
            </w:r>
          </w:p>
        </w:tc>
      </w:tr>
      <w:tr w:rsidR="009F19E9" w14:paraId="4B84417D" w14:textId="77777777">
        <w:tc>
          <w:tcPr>
            <w:tcW w:w="750" w:type="pct"/>
          </w:tcPr>
          <w:p w14:paraId="761B98EA" w14:textId="77777777" w:rsidR="009F19E9" w:rsidRDefault="009F19E9" w:rsidP="009F19E9">
            <w:pPr>
              <w:pStyle w:val="SpaceBetween"/>
            </w:pPr>
          </w:p>
        </w:tc>
        <w:tc>
          <w:tcPr>
            <w:tcW w:w="250" w:type="pct"/>
          </w:tcPr>
          <w:p w14:paraId="1BC649AA" w14:textId="77777777" w:rsidR="009F19E9" w:rsidRPr="009F19E9" w:rsidRDefault="009F19E9" w:rsidP="009F19E9">
            <w:pPr>
              <w:pStyle w:val="SpaceBetween"/>
            </w:pPr>
          </w:p>
        </w:tc>
        <w:tc>
          <w:tcPr>
            <w:tcW w:w="4000" w:type="pct"/>
          </w:tcPr>
          <w:p w14:paraId="2104AD97" w14:textId="77777777" w:rsidR="009F19E9" w:rsidRPr="009F19E9" w:rsidRDefault="009F19E9" w:rsidP="009F19E9">
            <w:pPr>
              <w:pStyle w:val="SpaceBetween"/>
            </w:pPr>
            <w:bookmarkStart w:id="0" w:name="_GoBack"/>
            <w:bookmarkEnd w:id="0"/>
          </w:p>
        </w:tc>
      </w:tr>
      <w:tr w:rsidR="009F19E9" w14:paraId="399CD25A" w14:textId="77777777">
        <w:tc>
          <w:tcPr>
            <w:tcW w:w="750" w:type="pct"/>
          </w:tcPr>
          <w:p w14:paraId="2BD124C3" w14:textId="77777777" w:rsidR="009F19E9" w:rsidRDefault="009F19E9" w:rsidP="00620EA4">
            <w:pPr>
              <w:pStyle w:val="Heading1"/>
            </w:pPr>
            <w:r>
              <w:t>Objective</w:t>
            </w:r>
          </w:p>
        </w:tc>
        <w:tc>
          <w:tcPr>
            <w:tcW w:w="250" w:type="pct"/>
          </w:tcPr>
          <w:p w14:paraId="117C2A34" w14:textId="77777777" w:rsidR="009F19E9" w:rsidRPr="009F19E9" w:rsidRDefault="009F19E9" w:rsidP="009F19E9"/>
        </w:tc>
        <w:tc>
          <w:tcPr>
            <w:tcW w:w="4000" w:type="pct"/>
          </w:tcPr>
          <w:sdt>
            <w:sdtPr>
              <w:id w:val="8394789"/>
              <w:placeholder>
                <w:docPart w:val="EB6123B18EC1C3458B96A89670F08A7D"/>
              </w:placeholder>
            </w:sdtPr>
            <w:sdtEndPr/>
            <w:sdtContent>
              <w:p w14:paraId="636BCCCD" w14:textId="076A95FE" w:rsidR="009F19E9" w:rsidRPr="007F4AE1" w:rsidRDefault="00CD7965" w:rsidP="00182F0A">
                <w:pPr>
                  <w:pStyle w:val="BodyText"/>
                  <w:rPr>
                    <w:color w:val="auto"/>
                    <w:sz w:val="20"/>
                  </w:rPr>
                </w:pPr>
                <w:r w:rsidRPr="00CD7965">
                  <w:t>A</w:t>
                </w:r>
                <w:r>
                  <w:t>n</w:t>
                </w:r>
                <w:r w:rsidRPr="00CD7965">
                  <w:t xml:space="preserve"> intermediated professional with 3+ years experience in software developer. Specialize in C# with MVC Framework since start working. Now seeking to contribute my experience to fulfill my career path in analysis and management area of software development.</w:t>
                </w:r>
              </w:p>
            </w:sdtContent>
          </w:sdt>
        </w:tc>
      </w:tr>
      <w:tr w:rsidR="009F19E9" w14:paraId="19957680" w14:textId="77777777">
        <w:tc>
          <w:tcPr>
            <w:tcW w:w="750" w:type="pct"/>
          </w:tcPr>
          <w:p w14:paraId="503EA687" w14:textId="77777777" w:rsidR="009F19E9" w:rsidRDefault="009F19E9" w:rsidP="009F19E9">
            <w:pPr>
              <w:pStyle w:val="SpaceBetween"/>
            </w:pPr>
          </w:p>
        </w:tc>
        <w:tc>
          <w:tcPr>
            <w:tcW w:w="250" w:type="pct"/>
          </w:tcPr>
          <w:p w14:paraId="0E876F19" w14:textId="77777777" w:rsidR="009F19E9" w:rsidRPr="009F19E9" w:rsidRDefault="009F19E9" w:rsidP="009F19E9">
            <w:pPr>
              <w:pStyle w:val="SpaceBetween"/>
            </w:pPr>
          </w:p>
        </w:tc>
        <w:tc>
          <w:tcPr>
            <w:tcW w:w="4000" w:type="pct"/>
          </w:tcPr>
          <w:p w14:paraId="7CBDD4B1" w14:textId="77777777" w:rsidR="009F19E9" w:rsidRPr="009F19E9" w:rsidRDefault="009F19E9" w:rsidP="009F19E9">
            <w:pPr>
              <w:pStyle w:val="SpaceBetween"/>
            </w:pPr>
          </w:p>
        </w:tc>
      </w:tr>
      <w:tr w:rsidR="009F19E9" w14:paraId="651C8F79" w14:textId="77777777">
        <w:tc>
          <w:tcPr>
            <w:tcW w:w="750" w:type="pct"/>
          </w:tcPr>
          <w:p w14:paraId="15EFCB11" w14:textId="77777777" w:rsidR="009F19E9" w:rsidRDefault="009F19E9" w:rsidP="00620EA4">
            <w:pPr>
              <w:pStyle w:val="Heading1"/>
            </w:pPr>
            <w:r>
              <w:t>Experience</w:t>
            </w:r>
          </w:p>
        </w:tc>
        <w:tc>
          <w:tcPr>
            <w:tcW w:w="250" w:type="pct"/>
          </w:tcPr>
          <w:p w14:paraId="2B4E185A" w14:textId="77777777" w:rsidR="009F19E9" w:rsidRPr="009F19E9" w:rsidRDefault="009F19E9" w:rsidP="009F19E9"/>
        </w:tc>
        <w:tc>
          <w:tcPr>
            <w:tcW w:w="4000" w:type="pct"/>
          </w:tcPr>
          <w:sdt>
            <w:sdtPr>
              <w:id w:val="9459739"/>
              <w:placeholder>
                <w:docPart w:val="C4657DE7AD2CD347B2BE433F77EADA34"/>
              </w:placeholder>
            </w:sdtPr>
            <w:sdtEndPr>
              <w:rPr>
                <w:rFonts w:asciiTheme="minorHAnsi" w:eastAsiaTheme="minorEastAsia" w:hAnsiTheme="minorHAnsi" w:cstheme="minorBidi"/>
                <w:bCs w:val="0"/>
                <w:color w:val="7F7F7F" w:themeColor="text1" w:themeTint="80"/>
                <w:szCs w:val="22"/>
              </w:rPr>
            </w:sdtEndPr>
            <w:sdtContent>
              <w:p w14:paraId="0E24AC04" w14:textId="35B71272" w:rsidR="00CD7965" w:rsidRDefault="00CD7965" w:rsidP="007F4AE1">
                <w:pPr>
                  <w:pStyle w:val="Heading2"/>
                </w:pPr>
                <w:proofErr w:type="spellStart"/>
                <w:r>
                  <w:t>Thanachart</w:t>
                </w:r>
                <w:proofErr w:type="spellEnd"/>
                <w:r>
                  <w:t xml:space="preserve"> Bank (Software Developer) [Contract 3 months</w:t>
                </w:r>
                <w:proofErr w:type="gramStart"/>
                <w:r>
                  <w:t xml:space="preserve">]                     </w:t>
                </w:r>
                <w:r w:rsidRPr="00CD7965">
                  <w:rPr>
                    <w:rFonts w:asciiTheme="minorHAnsi" w:hAnsiTheme="minorHAnsi" w:cs="Sathu"/>
                  </w:rPr>
                  <w:t>July</w:t>
                </w:r>
                <w:proofErr w:type="gramEnd"/>
                <w:r>
                  <w:t xml:space="preserve"> 201</w:t>
                </w:r>
                <w:r>
                  <w:t>5</w:t>
                </w:r>
                <w:r>
                  <w:t xml:space="preserve"> – </w:t>
                </w:r>
                <w:r>
                  <w:t>September</w:t>
                </w:r>
                <w:r>
                  <w:t xml:space="preserve"> 2015</w:t>
                </w:r>
              </w:p>
              <w:p w14:paraId="30A80B37" w14:textId="77777777" w:rsidR="00CD7965" w:rsidRDefault="00CD7965" w:rsidP="00CD7965">
                <w:pPr>
                  <w:pStyle w:val="BodyText"/>
                  <w:numPr>
                    <w:ilvl w:val="0"/>
                    <w:numId w:val="12"/>
                  </w:numPr>
                </w:pPr>
                <w:r w:rsidRPr="00CD7965">
                  <w:t>Implement software following the design and task list of SA</w:t>
                </w:r>
                <w:r>
                  <w:t>.</w:t>
                </w:r>
              </w:p>
              <w:p w14:paraId="3D8EE3B5" w14:textId="6A863F2D" w:rsidR="00CD7965" w:rsidRPr="00CD7965" w:rsidRDefault="00CD7965" w:rsidP="00CD7965">
                <w:pPr>
                  <w:pStyle w:val="BodyText"/>
                  <w:numPr>
                    <w:ilvl w:val="0"/>
                    <w:numId w:val="12"/>
                  </w:numPr>
                </w:pPr>
                <w:r w:rsidRPr="00CD7965">
                  <w:t>Create and execute test case.</w:t>
                </w:r>
              </w:p>
            </w:sdtContent>
          </w:sdt>
          <w:p w14:paraId="6E0911FB" w14:textId="0DE8FFFF" w:rsidR="007F4AE1" w:rsidRDefault="00132583" w:rsidP="007F4AE1">
            <w:pPr>
              <w:pStyle w:val="Heading2"/>
            </w:pPr>
            <w:proofErr w:type="spellStart"/>
            <w:r>
              <w:t>Agoda</w:t>
            </w:r>
            <w:proofErr w:type="spellEnd"/>
            <w:r>
              <w:t xml:space="preserve"> Service Co., Ltd</w:t>
            </w:r>
            <w:r w:rsidR="00585774">
              <w:t xml:space="preserve"> (Software Developer)</w:t>
            </w:r>
            <w:r w:rsidR="007F4AE1">
              <w:tab/>
            </w:r>
            <w:r>
              <w:t>March 2014 – May 2015</w:t>
            </w:r>
          </w:p>
          <w:sdt>
            <w:sdtPr>
              <w:id w:val="9459741"/>
              <w:placeholder>
                <w:docPart w:val="2A72ECE39913884F8D499DA5BFC3E31A"/>
              </w:placeholder>
            </w:sdtPr>
            <w:sdtEndPr/>
            <w:sdtContent>
              <w:p w14:paraId="3516AF9D" w14:textId="177AA012" w:rsidR="00386436" w:rsidRDefault="00132583" w:rsidP="00386436">
                <w:pPr>
                  <w:pStyle w:val="BodyText"/>
                  <w:numPr>
                    <w:ilvl w:val="0"/>
                    <w:numId w:val="11"/>
                  </w:numPr>
                </w:pPr>
                <w:r>
                  <w:t>Develop Soft</w:t>
                </w:r>
                <w:r w:rsidR="00386436">
                  <w:t>ware following the requirement</w:t>
                </w:r>
              </w:p>
              <w:p w14:paraId="09C5C19E" w14:textId="77777777" w:rsidR="00386436" w:rsidRDefault="00132583" w:rsidP="00386436">
                <w:pPr>
                  <w:pStyle w:val="BodyText"/>
                  <w:numPr>
                    <w:ilvl w:val="0"/>
                    <w:numId w:val="11"/>
                  </w:numPr>
                </w:pPr>
                <w:r>
                  <w:t>Implement website by using C#, VB.Net base on MVC Technology</w:t>
                </w:r>
              </w:p>
              <w:p w14:paraId="52BA8752" w14:textId="02A18599" w:rsidR="00386436" w:rsidRDefault="00132583" w:rsidP="00386436">
                <w:pPr>
                  <w:pStyle w:val="BodyText"/>
                  <w:numPr>
                    <w:ilvl w:val="0"/>
                    <w:numId w:val="11"/>
                  </w:numPr>
                </w:pPr>
                <w:r>
                  <w:t>Implement the service</w:t>
                </w:r>
                <w:r w:rsidR="00EB3E5E">
                  <w:t xml:space="preserve"> (</w:t>
                </w:r>
                <w:proofErr w:type="spellStart"/>
                <w:r w:rsidR="00EB3E5E">
                  <w:t>Oozie</w:t>
                </w:r>
                <w:proofErr w:type="spellEnd"/>
                <w:r w:rsidR="00EB3E5E">
                  <w:t xml:space="preserve"> job) in </w:t>
                </w:r>
                <w:proofErr w:type="spellStart"/>
                <w:r w:rsidR="00EB3E5E">
                  <w:t>Hadoop</w:t>
                </w:r>
                <w:proofErr w:type="spellEnd"/>
                <w:r>
                  <w:t xml:space="preserve"> by using </w:t>
                </w:r>
                <w:r w:rsidR="00182F0A">
                  <w:t>SCALA</w:t>
                </w:r>
                <w:r>
                  <w:t xml:space="preserve"> programming language.</w:t>
                </w:r>
              </w:p>
              <w:p w14:paraId="408A2269" w14:textId="4BD273B3" w:rsidR="007F4AE1" w:rsidRDefault="00386436" w:rsidP="00386436">
                <w:pPr>
                  <w:pStyle w:val="BodyText"/>
                  <w:numPr>
                    <w:ilvl w:val="0"/>
                    <w:numId w:val="11"/>
                  </w:numPr>
                </w:pPr>
                <w:r>
                  <w:t>Manage schedule of tasks with team</w:t>
                </w:r>
              </w:p>
            </w:sdtContent>
          </w:sdt>
          <w:p w14:paraId="0E56F5AE" w14:textId="39AF209F" w:rsidR="007F4AE1" w:rsidRDefault="00252318" w:rsidP="007F4AE1">
            <w:pPr>
              <w:pStyle w:val="Heading2"/>
            </w:pPr>
            <w:sdt>
              <w:sdtPr>
                <w:id w:val="8394785"/>
                <w:placeholder>
                  <w:docPart w:val="0EC160165E36D2428CBF3996BB2262FF"/>
                </w:placeholder>
              </w:sdtPr>
              <w:sdtEndPr/>
              <w:sdtContent>
                <w:r w:rsidR="00132583">
                  <w:t>Toll Logistics Co., Ltd</w:t>
                </w:r>
                <w:r w:rsidR="00585774">
                  <w:t xml:space="preserve"> (Software Developer)</w:t>
                </w:r>
              </w:sdtContent>
            </w:sdt>
            <w:r w:rsidR="007F4AE1">
              <w:tab/>
            </w:r>
            <w:r w:rsidR="00F80A91">
              <w:t>Nov 2013 – Feb 2014</w:t>
            </w:r>
          </w:p>
          <w:sdt>
            <w:sdtPr>
              <w:id w:val="8394786"/>
              <w:placeholder>
                <w:docPart w:val="FC33F63DCD0FAE42A37526D9D6E8F29A"/>
              </w:placeholder>
            </w:sdtPr>
            <w:sdtEndPr/>
            <w:sdtContent>
              <w:p w14:paraId="38D3AFA0" w14:textId="759B80E4" w:rsidR="00386436" w:rsidRDefault="00132583" w:rsidP="00386436">
                <w:pPr>
                  <w:pStyle w:val="BodyText"/>
                  <w:numPr>
                    <w:ilvl w:val="0"/>
                    <w:numId w:val="11"/>
                  </w:numPr>
                </w:pPr>
                <w:r>
                  <w:t>Implement web site and d</w:t>
                </w:r>
                <w:r w:rsidR="00386436">
                  <w:t>esktop application using VB.Net</w:t>
                </w:r>
              </w:p>
              <w:p w14:paraId="1AB1746F" w14:textId="77777777" w:rsidR="00386436" w:rsidRDefault="00132583" w:rsidP="00386436">
                <w:pPr>
                  <w:pStyle w:val="BodyText"/>
                  <w:numPr>
                    <w:ilvl w:val="0"/>
                    <w:numId w:val="11"/>
                  </w:numPr>
                </w:pPr>
                <w:r>
                  <w:t xml:space="preserve"> Create Report by u</w:t>
                </w:r>
                <w:r w:rsidR="00386436">
                  <w:t>sing Crystal Report</w:t>
                </w:r>
              </w:p>
              <w:p w14:paraId="391BDE64" w14:textId="12B73D25" w:rsidR="007F4AE1" w:rsidRDefault="00132583" w:rsidP="00386436">
                <w:pPr>
                  <w:pStyle w:val="BodyText"/>
                  <w:numPr>
                    <w:ilvl w:val="0"/>
                    <w:numId w:val="11"/>
                  </w:numPr>
                </w:pPr>
                <w:r>
                  <w:t>Gathering Requirement and collaborate with System Analyst and Support User</w:t>
                </w:r>
              </w:p>
            </w:sdtContent>
          </w:sdt>
          <w:sdt>
            <w:sdtPr>
              <w:rPr>
                <w:rFonts w:asciiTheme="minorHAnsi" w:eastAsiaTheme="minorEastAsia" w:hAnsiTheme="minorHAnsi" w:cstheme="minorBidi"/>
                <w:bCs w:val="0"/>
                <w:color w:val="7F7F7F" w:themeColor="text1" w:themeTint="80"/>
                <w:szCs w:val="22"/>
              </w:rPr>
              <w:id w:val="8394787"/>
              <w:placeholder>
                <w:docPart w:val="5A9B4CC991C0314C87AD335B81647720"/>
              </w:placeholder>
            </w:sdtPr>
            <w:sdtEndPr>
              <w:rPr>
                <w:rFonts w:asciiTheme="majorHAnsi" w:eastAsiaTheme="majorEastAsia" w:hAnsiTheme="majorHAnsi" w:cstheme="majorBidi"/>
                <w:bCs/>
                <w:color w:val="1F497D" w:themeColor="text2"/>
                <w:szCs w:val="20"/>
              </w:rPr>
            </w:sdtEndPr>
            <w:sdtContent>
              <w:p w14:paraId="7D2F756C" w14:textId="77777777" w:rsidR="007F4AE1" w:rsidRDefault="00252318" w:rsidP="007F4AE1">
                <w:pPr>
                  <w:pStyle w:val="Heading2"/>
                </w:pPr>
                <w:sdt>
                  <w:sdtPr>
                    <w:id w:val="8394794"/>
                    <w:placeholder>
                      <w:docPart w:val="9BC1D2253A27A349BEC8F81EFB6E3F55"/>
                    </w:placeholder>
                  </w:sdtPr>
                  <w:sdtEndPr/>
                  <w:sdtContent>
                    <w:r w:rsidR="00F80A91">
                      <w:t>One 2 Crowd Co., Ltd</w:t>
                    </w:r>
                    <w:r w:rsidR="00585774">
                      <w:t xml:space="preserve"> (PHP Developer)</w:t>
                    </w:r>
                  </w:sdtContent>
                </w:sdt>
                <w:r w:rsidR="007F4AE1">
                  <w:tab/>
                </w:r>
                <w:r w:rsidR="00F80A91">
                  <w:t xml:space="preserve">April 2013 </w:t>
                </w:r>
                <w:r w:rsidR="005110B3">
                  <w:t>– Oct 2013</w:t>
                </w:r>
                <w:r w:rsidR="00F80A91">
                  <w:t xml:space="preserve"> </w:t>
                </w:r>
              </w:p>
              <w:sdt>
                <w:sdtPr>
                  <w:rPr>
                    <w:rFonts w:asciiTheme="majorHAnsi" w:eastAsiaTheme="majorEastAsia" w:hAnsiTheme="majorHAnsi" w:cstheme="majorBidi"/>
                    <w:bCs/>
                    <w:color w:val="1F497D" w:themeColor="text2"/>
                    <w:szCs w:val="20"/>
                  </w:rPr>
                  <w:id w:val="8394795"/>
                  <w:placeholder>
                    <w:docPart w:val="EACEBDB4A2416C4A83A8A264CB23AF97"/>
                  </w:placeholder>
                </w:sdtPr>
                <w:sdtEndPr/>
                <w:sdtContent>
                  <w:p w14:paraId="1B956FE6" w14:textId="74BE931E" w:rsidR="00386436" w:rsidRDefault="005110B3" w:rsidP="00386436">
                    <w:pPr>
                      <w:pStyle w:val="BodyText"/>
                      <w:numPr>
                        <w:ilvl w:val="0"/>
                        <w:numId w:val="11"/>
                      </w:numPr>
                    </w:pPr>
                    <w:r>
                      <w:t>Implement website (e-commerce, online shopping website) by using PHP on Linux OS.</w:t>
                    </w:r>
                  </w:p>
                  <w:p w14:paraId="15F4F03E" w14:textId="7C3AD9EE" w:rsidR="00386436" w:rsidRDefault="00386436" w:rsidP="00386436">
                    <w:pPr>
                      <w:pStyle w:val="BodyText"/>
                      <w:numPr>
                        <w:ilvl w:val="0"/>
                        <w:numId w:val="11"/>
                      </w:numPr>
                    </w:pPr>
                    <w:r>
                      <w:t xml:space="preserve">Implement on CMS platform such as </w:t>
                    </w:r>
                    <w:proofErr w:type="spellStart"/>
                    <w:r>
                      <w:t>Magento</w:t>
                    </w:r>
                    <w:proofErr w:type="spellEnd"/>
                    <w:r>
                      <w:t xml:space="preserve"> and Drupal</w:t>
                    </w:r>
                  </w:p>
                  <w:p w14:paraId="0B316816" w14:textId="60053924" w:rsidR="00386436" w:rsidRDefault="00386436" w:rsidP="00386436">
                    <w:pPr>
                      <w:pStyle w:val="BodyText"/>
                      <w:numPr>
                        <w:ilvl w:val="0"/>
                        <w:numId w:val="11"/>
                      </w:numPr>
                    </w:pPr>
                    <w:r>
                      <w:t xml:space="preserve">Implement some websites base on </w:t>
                    </w:r>
                    <w:proofErr w:type="spellStart"/>
                    <w:r>
                      <w:t>Zend</w:t>
                    </w:r>
                    <w:proofErr w:type="spellEnd"/>
                    <w:r>
                      <w:t xml:space="preserve"> Framework.</w:t>
                    </w:r>
                  </w:p>
                  <w:sdt>
                    <w:sdtPr>
                      <w:rPr>
                        <w:rFonts w:asciiTheme="minorHAnsi" w:eastAsiaTheme="minorEastAsia" w:hAnsiTheme="minorHAnsi" w:cstheme="minorBidi"/>
                        <w:bCs w:val="0"/>
                        <w:color w:val="7F7F7F" w:themeColor="text1" w:themeTint="80"/>
                        <w:szCs w:val="22"/>
                      </w:rPr>
                      <w:id w:val="10803338"/>
                      <w:placeholder>
                        <w:docPart w:val="5082045DA5294849989E75EFC158DB5D"/>
                      </w:placeholder>
                    </w:sdtPr>
                    <w:sdtEndPr>
                      <w:rPr>
                        <w:rFonts w:asciiTheme="majorHAnsi" w:eastAsiaTheme="majorEastAsia" w:hAnsiTheme="majorHAnsi" w:cstheme="majorBidi"/>
                        <w:bCs/>
                        <w:color w:val="1F497D" w:themeColor="text2"/>
                        <w:szCs w:val="20"/>
                      </w:rPr>
                    </w:sdtEndPr>
                    <w:sdtContent>
                      <w:p w14:paraId="0BAE1EE8" w14:textId="45CBC831" w:rsidR="00585774" w:rsidRDefault="00252318" w:rsidP="00585774">
                        <w:pPr>
                          <w:pStyle w:val="Heading2"/>
                        </w:pPr>
                        <w:sdt>
                          <w:sdtPr>
                            <w:id w:val="-1908601201"/>
                            <w:placeholder>
                              <w:docPart w:val="35BB2E27FC134B4984160621073131BA"/>
                            </w:placeholder>
                          </w:sdtPr>
                          <w:sdtEndPr/>
                          <w:sdtContent>
                            <w:r w:rsidR="00585774" w:rsidRPr="00585774">
                              <w:t>Narcotic Crops Surveys &amp; Monitoring Institute</w:t>
                            </w:r>
                            <w:r w:rsidR="00585774">
                              <w:t xml:space="preserve"> (Software Developer)</w:t>
                            </w:r>
                          </w:sdtContent>
                        </w:sdt>
                        <w:r w:rsidR="00585774">
                          <w:tab/>
                          <w:t xml:space="preserve">Nov 2012 – March 2013 </w:t>
                        </w:r>
                      </w:p>
                      <w:sdt>
                        <w:sdtPr>
                          <w:id w:val="-1006832273"/>
                          <w:placeholder>
                            <w:docPart w:val="6C3B4A160E6C0A4A8274D6B107F336C4"/>
                          </w:placeholder>
                        </w:sdtPr>
                        <w:sdtEndPr/>
                        <w:sdtContent>
                          <w:p w14:paraId="6E918ECA" w14:textId="5C67E506" w:rsidR="00386436" w:rsidRDefault="00585774" w:rsidP="00386436">
                            <w:pPr>
                              <w:pStyle w:val="Heading2"/>
                              <w:numPr>
                                <w:ilvl w:val="0"/>
                                <w:numId w:val="11"/>
                              </w:numPr>
                              <w:rPr>
                                <w:rFonts w:asciiTheme="minorHAnsi" w:eastAsiaTheme="minorEastAsia" w:hAnsiTheme="minorHAnsi" w:cstheme="minorBidi"/>
                                <w:bCs w:val="0"/>
                                <w:color w:val="7F7F7F" w:themeColor="text1" w:themeTint="80"/>
                                <w:szCs w:val="22"/>
                              </w:rPr>
                            </w:pPr>
                            <w:r w:rsidRPr="00585774">
                              <w:rPr>
                                <w:rFonts w:asciiTheme="minorHAnsi" w:eastAsiaTheme="minorEastAsia" w:hAnsiTheme="minorHAnsi" w:cstheme="minorBidi"/>
                                <w:bCs w:val="0"/>
                                <w:color w:val="7F7F7F" w:themeColor="text1" w:themeTint="80"/>
                                <w:szCs w:val="22"/>
                              </w:rPr>
                              <w:t>Gathering the requirement from users and officers</w:t>
                            </w:r>
                          </w:p>
                          <w:p w14:paraId="631EFE93" w14:textId="77777777" w:rsidR="00804537" w:rsidRDefault="00585774" w:rsidP="00386436">
                            <w:pPr>
                              <w:pStyle w:val="Heading2"/>
                              <w:numPr>
                                <w:ilvl w:val="0"/>
                                <w:numId w:val="11"/>
                              </w:numPr>
                              <w:rPr>
                                <w:rFonts w:asciiTheme="minorHAnsi" w:eastAsiaTheme="minorEastAsia" w:hAnsiTheme="minorHAnsi" w:cstheme="minorBidi"/>
                                <w:bCs w:val="0"/>
                                <w:color w:val="7F7F7F" w:themeColor="text1" w:themeTint="80"/>
                                <w:szCs w:val="22"/>
                              </w:rPr>
                            </w:pPr>
                            <w:r w:rsidRPr="00585774">
                              <w:rPr>
                                <w:rFonts w:asciiTheme="minorHAnsi" w:eastAsiaTheme="minorEastAsia" w:hAnsiTheme="minorHAnsi" w:cstheme="minorBidi"/>
                                <w:bCs w:val="0"/>
                                <w:color w:val="7F7F7F" w:themeColor="text1" w:themeTint="80"/>
                                <w:szCs w:val="22"/>
                              </w:rPr>
                              <w:t>Design UML Diagram from system requirement</w:t>
                            </w:r>
                          </w:p>
                          <w:p w14:paraId="4B316573" w14:textId="77777777" w:rsidR="00804537" w:rsidRDefault="00585774" w:rsidP="00804537">
                            <w:pPr>
                              <w:pStyle w:val="Heading2"/>
                              <w:numPr>
                                <w:ilvl w:val="0"/>
                                <w:numId w:val="11"/>
                              </w:numPr>
                              <w:rPr>
                                <w:rFonts w:asciiTheme="minorHAnsi" w:eastAsiaTheme="minorEastAsia" w:hAnsiTheme="minorHAnsi" w:cstheme="minorBidi"/>
                                <w:bCs w:val="0"/>
                                <w:color w:val="7F7F7F" w:themeColor="text1" w:themeTint="80"/>
                                <w:szCs w:val="22"/>
                              </w:rPr>
                            </w:pPr>
                            <w:r>
                              <w:rPr>
                                <w:rFonts w:asciiTheme="minorHAnsi" w:eastAsiaTheme="minorEastAsia" w:hAnsiTheme="minorHAnsi" w:cstheme="minorBidi"/>
                                <w:bCs w:val="0"/>
                                <w:color w:val="7F7F7F" w:themeColor="text1" w:themeTint="80"/>
                                <w:szCs w:val="22"/>
                              </w:rPr>
                              <w:t>Manage the t</w:t>
                            </w:r>
                            <w:r w:rsidR="00804537">
                              <w:rPr>
                                <w:rFonts w:asciiTheme="minorHAnsi" w:eastAsiaTheme="minorEastAsia" w:hAnsiTheme="minorHAnsi" w:cstheme="minorBidi"/>
                                <w:bCs w:val="0"/>
                                <w:color w:val="7F7F7F" w:themeColor="text1" w:themeTint="80"/>
                                <w:szCs w:val="22"/>
                              </w:rPr>
                              <w:t>asks and following the schedule</w:t>
                            </w:r>
                          </w:p>
                          <w:p w14:paraId="20B89AEF" w14:textId="5D3A58C8" w:rsidR="009F19E9" w:rsidRPr="00804537" w:rsidRDefault="00585774" w:rsidP="00804537">
                            <w:pPr>
                              <w:pStyle w:val="Heading2"/>
                              <w:numPr>
                                <w:ilvl w:val="0"/>
                                <w:numId w:val="11"/>
                              </w:numPr>
                            </w:pPr>
                            <w:r w:rsidRPr="00585774">
                              <w:rPr>
                                <w:rFonts w:asciiTheme="minorHAnsi" w:eastAsiaTheme="minorEastAsia" w:hAnsiTheme="minorHAnsi" w:cstheme="minorBidi"/>
                                <w:bCs w:val="0"/>
                                <w:color w:val="7F7F7F" w:themeColor="text1" w:themeTint="80"/>
                                <w:szCs w:val="22"/>
                              </w:rPr>
                              <w:t>Implement Web Application</w:t>
                            </w:r>
                            <w:r>
                              <w:rPr>
                                <w:rFonts w:asciiTheme="minorHAnsi" w:eastAsiaTheme="minorEastAsia" w:hAnsiTheme="minorHAnsi" w:cstheme="minorBidi"/>
                                <w:bCs w:val="0"/>
                                <w:color w:val="7F7F7F" w:themeColor="text1" w:themeTint="80"/>
                                <w:szCs w:val="22"/>
                              </w:rPr>
                              <w:t xml:space="preserve"> for user</w:t>
                            </w:r>
                            <w:r w:rsidR="00804537">
                              <w:rPr>
                                <w:rFonts w:asciiTheme="minorHAnsi" w:eastAsiaTheme="minorEastAsia" w:hAnsiTheme="minorHAnsi" w:cstheme="minorBidi"/>
                                <w:bCs w:val="0"/>
                                <w:color w:val="7F7F7F" w:themeColor="text1" w:themeTint="80"/>
                                <w:szCs w:val="22"/>
                              </w:rPr>
                              <w:t>s used MVC Framework</w:t>
                            </w:r>
                            <w:r w:rsidR="00804537" w:rsidRPr="00804537">
                              <w:t>.</w:t>
                            </w:r>
                          </w:p>
                        </w:sdtContent>
                      </w:sdt>
                    </w:sdtContent>
                  </w:sdt>
                </w:sdtContent>
              </w:sdt>
            </w:sdtContent>
          </w:sdt>
        </w:tc>
      </w:tr>
      <w:tr w:rsidR="009F19E9" w14:paraId="7B648A8A" w14:textId="77777777">
        <w:tc>
          <w:tcPr>
            <w:tcW w:w="750" w:type="pct"/>
          </w:tcPr>
          <w:p w14:paraId="13B90E32" w14:textId="39C30E34" w:rsidR="009F19E9" w:rsidRDefault="009F19E9" w:rsidP="009F19E9">
            <w:pPr>
              <w:pStyle w:val="SpaceBetween"/>
            </w:pPr>
          </w:p>
        </w:tc>
        <w:tc>
          <w:tcPr>
            <w:tcW w:w="250" w:type="pct"/>
          </w:tcPr>
          <w:p w14:paraId="3D624398" w14:textId="77777777" w:rsidR="009F19E9" w:rsidRPr="009F19E9" w:rsidRDefault="009F19E9" w:rsidP="009F19E9">
            <w:pPr>
              <w:pStyle w:val="SpaceBetween"/>
            </w:pPr>
          </w:p>
        </w:tc>
        <w:tc>
          <w:tcPr>
            <w:tcW w:w="4000" w:type="pct"/>
          </w:tcPr>
          <w:p w14:paraId="7DC7F73B" w14:textId="77777777" w:rsidR="009F19E9" w:rsidRPr="009F19E9" w:rsidRDefault="009F19E9" w:rsidP="009F19E9">
            <w:pPr>
              <w:pStyle w:val="SpaceBetween"/>
            </w:pPr>
          </w:p>
        </w:tc>
      </w:tr>
      <w:tr w:rsidR="009F19E9" w14:paraId="01BA5796" w14:textId="77777777" w:rsidTr="007B6BEC">
        <w:trPr>
          <w:trHeight w:val="368"/>
        </w:trPr>
        <w:tc>
          <w:tcPr>
            <w:tcW w:w="750" w:type="pct"/>
          </w:tcPr>
          <w:p w14:paraId="5B23D6ED" w14:textId="77777777" w:rsidR="009F19E9" w:rsidRDefault="009F19E9" w:rsidP="00620EA4">
            <w:pPr>
              <w:pStyle w:val="Heading1"/>
            </w:pPr>
            <w:r>
              <w:t>Education</w:t>
            </w:r>
          </w:p>
        </w:tc>
        <w:tc>
          <w:tcPr>
            <w:tcW w:w="250" w:type="pct"/>
          </w:tcPr>
          <w:p w14:paraId="08F9399D" w14:textId="77777777" w:rsidR="009F19E9" w:rsidRPr="009F19E9" w:rsidRDefault="009F19E9" w:rsidP="009F19E9"/>
        </w:tc>
        <w:tc>
          <w:tcPr>
            <w:tcW w:w="4000" w:type="pct"/>
          </w:tcPr>
          <w:p w14:paraId="5C23E4A5" w14:textId="77777777" w:rsidR="007F4AE1" w:rsidRDefault="00252318" w:rsidP="007F4AE1">
            <w:pPr>
              <w:pStyle w:val="Heading2"/>
            </w:pPr>
            <w:sdt>
              <w:sdtPr>
                <w:id w:val="9459748"/>
                <w:placeholder>
                  <w:docPart w:val="102CFDC19AA4744DB27429ECE33F0A92"/>
                </w:placeholder>
              </w:sdtPr>
              <w:sdtEndPr/>
              <w:sdtContent>
                <w:r w:rsidR="007B6BEC">
                  <w:t>College of Art Media and Technology</w:t>
                </w:r>
                <w:r w:rsidR="007B6BEC">
                  <w:rPr>
                    <w:rFonts w:cs="Angsana New"/>
                  </w:rPr>
                  <w:t>, Chiang Mai University</w:t>
                </w:r>
              </w:sdtContent>
            </w:sdt>
            <w:r w:rsidR="007F4AE1">
              <w:tab/>
            </w:r>
            <w:r w:rsidR="007B6BEC">
              <w:t>2012</w:t>
            </w:r>
          </w:p>
          <w:sdt>
            <w:sdtPr>
              <w:id w:val="9459749"/>
              <w:placeholder>
                <w:docPart w:val="F8CB5D6CA2CE2341BB6B2398A2E6E87E"/>
              </w:placeholder>
            </w:sdtPr>
            <w:sdtEndPr/>
            <w:sdtContent>
              <w:p w14:paraId="68077903" w14:textId="77777777" w:rsidR="009F19E9" w:rsidRPr="009F19E9" w:rsidRDefault="005110B3" w:rsidP="005110B3">
                <w:pPr>
                  <w:pStyle w:val="BodyText"/>
                </w:pPr>
                <w:r>
                  <w:t xml:space="preserve">Major in </w:t>
                </w:r>
                <w:r w:rsidR="00C20656">
                  <w:t>B.Sc.</w:t>
                </w:r>
                <w:r>
                  <w:t xml:space="preserve"> Software Engineering</w:t>
                </w:r>
              </w:p>
            </w:sdtContent>
          </w:sdt>
        </w:tc>
      </w:tr>
      <w:tr w:rsidR="009F19E9" w14:paraId="7DB07DF0" w14:textId="77777777">
        <w:tc>
          <w:tcPr>
            <w:tcW w:w="750" w:type="pct"/>
          </w:tcPr>
          <w:p w14:paraId="64BED3C1" w14:textId="77777777" w:rsidR="009F19E9" w:rsidRDefault="009F19E9" w:rsidP="009F19E9">
            <w:pPr>
              <w:pStyle w:val="SpaceBetween"/>
            </w:pPr>
          </w:p>
        </w:tc>
        <w:tc>
          <w:tcPr>
            <w:tcW w:w="250" w:type="pct"/>
          </w:tcPr>
          <w:p w14:paraId="07CE9126" w14:textId="77777777" w:rsidR="009F19E9" w:rsidRPr="009F19E9" w:rsidRDefault="009F19E9" w:rsidP="009F19E9">
            <w:pPr>
              <w:pStyle w:val="SpaceBetween"/>
            </w:pPr>
          </w:p>
        </w:tc>
        <w:tc>
          <w:tcPr>
            <w:tcW w:w="4000" w:type="pct"/>
          </w:tcPr>
          <w:p w14:paraId="1AA316DB" w14:textId="77777777" w:rsidR="009F19E9" w:rsidRPr="009F19E9" w:rsidRDefault="009F19E9" w:rsidP="009F19E9">
            <w:pPr>
              <w:pStyle w:val="SpaceBetween"/>
            </w:pPr>
          </w:p>
        </w:tc>
      </w:tr>
      <w:tr w:rsidR="009F19E9" w14:paraId="69858273" w14:textId="77777777">
        <w:tc>
          <w:tcPr>
            <w:tcW w:w="750" w:type="pct"/>
          </w:tcPr>
          <w:p w14:paraId="76DC4ABC" w14:textId="77777777" w:rsidR="009F19E9" w:rsidRDefault="009F19E9" w:rsidP="00620EA4">
            <w:pPr>
              <w:pStyle w:val="Heading1"/>
            </w:pPr>
            <w:r>
              <w:lastRenderedPageBreak/>
              <w:t>Skills</w:t>
            </w:r>
          </w:p>
        </w:tc>
        <w:tc>
          <w:tcPr>
            <w:tcW w:w="250" w:type="pct"/>
          </w:tcPr>
          <w:p w14:paraId="7C2BF386" w14:textId="77777777" w:rsidR="009F19E9" w:rsidRPr="009F19E9" w:rsidRDefault="009F19E9" w:rsidP="009F19E9"/>
        </w:tc>
        <w:tc>
          <w:tcPr>
            <w:tcW w:w="4000" w:type="pct"/>
          </w:tcPr>
          <w:sdt>
            <w:sdtPr>
              <w:id w:val="9459754"/>
              <w:placeholder>
                <w:docPart w:val="DB39490D67A91D44968CF477E42850CD"/>
              </w:placeholder>
            </w:sdtPr>
            <w:sdtEndPr/>
            <w:sdtContent>
              <w:p w14:paraId="4AB51861" w14:textId="77777777" w:rsidR="001011DA" w:rsidRDefault="005110B3" w:rsidP="005110B3">
                <w:pPr>
                  <w:pStyle w:val="BodyText"/>
                </w:pPr>
                <w:r w:rsidRPr="00182F0A">
                  <w:rPr>
                    <w:b/>
                  </w:rPr>
                  <w:t>Programming Language</w:t>
                </w:r>
                <w:r>
                  <w:t xml:space="preserve">: </w:t>
                </w:r>
              </w:p>
              <w:p w14:paraId="57F20687" w14:textId="3E5247E9" w:rsidR="001011DA" w:rsidRPr="001011DA" w:rsidRDefault="001011DA" w:rsidP="001011DA">
                <w:pPr>
                  <w:pStyle w:val="BodyText"/>
                  <w:numPr>
                    <w:ilvl w:val="0"/>
                    <w:numId w:val="11"/>
                  </w:numPr>
                  <w:rPr>
                    <w:b/>
                  </w:rPr>
                </w:pPr>
                <w:r w:rsidRPr="001011DA">
                  <w:rPr>
                    <w:b/>
                  </w:rPr>
                  <w:t xml:space="preserve">C#:  (3 </w:t>
                </w:r>
                <w:proofErr w:type="spellStart"/>
                <w:r w:rsidRPr="001011DA">
                  <w:rPr>
                    <w:b/>
                  </w:rPr>
                  <w:t>yrs</w:t>
                </w:r>
                <w:proofErr w:type="spellEnd"/>
                <w:r w:rsidRPr="001011DA">
                  <w:rPr>
                    <w:b/>
                  </w:rPr>
                  <w:t xml:space="preserve"> experiences)</w:t>
                </w:r>
              </w:p>
              <w:p w14:paraId="4611B5FF" w14:textId="4A1F3EFB" w:rsidR="001011DA" w:rsidRDefault="001011DA" w:rsidP="001011DA">
                <w:pPr>
                  <w:pStyle w:val="BodyText"/>
                  <w:numPr>
                    <w:ilvl w:val="1"/>
                    <w:numId w:val="11"/>
                  </w:numPr>
                </w:pPr>
                <w:r>
                  <w:t>Able to implement a web application, web service by using C#</w:t>
                </w:r>
              </w:p>
              <w:p w14:paraId="2BBFFE00" w14:textId="77777777" w:rsidR="001011DA" w:rsidRDefault="001011DA" w:rsidP="001011DA">
                <w:pPr>
                  <w:pStyle w:val="BodyText"/>
                  <w:numPr>
                    <w:ilvl w:val="1"/>
                    <w:numId w:val="11"/>
                  </w:numPr>
                </w:pPr>
                <w:r w:rsidRPr="001011DA">
                  <w:rPr>
                    <w:b/>
                  </w:rPr>
                  <w:t>Experienced</w:t>
                </w:r>
                <w:r>
                  <w:t xml:space="preserve"> in Dynamic website and MVC Framework.</w:t>
                </w:r>
              </w:p>
              <w:p w14:paraId="60326A22" w14:textId="47618958" w:rsidR="001011DA" w:rsidRDefault="001011DA" w:rsidP="001011DA">
                <w:pPr>
                  <w:pStyle w:val="BodyText"/>
                  <w:numPr>
                    <w:ilvl w:val="1"/>
                    <w:numId w:val="11"/>
                  </w:numPr>
                </w:pPr>
                <w:r>
                  <w:t>Connected with MS SQL or Oracle.</w:t>
                </w:r>
              </w:p>
              <w:p w14:paraId="38650995" w14:textId="22FC62A8" w:rsidR="001011DA" w:rsidRDefault="001011DA" w:rsidP="001011DA">
                <w:pPr>
                  <w:pStyle w:val="BodyText"/>
                  <w:numPr>
                    <w:ilvl w:val="1"/>
                    <w:numId w:val="11"/>
                  </w:numPr>
                </w:pPr>
                <w:r>
                  <w:t>Query data in database by using simple query and Store Procedure.</w:t>
                </w:r>
              </w:p>
              <w:p w14:paraId="56FF9303" w14:textId="77777777" w:rsidR="001011DA" w:rsidRPr="001011DA" w:rsidRDefault="005110B3" w:rsidP="001011DA">
                <w:pPr>
                  <w:pStyle w:val="BodyText"/>
                  <w:numPr>
                    <w:ilvl w:val="0"/>
                    <w:numId w:val="11"/>
                  </w:numPr>
                  <w:rPr>
                    <w:b/>
                  </w:rPr>
                </w:pPr>
                <w:r w:rsidRPr="001011DA">
                  <w:rPr>
                    <w:b/>
                  </w:rPr>
                  <w:t>Visual Basic</w:t>
                </w:r>
                <w:r w:rsidR="001011DA" w:rsidRPr="001011DA">
                  <w:rPr>
                    <w:b/>
                  </w:rPr>
                  <w:t xml:space="preserve"> (2 </w:t>
                </w:r>
                <w:proofErr w:type="spellStart"/>
                <w:r w:rsidR="001011DA" w:rsidRPr="001011DA">
                  <w:rPr>
                    <w:b/>
                  </w:rPr>
                  <w:t>yrs</w:t>
                </w:r>
                <w:proofErr w:type="spellEnd"/>
                <w:r w:rsidR="001011DA" w:rsidRPr="001011DA">
                  <w:rPr>
                    <w:b/>
                  </w:rPr>
                  <w:t xml:space="preserve"> experiences)</w:t>
                </w:r>
              </w:p>
              <w:p w14:paraId="13939601" w14:textId="77777777" w:rsidR="001011DA" w:rsidRDefault="001011DA" w:rsidP="001011DA">
                <w:pPr>
                  <w:pStyle w:val="BodyText"/>
                  <w:numPr>
                    <w:ilvl w:val="1"/>
                    <w:numId w:val="11"/>
                  </w:numPr>
                </w:pPr>
                <w:r>
                  <w:t>Able to implement a web application by using VB.</w:t>
                </w:r>
              </w:p>
              <w:p w14:paraId="285B0827" w14:textId="082FADB6" w:rsidR="001011DA" w:rsidRDefault="001011DA" w:rsidP="001011DA">
                <w:pPr>
                  <w:pStyle w:val="BodyText"/>
                  <w:numPr>
                    <w:ilvl w:val="1"/>
                    <w:numId w:val="11"/>
                  </w:numPr>
                </w:pPr>
                <w:r w:rsidRPr="001011DA">
                  <w:rPr>
                    <w:b/>
                  </w:rPr>
                  <w:t>Understand the basic</w:t>
                </w:r>
                <w:r>
                  <w:t xml:space="preserve"> and have some experience of website implementation</w:t>
                </w:r>
              </w:p>
              <w:p w14:paraId="1DA61B0D" w14:textId="77777777" w:rsidR="001011DA" w:rsidRDefault="001011DA" w:rsidP="001011DA">
                <w:pPr>
                  <w:pStyle w:val="BodyText"/>
                  <w:numPr>
                    <w:ilvl w:val="1"/>
                    <w:numId w:val="11"/>
                  </w:numPr>
                </w:pPr>
                <w:r>
                  <w:t>Generate report by Crystal Report.</w:t>
                </w:r>
              </w:p>
              <w:p w14:paraId="0C9C97D8" w14:textId="77777777" w:rsidR="001011DA" w:rsidRDefault="001011DA" w:rsidP="001011DA">
                <w:pPr>
                  <w:pStyle w:val="BodyText"/>
                  <w:numPr>
                    <w:ilvl w:val="1"/>
                    <w:numId w:val="11"/>
                  </w:numPr>
                </w:pPr>
                <w:r>
                  <w:t xml:space="preserve">Connect Database such as MS SQL or Oracle </w:t>
                </w:r>
              </w:p>
              <w:p w14:paraId="55759DBE" w14:textId="2D1C7945" w:rsidR="001011DA" w:rsidRDefault="001011DA" w:rsidP="001011DA">
                <w:pPr>
                  <w:pStyle w:val="BodyText"/>
                  <w:numPr>
                    <w:ilvl w:val="1"/>
                    <w:numId w:val="11"/>
                  </w:numPr>
                </w:pPr>
                <w:r>
                  <w:t>Use Store Procedure for querying data</w:t>
                </w:r>
              </w:p>
              <w:p w14:paraId="7E605CC4" w14:textId="42E07111" w:rsidR="001011DA" w:rsidRDefault="005110B3" w:rsidP="001011DA">
                <w:pPr>
                  <w:pStyle w:val="BodyText"/>
                  <w:numPr>
                    <w:ilvl w:val="0"/>
                    <w:numId w:val="11"/>
                  </w:numPr>
                </w:pPr>
                <w:r w:rsidRPr="001011DA">
                  <w:rPr>
                    <w:b/>
                  </w:rPr>
                  <w:t xml:space="preserve">Java, </w:t>
                </w:r>
                <w:r w:rsidR="00182F0A" w:rsidRPr="001011DA">
                  <w:rPr>
                    <w:b/>
                  </w:rPr>
                  <w:t>SCALA</w:t>
                </w:r>
                <w:r w:rsidR="001011DA" w:rsidRPr="001011DA">
                  <w:rPr>
                    <w:b/>
                  </w:rPr>
                  <w:t xml:space="preserve">, PHP (1 </w:t>
                </w:r>
                <w:proofErr w:type="spellStart"/>
                <w:r w:rsidR="001011DA" w:rsidRPr="001011DA">
                  <w:rPr>
                    <w:b/>
                  </w:rPr>
                  <w:t>yr</w:t>
                </w:r>
                <w:proofErr w:type="spellEnd"/>
                <w:r w:rsidR="001011DA" w:rsidRPr="001011DA">
                  <w:rPr>
                    <w:b/>
                  </w:rPr>
                  <w:t xml:space="preserve"> experiences)</w:t>
                </w:r>
              </w:p>
              <w:p w14:paraId="03DEC54C" w14:textId="267F1717" w:rsidR="001011DA" w:rsidRDefault="001011DA" w:rsidP="001011DA">
                <w:pPr>
                  <w:pStyle w:val="BodyText"/>
                  <w:numPr>
                    <w:ilvl w:val="1"/>
                    <w:numId w:val="11"/>
                  </w:numPr>
                </w:pPr>
                <w:r>
                  <w:t xml:space="preserve">Java: I have some </w:t>
                </w:r>
                <w:r w:rsidRPr="001011DA">
                  <w:rPr>
                    <w:b/>
                  </w:rPr>
                  <w:t>experience</w:t>
                </w:r>
                <w:r>
                  <w:t xml:space="preserve"> with Java since I was a </w:t>
                </w:r>
                <w:proofErr w:type="gramStart"/>
                <w:r>
                  <w:t>students</w:t>
                </w:r>
                <w:proofErr w:type="gramEnd"/>
                <w:r>
                  <w:t>. I completed my senior project which is the web services by using Java with Axis2</w:t>
                </w:r>
              </w:p>
              <w:p w14:paraId="489F5DED" w14:textId="4B51FEB6" w:rsidR="001011DA" w:rsidRDefault="001011DA" w:rsidP="001011DA">
                <w:pPr>
                  <w:pStyle w:val="BodyText"/>
                  <w:numPr>
                    <w:ilvl w:val="1"/>
                    <w:numId w:val="11"/>
                  </w:numPr>
                </w:pPr>
                <w:proofErr w:type="spellStart"/>
                <w:r>
                  <w:t>Scala</w:t>
                </w:r>
                <w:proofErr w:type="spellEnd"/>
                <w:r>
                  <w:t xml:space="preserve">: I </w:t>
                </w:r>
                <w:r w:rsidRPr="001011DA">
                  <w:rPr>
                    <w:b/>
                  </w:rPr>
                  <w:t>understand the basic</w:t>
                </w:r>
                <w:r>
                  <w:t xml:space="preserve"> of </w:t>
                </w:r>
                <w:proofErr w:type="spellStart"/>
                <w:r>
                  <w:t>Scala</w:t>
                </w:r>
                <w:proofErr w:type="spellEnd"/>
                <w:r>
                  <w:t xml:space="preserve"> programming language because I implemented a </w:t>
                </w:r>
                <w:proofErr w:type="gramStart"/>
                <w:r>
                  <w:t>project which</w:t>
                </w:r>
                <w:proofErr w:type="gramEnd"/>
                <w:r>
                  <w:t xml:space="preserve"> is a </w:t>
                </w:r>
                <w:proofErr w:type="spellStart"/>
                <w:r>
                  <w:t>Oozie</w:t>
                </w:r>
                <w:proofErr w:type="spellEnd"/>
                <w:r>
                  <w:t xml:space="preserve"> job in </w:t>
                </w:r>
                <w:proofErr w:type="spellStart"/>
                <w:r>
                  <w:t>Hadoop</w:t>
                </w:r>
                <w:proofErr w:type="spellEnd"/>
                <w:r>
                  <w:t xml:space="preserve"> by Using </w:t>
                </w:r>
                <w:proofErr w:type="spellStart"/>
                <w:r>
                  <w:t>Scala</w:t>
                </w:r>
                <w:proofErr w:type="spellEnd"/>
                <w:r>
                  <w:t xml:space="preserve">. </w:t>
                </w:r>
              </w:p>
              <w:p w14:paraId="14AA7EB2" w14:textId="2E0589B7" w:rsidR="001011DA" w:rsidRDefault="001011DA" w:rsidP="001011DA">
                <w:pPr>
                  <w:pStyle w:val="BodyText"/>
                  <w:numPr>
                    <w:ilvl w:val="1"/>
                    <w:numId w:val="11"/>
                  </w:numPr>
                </w:pPr>
                <w:r>
                  <w:t xml:space="preserve">PHP: I am a </w:t>
                </w:r>
                <w:r w:rsidRPr="001011DA">
                  <w:rPr>
                    <w:b/>
                  </w:rPr>
                  <w:t>general PHP developer</w:t>
                </w:r>
                <w:r>
                  <w:t>. I can use it on my free time project.</w:t>
                </w:r>
              </w:p>
              <w:p w14:paraId="790CAD98" w14:textId="77777777" w:rsidR="001011DA" w:rsidRPr="001011DA" w:rsidRDefault="001011DA" w:rsidP="001011DA">
                <w:pPr>
                  <w:pStyle w:val="BodyText"/>
                  <w:numPr>
                    <w:ilvl w:val="0"/>
                    <w:numId w:val="11"/>
                  </w:numPr>
                  <w:rPr>
                    <w:b/>
                  </w:rPr>
                </w:pPr>
                <w:r w:rsidRPr="001011DA">
                  <w:rPr>
                    <w:b/>
                  </w:rPr>
                  <w:t>HTML, CSS</w:t>
                </w:r>
              </w:p>
              <w:p w14:paraId="212B7790" w14:textId="35180562" w:rsidR="001011DA" w:rsidRDefault="001011DA" w:rsidP="001011DA">
                <w:pPr>
                  <w:pStyle w:val="BodyText"/>
                  <w:numPr>
                    <w:ilvl w:val="1"/>
                    <w:numId w:val="11"/>
                  </w:numPr>
                </w:pPr>
                <w:r>
                  <w:t xml:space="preserve">I am a </w:t>
                </w:r>
                <w:r w:rsidRPr="001011DA">
                  <w:rPr>
                    <w:b/>
                  </w:rPr>
                  <w:t>basic user</w:t>
                </w:r>
                <w:r>
                  <w:t xml:space="preserve"> for HTML and CSS.</w:t>
                </w:r>
              </w:p>
              <w:p w14:paraId="3D2A44CE" w14:textId="21F96E64" w:rsidR="005110B3" w:rsidRPr="001011DA" w:rsidRDefault="005110B3" w:rsidP="001011DA">
                <w:pPr>
                  <w:pStyle w:val="BodyText"/>
                  <w:numPr>
                    <w:ilvl w:val="0"/>
                    <w:numId w:val="11"/>
                  </w:numPr>
                  <w:rPr>
                    <w:b/>
                  </w:rPr>
                </w:pPr>
                <w:r w:rsidRPr="001011DA">
                  <w:rPr>
                    <w:b/>
                  </w:rPr>
                  <w:t>SQL</w:t>
                </w:r>
              </w:p>
              <w:p w14:paraId="75934336" w14:textId="77777777" w:rsidR="001011DA" w:rsidRDefault="001011DA" w:rsidP="001011DA">
                <w:pPr>
                  <w:pStyle w:val="BodyText"/>
                  <w:numPr>
                    <w:ilvl w:val="1"/>
                    <w:numId w:val="11"/>
                  </w:numPr>
                </w:pPr>
                <w:r>
                  <w:t>Able to query data from simple query and store procedure</w:t>
                </w:r>
              </w:p>
              <w:p w14:paraId="53D39809" w14:textId="3D8E923D" w:rsidR="001011DA" w:rsidRDefault="001011DA" w:rsidP="001011DA">
                <w:pPr>
                  <w:pStyle w:val="BodyText"/>
                  <w:numPr>
                    <w:ilvl w:val="1"/>
                    <w:numId w:val="11"/>
                  </w:numPr>
                </w:pPr>
                <w:r>
                  <w:t>Under DBMS such as MS SQL, MySQL and Oracle.</w:t>
                </w:r>
              </w:p>
              <w:p w14:paraId="199E66AF" w14:textId="11F010E8" w:rsidR="005110B3" w:rsidRDefault="005110B3" w:rsidP="005110B3">
                <w:pPr>
                  <w:pStyle w:val="BodyText"/>
                </w:pPr>
                <w:r w:rsidRPr="00182F0A">
                  <w:rPr>
                    <w:b/>
                  </w:rPr>
                  <w:t>Database</w:t>
                </w:r>
                <w:r w:rsidR="00096A87">
                  <w:t xml:space="preserve">: MSSQL and </w:t>
                </w:r>
                <w:r>
                  <w:t>MySQL</w:t>
                </w:r>
              </w:p>
              <w:p w14:paraId="42527673" w14:textId="77777777" w:rsidR="00C6399E" w:rsidRDefault="00C20656" w:rsidP="005110B3">
                <w:pPr>
                  <w:pStyle w:val="BodyText"/>
                </w:pPr>
                <w:r w:rsidRPr="00182F0A">
                  <w:rPr>
                    <w:b/>
                  </w:rPr>
                  <w:t>Language</w:t>
                </w:r>
                <w:r w:rsidR="00C6399E">
                  <w:t xml:space="preserve">: </w:t>
                </w:r>
              </w:p>
              <w:p w14:paraId="36198954" w14:textId="562EBA83" w:rsidR="00C6399E" w:rsidRDefault="00C6399E" w:rsidP="005110B3">
                <w:pPr>
                  <w:pStyle w:val="BodyText"/>
                </w:pPr>
                <w:r>
                  <w:t xml:space="preserve">                    Thai (Mother tongue)</w:t>
                </w:r>
              </w:p>
              <w:p w14:paraId="6CD604DD" w14:textId="2478A2B6" w:rsidR="009F19E9" w:rsidRPr="009F19E9" w:rsidRDefault="00C6399E" w:rsidP="005110B3">
                <w:pPr>
                  <w:pStyle w:val="BodyText"/>
                </w:pPr>
                <w:r>
                  <w:t xml:space="preserve">                    </w:t>
                </w:r>
                <w:r w:rsidR="00C20656">
                  <w:t>English (5.5 band IELTS)</w:t>
                </w:r>
              </w:p>
            </w:sdtContent>
          </w:sdt>
        </w:tc>
      </w:tr>
      <w:tr w:rsidR="00182F0A" w14:paraId="7C81F139" w14:textId="77777777">
        <w:trPr>
          <w:gridAfter w:val="1"/>
          <w:wAfter w:w="4000" w:type="pct"/>
        </w:trPr>
        <w:tc>
          <w:tcPr>
            <w:tcW w:w="750" w:type="pct"/>
          </w:tcPr>
          <w:p w14:paraId="74B3481D" w14:textId="777C645D" w:rsidR="00182F0A" w:rsidRDefault="00182F0A" w:rsidP="00620EA4">
            <w:pPr>
              <w:pStyle w:val="Heading1"/>
            </w:pPr>
          </w:p>
        </w:tc>
        <w:tc>
          <w:tcPr>
            <w:tcW w:w="250" w:type="pct"/>
          </w:tcPr>
          <w:p w14:paraId="1CE2884F" w14:textId="77777777" w:rsidR="00182F0A" w:rsidRPr="009F19E9" w:rsidRDefault="00182F0A" w:rsidP="009F19E9"/>
        </w:tc>
      </w:tr>
      <w:tr w:rsidR="00182F0A" w:rsidRPr="009F19E9" w14:paraId="3762F359" w14:textId="77777777" w:rsidTr="00D91504">
        <w:tc>
          <w:tcPr>
            <w:tcW w:w="750" w:type="pct"/>
          </w:tcPr>
          <w:p w14:paraId="47E87008" w14:textId="05434E5E" w:rsidR="00182F0A" w:rsidRDefault="003B30F3" w:rsidP="00D91504">
            <w:pPr>
              <w:pStyle w:val="Heading1"/>
            </w:pPr>
            <w:r>
              <w:t>Honors</w:t>
            </w:r>
          </w:p>
        </w:tc>
        <w:tc>
          <w:tcPr>
            <w:tcW w:w="250" w:type="pct"/>
          </w:tcPr>
          <w:p w14:paraId="3B1ECE5B" w14:textId="77777777" w:rsidR="00182F0A" w:rsidRPr="009F19E9" w:rsidRDefault="00182F0A" w:rsidP="00D91504"/>
        </w:tc>
        <w:tc>
          <w:tcPr>
            <w:tcW w:w="4000" w:type="pct"/>
          </w:tcPr>
          <w:sdt>
            <w:sdtPr>
              <w:rPr>
                <w:color w:val="7F7F7F" w:themeColor="text1" w:themeTint="80"/>
                <w:sz w:val="18"/>
              </w:rPr>
              <w:id w:val="-558086537"/>
              <w:placeholder>
                <w:docPart w:val="D3A782A6DD7100488AF841C67E3DAB5E"/>
              </w:placeholder>
            </w:sdtPr>
            <w:sdtEndPr/>
            <w:sdtContent>
              <w:p w14:paraId="6298D510" w14:textId="230E563A" w:rsidR="003B30F3" w:rsidRPr="003B30F3" w:rsidRDefault="003B30F3" w:rsidP="003B30F3">
                <w:pPr>
                  <w:rPr>
                    <w:color w:val="7F7F7F" w:themeColor="text1" w:themeTint="80"/>
                    <w:sz w:val="18"/>
                  </w:rPr>
                </w:pPr>
                <w:r w:rsidRPr="003B30F3">
                  <w:rPr>
                    <w:b/>
                    <w:color w:val="7F7F7F" w:themeColor="text1" w:themeTint="80"/>
                    <w:sz w:val="18"/>
                  </w:rPr>
                  <w:t>Certificate of Oral Presentation</w:t>
                </w:r>
                <w:r w:rsidRPr="003B30F3">
                  <w:rPr>
                    <w:color w:val="7F7F7F" w:themeColor="text1" w:themeTint="80"/>
                    <w:sz w:val="18"/>
                  </w:rPr>
                  <w:t xml:space="preserve"> </w:t>
                </w:r>
                <w:r>
                  <w:rPr>
                    <w:color w:val="7F7F7F" w:themeColor="text1" w:themeTint="80"/>
                    <w:sz w:val="18"/>
                  </w:rPr>
                  <w:t>(2012)</w:t>
                </w:r>
              </w:p>
              <w:p w14:paraId="1C32A8F9" w14:textId="77777777" w:rsidR="003B30F3" w:rsidRDefault="003B30F3" w:rsidP="003B30F3">
                <w:pPr>
                  <w:rPr>
                    <w:color w:val="7F7F7F" w:themeColor="text1" w:themeTint="80"/>
                    <w:sz w:val="18"/>
                  </w:rPr>
                </w:pPr>
                <w:r w:rsidRPr="003B30F3">
                  <w:rPr>
                    <w:color w:val="7F7F7F" w:themeColor="text1" w:themeTint="80"/>
                    <w:sz w:val="18"/>
                  </w:rPr>
                  <w:t xml:space="preserve">IEEE international senior project contest - </w:t>
                </w:r>
                <w:proofErr w:type="spellStart"/>
                <w:r w:rsidRPr="003B30F3">
                  <w:rPr>
                    <w:color w:val="7F7F7F" w:themeColor="text1" w:themeTint="80"/>
                    <w:sz w:val="18"/>
                  </w:rPr>
                  <w:t>Mahidol</w:t>
                </w:r>
                <w:proofErr w:type="spellEnd"/>
                <w:r w:rsidRPr="003B30F3">
                  <w:rPr>
                    <w:color w:val="7F7F7F" w:themeColor="text1" w:themeTint="80"/>
                    <w:sz w:val="18"/>
                  </w:rPr>
                  <w:t xml:space="preserve"> University</w:t>
                </w:r>
              </w:p>
              <w:p w14:paraId="10EA81A5" w14:textId="77777777" w:rsidR="003B30F3" w:rsidRDefault="003B30F3" w:rsidP="003B30F3">
                <w:pPr>
                  <w:rPr>
                    <w:b/>
                    <w:color w:val="7F7F7F" w:themeColor="text1" w:themeTint="80"/>
                    <w:sz w:val="18"/>
                  </w:rPr>
                </w:pPr>
              </w:p>
              <w:p w14:paraId="336C432F" w14:textId="6D7D139C" w:rsidR="003B30F3" w:rsidRPr="007C2D7B" w:rsidRDefault="007C2D7B" w:rsidP="003B30F3">
                <w:pPr>
                  <w:rPr>
                    <w:color w:val="7F7F7F" w:themeColor="text1" w:themeTint="80"/>
                    <w:sz w:val="18"/>
                  </w:rPr>
                </w:pPr>
                <w:r>
                  <w:rPr>
                    <w:b/>
                    <w:color w:val="7F7F7F" w:themeColor="text1" w:themeTint="80"/>
                    <w:sz w:val="18"/>
                  </w:rPr>
                  <w:t xml:space="preserve">Second Runner Up </w:t>
                </w:r>
                <w:r>
                  <w:rPr>
                    <w:color w:val="7F7F7F" w:themeColor="text1" w:themeTint="80"/>
                    <w:sz w:val="18"/>
                  </w:rPr>
                  <w:t>(2010)</w:t>
                </w:r>
              </w:p>
              <w:p w14:paraId="6F7D12DE" w14:textId="5B5A2821" w:rsidR="003B30F3" w:rsidRPr="003B30F3" w:rsidRDefault="003B30F3" w:rsidP="003B30F3">
                <w:pPr>
                  <w:rPr>
                    <w:color w:val="7F7F7F" w:themeColor="text1" w:themeTint="80"/>
                    <w:sz w:val="18"/>
                  </w:rPr>
                </w:pPr>
                <w:r w:rsidRPr="003B30F3">
                  <w:rPr>
                    <w:color w:val="7F7F7F" w:themeColor="text1" w:themeTint="80"/>
                    <w:sz w:val="18"/>
                  </w:rPr>
                  <w:t>Software Summer Camp - Chiang Mai University and CLBS</w:t>
                </w:r>
              </w:p>
              <w:p w14:paraId="780EB9C5" w14:textId="77777777" w:rsidR="003B30F3" w:rsidRPr="003B30F3" w:rsidRDefault="003B30F3" w:rsidP="003B30F3">
                <w:pPr>
                  <w:rPr>
                    <w:color w:val="7F7F7F" w:themeColor="text1" w:themeTint="80"/>
                    <w:sz w:val="18"/>
                  </w:rPr>
                </w:pPr>
              </w:p>
              <w:p w14:paraId="0DB6C2FC" w14:textId="50FBAFEC" w:rsidR="00182F0A" w:rsidRPr="009F19E9" w:rsidRDefault="00252318" w:rsidP="00D91504">
                <w:pPr>
                  <w:pStyle w:val="BodyText"/>
                </w:pPr>
              </w:p>
            </w:sdtContent>
          </w:sdt>
        </w:tc>
      </w:tr>
    </w:tbl>
    <w:p w14:paraId="20100BC6" w14:textId="77777777" w:rsidR="00620EA4" w:rsidRDefault="00620EA4" w:rsidP="007F4AE1">
      <w:pPr>
        <w:pStyle w:val="BodyText"/>
      </w:pPr>
    </w:p>
    <w:sectPr w:rsidR="00620EA4" w:rsidSect="00BE759B">
      <w:headerReference w:type="default" r:id="rId9"/>
      <w:footerReference w:type="default" r:id="rId10"/>
      <w:headerReference w:type="first" r:id="rId11"/>
      <w:pgSz w:w="12240" w:h="15840"/>
      <w:pgMar w:top="142"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C941B" w14:textId="77777777" w:rsidR="003B30F3" w:rsidRDefault="003B30F3">
      <w:r>
        <w:separator/>
      </w:r>
    </w:p>
  </w:endnote>
  <w:endnote w:type="continuationSeparator" w:id="0">
    <w:p w14:paraId="3A0B25A2" w14:textId="77777777" w:rsidR="003B30F3" w:rsidRDefault="003B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ngsana New">
    <w:panose1 w:val="020B0300020202020204"/>
    <w:charset w:val="00"/>
    <w:family w:val="auto"/>
    <w:pitch w:val="variable"/>
    <w:sig w:usb0="00000003" w:usb1="00000000" w:usb2="00000000" w:usb3="00000000" w:csb0="00000001" w:csb1="00000000"/>
  </w:font>
  <w:font w:name="Sathu">
    <w:panose1 w:val="00000400000000000000"/>
    <w:charset w:val="00"/>
    <w:family w:val="auto"/>
    <w:pitch w:val="variable"/>
    <w:sig w:usb0="01000003" w:usb1="00000000" w:usb2="00000000" w:usb3="00000000" w:csb0="000001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24A8" w14:textId="77777777" w:rsidR="003B30F3" w:rsidRDefault="003B30F3">
    <w:pPr>
      <w:pStyle w:val="Footer"/>
    </w:pPr>
    <w:r>
      <w:fldChar w:fldCharType="begin"/>
    </w:r>
    <w:r>
      <w:instrText xml:space="preserve"> Page </w:instrText>
    </w:r>
    <w:r>
      <w:fldChar w:fldCharType="separate"/>
    </w:r>
    <w:r w:rsidR="0025231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06C58" w14:textId="77777777" w:rsidR="003B30F3" w:rsidRDefault="003B30F3">
      <w:r>
        <w:separator/>
      </w:r>
    </w:p>
  </w:footnote>
  <w:footnote w:type="continuationSeparator" w:id="0">
    <w:p w14:paraId="02326433" w14:textId="77777777" w:rsidR="003B30F3" w:rsidRDefault="003B30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3B30F3" w14:paraId="48C74FD6" w14:textId="77777777">
      <w:trPr>
        <w:trHeight w:val="720"/>
      </w:trPr>
      <w:tc>
        <w:tcPr>
          <w:tcW w:w="10188" w:type="dxa"/>
          <w:vAlign w:val="center"/>
        </w:tcPr>
        <w:p w14:paraId="5F1F4B61" w14:textId="77777777" w:rsidR="003B30F3" w:rsidRDefault="003B30F3"/>
      </w:tc>
      <w:tc>
        <w:tcPr>
          <w:tcW w:w="720" w:type="dxa"/>
          <w:shd w:val="clear" w:color="auto" w:fill="4F81BD" w:themeFill="accent1"/>
          <w:vAlign w:val="center"/>
        </w:tcPr>
        <w:p w14:paraId="4E9BC452" w14:textId="77777777" w:rsidR="003B30F3" w:rsidRDefault="003B30F3"/>
      </w:tc>
    </w:tr>
  </w:tbl>
  <w:p w14:paraId="214E9A9D" w14:textId="77777777" w:rsidR="003B30F3" w:rsidRDefault="003B30F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522DD" w14:textId="77777777" w:rsidR="003B30F3" w:rsidRDefault="003B30F3"/>
  <w:tbl>
    <w:tblPr>
      <w:tblW w:w="5000" w:type="pct"/>
      <w:tblCellMar>
        <w:left w:w="0" w:type="dxa"/>
        <w:right w:w="0" w:type="dxa"/>
      </w:tblCellMar>
      <w:tblLook w:val="04A0" w:firstRow="1" w:lastRow="0" w:firstColumn="1" w:lastColumn="0" w:noHBand="0" w:noVBand="1"/>
    </w:tblPr>
    <w:tblGrid>
      <w:gridCol w:w="9360"/>
      <w:gridCol w:w="1440"/>
    </w:tblGrid>
    <w:tr w:rsidR="003B30F3" w14:paraId="78E0ADE7" w14:textId="77777777">
      <w:trPr>
        <w:trHeight w:hRule="exact" w:val="1440"/>
      </w:trPr>
      <w:tc>
        <w:tcPr>
          <w:tcW w:w="9360" w:type="dxa"/>
          <w:vAlign w:val="center"/>
        </w:tcPr>
        <w:p w14:paraId="10B736C7" w14:textId="77777777" w:rsidR="003B30F3" w:rsidRDefault="003B30F3">
          <w:pPr>
            <w:pStyle w:val="ContactDetails"/>
          </w:pPr>
        </w:p>
      </w:tc>
      <w:tc>
        <w:tcPr>
          <w:tcW w:w="1440" w:type="dxa"/>
          <w:shd w:val="clear" w:color="auto" w:fill="4F81BD" w:themeFill="accent1"/>
          <w:vAlign w:val="bottom"/>
        </w:tcPr>
        <w:p w14:paraId="5FBD3680" w14:textId="77777777" w:rsidR="003B30F3" w:rsidRDefault="003B30F3" w:rsidP="00BB25B8">
          <w:pPr>
            <w:pStyle w:val="Initials"/>
          </w:pPr>
          <w:r>
            <w:fldChar w:fldCharType="begin"/>
          </w:r>
          <w:r>
            <w:instrText xml:space="preserve"> PLACEHOLDER "yn" \* MERGEFORMAT </w:instrText>
          </w:r>
          <w:r>
            <w:fldChar w:fldCharType="separate"/>
          </w:r>
          <w:r>
            <w:t>yn</w:t>
          </w:r>
          <w:r>
            <w:fldChar w:fldCharType="end"/>
          </w:r>
        </w:p>
      </w:tc>
    </w:tr>
  </w:tbl>
  <w:p w14:paraId="5E7C7C37" w14:textId="77777777" w:rsidR="003B30F3" w:rsidRDefault="003B30F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0615482"/>
    <w:multiLevelType w:val="hybridMultilevel"/>
    <w:tmpl w:val="AFFE2BF8"/>
    <w:lvl w:ilvl="0" w:tplc="86C48C6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A149A"/>
    <w:multiLevelType w:val="hybridMultilevel"/>
    <w:tmpl w:val="75281DBA"/>
    <w:lvl w:ilvl="0" w:tplc="86C48C6C">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B6BEC"/>
    <w:rsid w:val="00096A87"/>
    <w:rsid w:val="000D66FC"/>
    <w:rsid w:val="001011DA"/>
    <w:rsid w:val="00110ABE"/>
    <w:rsid w:val="00132583"/>
    <w:rsid w:val="00182F0A"/>
    <w:rsid w:val="00252318"/>
    <w:rsid w:val="002B6CDF"/>
    <w:rsid w:val="00342E0D"/>
    <w:rsid w:val="00386436"/>
    <w:rsid w:val="003B30F3"/>
    <w:rsid w:val="003F3A4D"/>
    <w:rsid w:val="004354EF"/>
    <w:rsid w:val="005110B3"/>
    <w:rsid w:val="00585774"/>
    <w:rsid w:val="00620EA4"/>
    <w:rsid w:val="00654772"/>
    <w:rsid w:val="00691707"/>
    <w:rsid w:val="006D333B"/>
    <w:rsid w:val="007B6BEC"/>
    <w:rsid w:val="007C2D7B"/>
    <w:rsid w:val="007F4AE1"/>
    <w:rsid w:val="00804537"/>
    <w:rsid w:val="008074DD"/>
    <w:rsid w:val="00810AA1"/>
    <w:rsid w:val="00842F44"/>
    <w:rsid w:val="009F19E9"/>
    <w:rsid w:val="00AC7FB3"/>
    <w:rsid w:val="00B41FE5"/>
    <w:rsid w:val="00BB25B8"/>
    <w:rsid w:val="00BE759B"/>
    <w:rsid w:val="00C20656"/>
    <w:rsid w:val="00C6399E"/>
    <w:rsid w:val="00CD7965"/>
    <w:rsid w:val="00D91504"/>
    <w:rsid w:val="00E645F4"/>
    <w:rsid w:val="00EB3E5E"/>
    <w:rsid w:val="00F24660"/>
    <w:rsid w:val="00F606C8"/>
    <w:rsid w:val="00F72602"/>
    <w:rsid w:val="00F80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4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6123B18EC1C3458B96A89670F08A7D"/>
        <w:category>
          <w:name w:val="General"/>
          <w:gallery w:val="placeholder"/>
        </w:category>
        <w:types>
          <w:type w:val="bbPlcHdr"/>
        </w:types>
        <w:behaviors>
          <w:behavior w:val="content"/>
        </w:behaviors>
        <w:guid w:val="{4090B7FF-1028-7B43-A537-FBCB59AD1282}"/>
      </w:docPartPr>
      <w:docPartBody>
        <w:p w:rsidR="00B6073B" w:rsidRDefault="00B6073B">
          <w:pPr>
            <w:pStyle w:val="EB6123B18EC1C3458B96A89670F08A7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4657DE7AD2CD347B2BE433F77EADA34"/>
        <w:category>
          <w:name w:val="General"/>
          <w:gallery w:val="placeholder"/>
        </w:category>
        <w:types>
          <w:type w:val="bbPlcHdr"/>
        </w:types>
        <w:behaviors>
          <w:behavior w:val="content"/>
        </w:behaviors>
        <w:guid w:val="{DF5E4E30-EDA2-8A4E-B2A2-183877E385AA}"/>
      </w:docPartPr>
      <w:docPartBody>
        <w:p w:rsidR="00B6073B" w:rsidRDefault="00B6073B">
          <w:pPr>
            <w:pStyle w:val="C4657DE7AD2CD347B2BE433F77EADA34"/>
          </w:pPr>
          <w:r>
            <w:t>Lorem ipsum dolor</w:t>
          </w:r>
        </w:p>
      </w:docPartBody>
    </w:docPart>
    <w:docPart>
      <w:docPartPr>
        <w:name w:val="2A72ECE39913884F8D499DA5BFC3E31A"/>
        <w:category>
          <w:name w:val="General"/>
          <w:gallery w:val="placeholder"/>
        </w:category>
        <w:types>
          <w:type w:val="bbPlcHdr"/>
        </w:types>
        <w:behaviors>
          <w:behavior w:val="content"/>
        </w:behaviors>
        <w:guid w:val="{65129AA4-CF29-C445-8B51-53CB40474392}"/>
      </w:docPartPr>
      <w:docPartBody>
        <w:p w:rsidR="00B6073B" w:rsidRDefault="00B6073B">
          <w:pPr>
            <w:pStyle w:val="2A72ECE39913884F8D499DA5BFC3E31A"/>
          </w:pPr>
          <w:r>
            <w:t>Etiam cursus suscipit enim. Nulla facilisi. Integer eleifend diam eu diam. Donec dapibus enim sollicitudin nulla. Nam hendrerit. Nunc id nisi. Curabitur sed neque. Pellentesque placerat consequat pede.</w:t>
          </w:r>
        </w:p>
      </w:docPartBody>
    </w:docPart>
    <w:docPart>
      <w:docPartPr>
        <w:name w:val="0EC160165E36D2428CBF3996BB2262FF"/>
        <w:category>
          <w:name w:val="General"/>
          <w:gallery w:val="placeholder"/>
        </w:category>
        <w:types>
          <w:type w:val="bbPlcHdr"/>
        </w:types>
        <w:behaviors>
          <w:behavior w:val="content"/>
        </w:behaviors>
        <w:guid w:val="{35D9FF57-AA63-E043-BC07-AFB15824D4C9}"/>
      </w:docPartPr>
      <w:docPartBody>
        <w:p w:rsidR="00B6073B" w:rsidRDefault="00B6073B">
          <w:pPr>
            <w:pStyle w:val="0EC160165E36D2428CBF3996BB2262FF"/>
          </w:pPr>
          <w:r>
            <w:t>Aliquam dapibus.</w:t>
          </w:r>
        </w:p>
      </w:docPartBody>
    </w:docPart>
    <w:docPart>
      <w:docPartPr>
        <w:name w:val="FC33F63DCD0FAE42A37526D9D6E8F29A"/>
        <w:category>
          <w:name w:val="General"/>
          <w:gallery w:val="placeholder"/>
        </w:category>
        <w:types>
          <w:type w:val="bbPlcHdr"/>
        </w:types>
        <w:behaviors>
          <w:behavior w:val="content"/>
        </w:behaviors>
        <w:guid w:val="{3C5DF4BA-2F70-A249-A714-96D7814D5DA2}"/>
      </w:docPartPr>
      <w:docPartBody>
        <w:p w:rsidR="00B6073B" w:rsidRDefault="00B6073B">
          <w:pPr>
            <w:pStyle w:val="FC33F63DCD0FAE42A37526D9D6E8F29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A9B4CC991C0314C87AD335B81647720"/>
        <w:category>
          <w:name w:val="General"/>
          <w:gallery w:val="placeholder"/>
        </w:category>
        <w:types>
          <w:type w:val="bbPlcHdr"/>
        </w:types>
        <w:behaviors>
          <w:behavior w:val="content"/>
        </w:behaviors>
        <w:guid w:val="{AB027618-2B5A-CA41-8B3F-931940C6F1BD}"/>
      </w:docPartPr>
      <w:docPartBody>
        <w:p w:rsidR="00B6073B" w:rsidRDefault="00B6073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6073B" w:rsidRDefault="00B6073B">
          <w:pPr>
            <w:pStyle w:val="5A9B4CC991C0314C87AD335B8164772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BC1D2253A27A349BEC8F81EFB6E3F55"/>
        <w:category>
          <w:name w:val="General"/>
          <w:gallery w:val="placeholder"/>
        </w:category>
        <w:types>
          <w:type w:val="bbPlcHdr"/>
        </w:types>
        <w:behaviors>
          <w:behavior w:val="content"/>
        </w:behaviors>
        <w:guid w:val="{119402AB-70D8-154D-978A-49B7028FF042}"/>
      </w:docPartPr>
      <w:docPartBody>
        <w:p w:rsidR="00B6073B" w:rsidRDefault="00B6073B">
          <w:pPr>
            <w:pStyle w:val="9BC1D2253A27A349BEC8F81EFB6E3F55"/>
          </w:pPr>
          <w:r>
            <w:t>Lorem ipsum dolor</w:t>
          </w:r>
        </w:p>
      </w:docPartBody>
    </w:docPart>
    <w:docPart>
      <w:docPartPr>
        <w:name w:val="EACEBDB4A2416C4A83A8A264CB23AF97"/>
        <w:category>
          <w:name w:val="General"/>
          <w:gallery w:val="placeholder"/>
        </w:category>
        <w:types>
          <w:type w:val="bbPlcHdr"/>
        </w:types>
        <w:behaviors>
          <w:behavior w:val="content"/>
        </w:behaviors>
        <w:guid w:val="{58388F3D-CF5D-684D-B41C-728CEA6211CA}"/>
      </w:docPartPr>
      <w:docPartBody>
        <w:p w:rsidR="00B6073B" w:rsidRDefault="00B6073B">
          <w:pPr>
            <w:pStyle w:val="EACEBDB4A2416C4A83A8A264CB23AF97"/>
          </w:pPr>
          <w:r>
            <w:t>Etiam cursus suscipit enim. Nulla facilisi. Integer eleifend diam eu diam. Donec dapibus enim sollicitudin nulla. Nam hendrerit. Nunc id nisi. Curabitur sed neque. Pellentesque placerat consequat pede.</w:t>
          </w:r>
        </w:p>
      </w:docPartBody>
    </w:docPart>
    <w:docPart>
      <w:docPartPr>
        <w:name w:val="102CFDC19AA4744DB27429ECE33F0A92"/>
        <w:category>
          <w:name w:val="General"/>
          <w:gallery w:val="placeholder"/>
        </w:category>
        <w:types>
          <w:type w:val="bbPlcHdr"/>
        </w:types>
        <w:behaviors>
          <w:behavior w:val="content"/>
        </w:behaviors>
        <w:guid w:val="{CFFDF49C-F0CD-4940-99AC-AB3833C663F7}"/>
      </w:docPartPr>
      <w:docPartBody>
        <w:p w:rsidR="00B6073B" w:rsidRDefault="00B6073B">
          <w:pPr>
            <w:pStyle w:val="102CFDC19AA4744DB27429ECE33F0A92"/>
          </w:pPr>
          <w:r>
            <w:t>Aliquam dapibus.</w:t>
          </w:r>
        </w:p>
      </w:docPartBody>
    </w:docPart>
    <w:docPart>
      <w:docPartPr>
        <w:name w:val="F8CB5D6CA2CE2341BB6B2398A2E6E87E"/>
        <w:category>
          <w:name w:val="General"/>
          <w:gallery w:val="placeholder"/>
        </w:category>
        <w:types>
          <w:type w:val="bbPlcHdr"/>
        </w:types>
        <w:behaviors>
          <w:behavior w:val="content"/>
        </w:behaviors>
        <w:guid w:val="{0A595D56-AEDD-4544-8041-957B4045FF74}"/>
      </w:docPartPr>
      <w:docPartBody>
        <w:p w:rsidR="00B6073B" w:rsidRDefault="00B6073B">
          <w:pPr>
            <w:pStyle w:val="F8CB5D6CA2CE2341BB6B2398A2E6E87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B39490D67A91D44968CF477E42850CD"/>
        <w:category>
          <w:name w:val="General"/>
          <w:gallery w:val="placeholder"/>
        </w:category>
        <w:types>
          <w:type w:val="bbPlcHdr"/>
        </w:types>
        <w:behaviors>
          <w:behavior w:val="content"/>
        </w:behaviors>
        <w:guid w:val="{A9A5343D-AC08-0E42-96B0-71C92D9CD636}"/>
      </w:docPartPr>
      <w:docPartBody>
        <w:p w:rsidR="00B6073B" w:rsidRDefault="00B6073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6073B" w:rsidRDefault="00B6073B">
          <w:pPr>
            <w:pStyle w:val="DB39490D67A91D44968CF477E42850C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082045DA5294849989E75EFC158DB5D"/>
        <w:category>
          <w:name w:val="General"/>
          <w:gallery w:val="placeholder"/>
        </w:category>
        <w:types>
          <w:type w:val="bbPlcHdr"/>
        </w:types>
        <w:behaviors>
          <w:behavior w:val="content"/>
        </w:behaviors>
        <w:guid w:val="{6053381C-A4FC-A049-9F60-727DBC35136B}"/>
      </w:docPartPr>
      <w:docPartBody>
        <w:p w:rsidR="00B6073B" w:rsidRDefault="00B6073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6073B" w:rsidRDefault="00B6073B" w:rsidP="00B6073B">
          <w:pPr>
            <w:pStyle w:val="5082045DA5294849989E75EFC158DB5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5BB2E27FC134B4984160621073131BA"/>
        <w:category>
          <w:name w:val="General"/>
          <w:gallery w:val="placeholder"/>
        </w:category>
        <w:types>
          <w:type w:val="bbPlcHdr"/>
        </w:types>
        <w:behaviors>
          <w:behavior w:val="content"/>
        </w:behaviors>
        <w:guid w:val="{68C4AE8C-0058-AD46-A9B3-D337F42A11BF}"/>
      </w:docPartPr>
      <w:docPartBody>
        <w:p w:rsidR="00B6073B" w:rsidRDefault="00B6073B" w:rsidP="00B6073B">
          <w:pPr>
            <w:pStyle w:val="35BB2E27FC134B4984160621073131BA"/>
          </w:pPr>
          <w:r>
            <w:t>Lorem ipsum dolor</w:t>
          </w:r>
        </w:p>
      </w:docPartBody>
    </w:docPart>
    <w:docPart>
      <w:docPartPr>
        <w:name w:val="6C3B4A160E6C0A4A8274D6B107F336C4"/>
        <w:category>
          <w:name w:val="General"/>
          <w:gallery w:val="placeholder"/>
        </w:category>
        <w:types>
          <w:type w:val="bbPlcHdr"/>
        </w:types>
        <w:behaviors>
          <w:behavior w:val="content"/>
        </w:behaviors>
        <w:guid w:val="{E91D022C-A849-1F44-AC5C-84BB75C0C867}"/>
      </w:docPartPr>
      <w:docPartBody>
        <w:p w:rsidR="00B6073B" w:rsidRDefault="00B6073B" w:rsidP="00B6073B">
          <w:pPr>
            <w:pStyle w:val="6C3B4A160E6C0A4A8274D6B107F336C4"/>
          </w:pPr>
          <w:r>
            <w:t>Etiam cursus suscipit enim. Nulla facilisi. Integer eleifend diam eu diam. Donec dapibus enim sollicitudin nulla. Nam hendrerit. Nunc id nisi. Curabitur sed neque. Pellentesque placerat consequat pede.</w:t>
          </w:r>
        </w:p>
      </w:docPartBody>
    </w:docPart>
    <w:docPart>
      <w:docPartPr>
        <w:name w:val="D3A782A6DD7100488AF841C67E3DAB5E"/>
        <w:category>
          <w:name w:val="General"/>
          <w:gallery w:val="placeholder"/>
        </w:category>
        <w:types>
          <w:type w:val="bbPlcHdr"/>
        </w:types>
        <w:behaviors>
          <w:behavior w:val="content"/>
        </w:behaviors>
        <w:guid w:val="{F364D3B5-252C-0442-A5C4-9045E297CFB3}"/>
      </w:docPartPr>
      <w:docPartBody>
        <w:p w:rsidR="00B6073B" w:rsidRDefault="00B6073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B6073B" w:rsidRDefault="00B6073B" w:rsidP="00B6073B">
          <w:pPr>
            <w:pStyle w:val="D3A782A6DD7100488AF841C67E3DAB5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ngsana New">
    <w:panose1 w:val="020B0300020202020204"/>
    <w:charset w:val="00"/>
    <w:family w:val="auto"/>
    <w:pitch w:val="variable"/>
    <w:sig w:usb0="00000003" w:usb1="00000000" w:usb2="00000000" w:usb3="00000000" w:csb0="00000001" w:csb1="00000000"/>
  </w:font>
  <w:font w:name="Sathu">
    <w:panose1 w:val="00000400000000000000"/>
    <w:charset w:val="00"/>
    <w:family w:val="auto"/>
    <w:pitch w:val="variable"/>
    <w:sig w:usb0="01000003" w:usb1="00000000" w:usb2="00000000" w:usb3="00000000" w:csb0="00000197"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3B"/>
    <w:rsid w:val="00B6073B"/>
    <w:rsid w:val="00ED1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6123B18EC1C3458B96A89670F08A7D">
    <w:name w:val="EB6123B18EC1C3458B96A89670F08A7D"/>
  </w:style>
  <w:style w:type="paragraph" w:customStyle="1" w:styleId="C4657DE7AD2CD347B2BE433F77EADA34">
    <w:name w:val="C4657DE7AD2CD347B2BE433F77EADA34"/>
  </w:style>
  <w:style w:type="paragraph" w:customStyle="1" w:styleId="2A72ECE39913884F8D499DA5BFC3E31A">
    <w:name w:val="2A72ECE39913884F8D499DA5BFC3E31A"/>
  </w:style>
  <w:style w:type="paragraph" w:customStyle="1" w:styleId="0EC160165E36D2428CBF3996BB2262FF">
    <w:name w:val="0EC160165E36D2428CBF3996BB2262FF"/>
  </w:style>
  <w:style w:type="paragraph" w:customStyle="1" w:styleId="FC33F63DCD0FAE42A37526D9D6E8F29A">
    <w:name w:val="FC33F63DCD0FAE42A37526D9D6E8F29A"/>
  </w:style>
  <w:style w:type="paragraph" w:styleId="BodyText">
    <w:name w:val="Body Text"/>
    <w:basedOn w:val="Normal"/>
    <w:link w:val="BodyTextChar"/>
    <w:rsid w:val="00B6073B"/>
    <w:pPr>
      <w:spacing w:after="200"/>
    </w:pPr>
    <w:rPr>
      <w:rFonts w:eastAsiaTheme="minorHAnsi"/>
      <w:sz w:val="20"/>
      <w:szCs w:val="22"/>
      <w:lang w:eastAsia="en-US"/>
    </w:rPr>
  </w:style>
  <w:style w:type="character" w:customStyle="1" w:styleId="BodyTextChar">
    <w:name w:val="Body Text Char"/>
    <w:basedOn w:val="DefaultParagraphFont"/>
    <w:link w:val="BodyText"/>
    <w:rsid w:val="00B6073B"/>
    <w:rPr>
      <w:rFonts w:eastAsiaTheme="minorHAnsi"/>
      <w:sz w:val="20"/>
      <w:szCs w:val="22"/>
      <w:lang w:eastAsia="en-US"/>
    </w:rPr>
  </w:style>
  <w:style w:type="paragraph" w:customStyle="1" w:styleId="5A9B4CC991C0314C87AD335B81647720">
    <w:name w:val="5A9B4CC991C0314C87AD335B81647720"/>
  </w:style>
  <w:style w:type="paragraph" w:customStyle="1" w:styleId="9BC1D2253A27A349BEC8F81EFB6E3F55">
    <w:name w:val="9BC1D2253A27A349BEC8F81EFB6E3F55"/>
  </w:style>
  <w:style w:type="paragraph" w:customStyle="1" w:styleId="EACEBDB4A2416C4A83A8A264CB23AF97">
    <w:name w:val="EACEBDB4A2416C4A83A8A264CB23AF97"/>
  </w:style>
  <w:style w:type="paragraph" w:customStyle="1" w:styleId="102CFDC19AA4744DB27429ECE33F0A92">
    <w:name w:val="102CFDC19AA4744DB27429ECE33F0A92"/>
  </w:style>
  <w:style w:type="paragraph" w:customStyle="1" w:styleId="F8CB5D6CA2CE2341BB6B2398A2E6E87E">
    <w:name w:val="F8CB5D6CA2CE2341BB6B2398A2E6E87E"/>
  </w:style>
  <w:style w:type="paragraph" w:customStyle="1" w:styleId="DB39490D67A91D44968CF477E42850CD">
    <w:name w:val="DB39490D67A91D44968CF477E42850CD"/>
  </w:style>
  <w:style w:type="paragraph" w:customStyle="1" w:styleId="1509E0CFFA9910479E7A3BDCE6A7B791">
    <w:name w:val="1509E0CFFA9910479E7A3BDCE6A7B791"/>
  </w:style>
  <w:style w:type="paragraph" w:customStyle="1" w:styleId="5082045DA5294849989E75EFC158DB5D">
    <w:name w:val="5082045DA5294849989E75EFC158DB5D"/>
    <w:rsid w:val="00B6073B"/>
  </w:style>
  <w:style w:type="paragraph" w:customStyle="1" w:styleId="35BB2E27FC134B4984160621073131BA">
    <w:name w:val="35BB2E27FC134B4984160621073131BA"/>
    <w:rsid w:val="00B6073B"/>
  </w:style>
  <w:style w:type="paragraph" w:customStyle="1" w:styleId="6C3B4A160E6C0A4A8274D6B107F336C4">
    <w:name w:val="6C3B4A160E6C0A4A8274D6B107F336C4"/>
    <w:rsid w:val="00B6073B"/>
  </w:style>
  <w:style w:type="paragraph" w:customStyle="1" w:styleId="D3A782A6DD7100488AF841C67E3DAB5E">
    <w:name w:val="D3A782A6DD7100488AF841C67E3DAB5E"/>
    <w:rsid w:val="00B6073B"/>
  </w:style>
  <w:style w:type="paragraph" w:customStyle="1" w:styleId="EF730EE1BBD4E64DADFB754A2219B395">
    <w:name w:val="EF730EE1BBD4E64DADFB754A2219B395"/>
    <w:rsid w:val="00ED15DA"/>
  </w:style>
  <w:style w:type="paragraph" w:customStyle="1" w:styleId="430FB0D5E3564947BB49709EFBE642A8">
    <w:name w:val="430FB0D5E3564947BB49709EFBE642A8"/>
    <w:rsid w:val="00ED15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6123B18EC1C3458B96A89670F08A7D">
    <w:name w:val="EB6123B18EC1C3458B96A89670F08A7D"/>
  </w:style>
  <w:style w:type="paragraph" w:customStyle="1" w:styleId="C4657DE7AD2CD347B2BE433F77EADA34">
    <w:name w:val="C4657DE7AD2CD347B2BE433F77EADA34"/>
  </w:style>
  <w:style w:type="paragraph" w:customStyle="1" w:styleId="2A72ECE39913884F8D499DA5BFC3E31A">
    <w:name w:val="2A72ECE39913884F8D499DA5BFC3E31A"/>
  </w:style>
  <w:style w:type="paragraph" w:customStyle="1" w:styleId="0EC160165E36D2428CBF3996BB2262FF">
    <w:name w:val="0EC160165E36D2428CBF3996BB2262FF"/>
  </w:style>
  <w:style w:type="paragraph" w:customStyle="1" w:styleId="FC33F63DCD0FAE42A37526D9D6E8F29A">
    <w:name w:val="FC33F63DCD0FAE42A37526D9D6E8F29A"/>
  </w:style>
  <w:style w:type="paragraph" w:styleId="BodyText">
    <w:name w:val="Body Text"/>
    <w:basedOn w:val="Normal"/>
    <w:link w:val="BodyTextChar"/>
    <w:rsid w:val="00B6073B"/>
    <w:pPr>
      <w:spacing w:after="200"/>
    </w:pPr>
    <w:rPr>
      <w:rFonts w:eastAsiaTheme="minorHAnsi"/>
      <w:sz w:val="20"/>
      <w:szCs w:val="22"/>
      <w:lang w:eastAsia="en-US"/>
    </w:rPr>
  </w:style>
  <w:style w:type="character" w:customStyle="1" w:styleId="BodyTextChar">
    <w:name w:val="Body Text Char"/>
    <w:basedOn w:val="DefaultParagraphFont"/>
    <w:link w:val="BodyText"/>
    <w:rsid w:val="00B6073B"/>
    <w:rPr>
      <w:rFonts w:eastAsiaTheme="minorHAnsi"/>
      <w:sz w:val="20"/>
      <w:szCs w:val="22"/>
      <w:lang w:eastAsia="en-US"/>
    </w:rPr>
  </w:style>
  <w:style w:type="paragraph" w:customStyle="1" w:styleId="5A9B4CC991C0314C87AD335B81647720">
    <w:name w:val="5A9B4CC991C0314C87AD335B81647720"/>
  </w:style>
  <w:style w:type="paragraph" w:customStyle="1" w:styleId="9BC1D2253A27A349BEC8F81EFB6E3F55">
    <w:name w:val="9BC1D2253A27A349BEC8F81EFB6E3F55"/>
  </w:style>
  <w:style w:type="paragraph" w:customStyle="1" w:styleId="EACEBDB4A2416C4A83A8A264CB23AF97">
    <w:name w:val="EACEBDB4A2416C4A83A8A264CB23AF97"/>
  </w:style>
  <w:style w:type="paragraph" w:customStyle="1" w:styleId="102CFDC19AA4744DB27429ECE33F0A92">
    <w:name w:val="102CFDC19AA4744DB27429ECE33F0A92"/>
  </w:style>
  <w:style w:type="paragraph" w:customStyle="1" w:styleId="F8CB5D6CA2CE2341BB6B2398A2E6E87E">
    <w:name w:val="F8CB5D6CA2CE2341BB6B2398A2E6E87E"/>
  </w:style>
  <w:style w:type="paragraph" w:customStyle="1" w:styleId="DB39490D67A91D44968CF477E42850CD">
    <w:name w:val="DB39490D67A91D44968CF477E42850CD"/>
  </w:style>
  <w:style w:type="paragraph" w:customStyle="1" w:styleId="1509E0CFFA9910479E7A3BDCE6A7B791">
    <w:name w:val="1509E0CFFA9910479E7A3BDCE6A7B791"/>
  </w:style>
  <w:style w:type="paragraph" w:customStyle="1" w:styleId="5082045DA5294849989E75EFC158DB5D">
    <w:name w:val="5082045DA5294849989E75EFC158DB5D"/>
    <w:rsid w:val="00B6073B"/>
  </w:style>
  <w:style w:type="paragraph" w:customStyle="1" w:styleId="35BB2E27FC134B4984160621073131BA">
    <w:name w:val="35BB2E27FC134B4984160621073131BA"/>
    <w:rsid w:val="00B6073B"/>
  </w:style>
  <w:style w:type="paragraph" w:customStyle="1" w:styleId="6C3B4A160E6C0A4A8274D6B107F336C4">
    <w:name w:val="6C3B4A160E6C0A4A8274D6B107F336C4"/>
    <w:rsid w:val="00B6073B"/>
  </w:style>
  <w:style w:type="paragraph" w:customStyle="1" w:styleId="D3A782A6DD7100488AF841C67E3DAB5E">
    <w:name w:val="D3A782A6DD7100488AF841C67E3DAB5E"/>
    <w:rsid w:val="00B6073B"/>
  </w:style>
  <w:style w:type="paragraph" w:customStyle="1" w:styleId="EF730EE1BBD4E64DADFB754A2219B395">
    <w:name w:val="EF730EE1BBD4E64DADFB754A2219B395"/>
    <w:rsid w:val="00ED15DA"/>
  </w:style>
  <w:style w:type="paragraph" w:customStyle="1" w:styleId="430FB0D5E3564947BB49709EFBE642A8">
    <w:name w:val="430FB0D5E3564947BB49709EFBE642A8"/>
    <w:rsid w:val="00ED1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0</TotalTime>
  <Pages>2</Pages>
  <Words>480</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Magmai</dc:creator>
  <cp:keywords/>
  <dc:description/>
  <cp:lastModifiedBy>Alexander Magmai</cp:lastModifiedBy>
  <cp:revision>2</cp:revision>
  <cp:lastPrinted>2015-06-01T00:39:00Z</cp:lastPrinted>
  <dcterms:created xsi:type="dcterms:W3CDTF">2015-11-05T02:40:00Z</dcterms:created>
  <dcterms:modified xsi:type="dcterms:W3CDTF">2015-11-05T02:40:00Z</dcterms:modified>
  <cp:category/>
</cp:coreProperties>
</file>