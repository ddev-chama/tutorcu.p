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:rsidTr="006F57E0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p w:rsidR="00E60E22" w:rsidRPr="00E60E22" w:rsidRDefault="00E60E22">
            <w:pPr>
              <w:rPr>
                <w:color w:val="000000" w:themeColor="text1"/>
                <w:lang w:bidi="th-TH"/>
              </w:rPr>
            </w:pPr>
            <w:r w:rsidRPr="00E60E22">
              <w:rPr>
                <w:rFonts w:hint="cs"/>
                <w:color w:val="000000" w:themeColor="text1"/>
                <w:cs/>
                <w:lang w:bidi="th-TH"/>
              </w:rPr>
              <w:t xml:space="preserve">           </w:t>
            </w:r>
            <w:r w:rsidRPr="00E60E22"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ชื่อเล่น</w:t>
            </w: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  <w:lang w:bidi="th-TH"/>
              </w:rPr>
              <w:t>:</w:t>
            </w:r>
            <w:r w:rsidRPr="00E60E22"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 xml:space="preserve"> ปูน้อย</w:t>
            </w:r>
          </w:p>
          <w:tbl>
            <w:tblPr>
              <w:tblW w:w="6189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E60E22" w:rsidRPr="00E60E22" w:rsidTr="00E60E22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E60E22" w:rsidRPr="00E60E22" w:rsidRDefault="00E60E22" w:rsidP="00E60E22">
                  <w:pPr>
                    <w:pStyle w:val="Heading4"/>
                    <w:rPr>
                      <w:rFonts w:ascii="Cordia New" w:hAnsi="Cordia New" w:cs="Cordia New"/>
                      <w:i w:val="0"/>
                      <w:iCs w:val="0"/>
                      <w:color w:val="000000" w:themeColor="text1"/>
                      <w:sz w:val="32"/>
                      <w:szCs w:val="32"/>
                      <w:lang w:bidi="th-TH"/>
                    </w:rPr>
                  </w:pPr>
                  <w:r w:rsidRPr="00E60E22">
                    <w:rPr>
                      <w:rFonts w:ascii="Cordia New" w:hAnsi="Cordia New" w:cs="Cordia New"/>
                      <w:i w:val="0"/>
                      <w:iCs w:val="0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 xml:space="preserve">เกิดวันที่ </w:t>
                  </w:r>
                  <w:r w:rsidRPr="00E60E22">
                    <w:rPr>
                      <w:rFonts w:ascii="Cordia New" w:hAnsi="Cordia New" w:cs="Cordia New"/>
                      <w:i w:val="0"/>
                      <w:iCs w:val="0"/>
                      <w:color w:val="000000" w:themeColor="text1"/>
                      <w:sz w:val="32"/>
                      <w:szCs w:val="32"/>
                      <w:lang w:bidi="th-TH"/>
                    </w:rPr>
                    <w:t xml:space="preserve">9 </w:t>
                  </w:r>
                  <w:r w:rsidRPr="00E60E22">
                    <w:rPr>
                      <w:rFonts w:ascii="Cordia New" w:hAnsi="Cordia New" w:cs="Cordia New"/>
                      <w:i w:val="0"/>
                      <w:iCs w:val="0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 xml:space="preserve">กุมภาพันธ์ </w:t>
                  </w:r>
                  <w:r w:rsidRPr="00E60E22">
                    <w:rPr>
                      <w:rFonts w:ascii="Cordia New" w:hAnsi="Cordia New" w:cs="Cordia New"/>
                      <w:i w:val="0"/>
                      <w:iCs w:val="0"/>
                      <w:color w:val="000000" w:themeColor="text1"/>
                      <w:sz w:val="32"/>
                      <w:szCs w:val="32"/>
                      <w:lang w:bidi="th-TH"/>
                    </w:rPr>
                    <w:t xml:space="preserve">2533   </w:t>
                  </w:r>
                  <w:r w:rsidRPr="00E60E22">
                    <w:rPr>
                      <w:rFonts w:ascii="Cordia New" w:hAnsi="Cordia New" w:cs="Cordia New"/>
                      <w:i w:val="0"/>
                      <w:iCs w:val="0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 xml:space="preserve">อายุ </w:t>
                  </w:r>
                  <w:r w:rsidRPr="00E60E22">
                    <w:rPr>
                      <w:rFonts w:ascii="Cordia New" w:hAnsi="Cordia New" w:cs="Cordia New"/>
                      <w:i w:val="0"/>
                      <w:iCs w:val="0"/>
                      <w:color w:val="000000" w:themeColor="text1"/>
                      <w:sz w:val="32"/>
                      <w:szCs w:val="32"/>
                      <w:lang w:bidi="th-TH"/>
                    </w:rPr>
                    <w:t xml:space="preserve">27 </w:t>
                  </w:r>
                  <w:r w:rsidRPr="00E60E22">
                    <w:rPr>
                      <w:rFonts w:ascii="Cordia New" w:hAnsi="Cordia New" w:cs="Cordia New"/>
                      <w:i w:val="0"/>
                      <w:iCs w:val="0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ปี</w:t>
                  </w:r>
                </w:p>
                <w:p w:rsidR="00E60E22" w:rsidRPr="00E60E22" w:rsidRDefault="00E60E22" w:rsidP="00E60E22">
                  <w:pPr>
                    <w:pStyle w:val="Heading4"/>
                    <w:rPr>
                      <w:rFonts w:ascii="Cordia New" w:hAnsi="Cordia New" w:cs="Cordia New"/>
                      <w:i w:val="0"/>
                      <w:iCs w:val="0"/>
                      <w:color w:val="000000" w:themeColor="text1"/>
                      <w:sz w:val="32"/>
                      <w:szCs w:val="32"/>
                      <w:lang w:bidi="th-TH"/>
                    </w:rPr>
                  </w:pPr>
                  <w:r w:rsidRPr="00E60E22">
                    <w:rPr>
                      <w:rFonts w:ascii="Cordia New" w:hAnsi="Cordia New" w:cs="Cordia New" w:hint="cs"/>
                      <w:i w:val="0"/>
                      <w:iCs w:val="0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 xml:space="preserve">เบอร์โทรศัพท์ </w:t>
                  </w:r>
                  <w:r w:rsidRPr="00E60E22">
                    <w:rPr>
                      <w:rFonts w:ascii="Cordia New" w:hAnsi="Cordia New" w:cs="Cordia New"/>
                      <w:i w:val="0"/>
                      <w:iCs w:val="0"/>
                      <w:color w:val="000000" w:themeColor="text1"/>
                      <w:sz w:val="32"/>
                      <w:szCs w:val="32"/>
                      <w:lang w:bidi="th-TH"/>
                    </w:rPr>
                    <w:t xml:space="preserve">: 091-0069460   Email : </w:t>
                  </w: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</w:rPr>
                    <w:t>iampunoi@gmail.com</w:t>
                  </w:r>
                </w:p>
                <w:p w:rsidR="00184664" w:rsidRPr="00E60E22" w:rsidRDefault="00E60E22" w:rsidP="00E60E22">
                  <w:pPr>
                    <w:pStyle w:val="Heading4"/>
                    <w:rPr>
                      <w:color w:val="000000" w:themeColor="text1"/>
                      <w:lang w:bidi="th-TH"/>
                    </w:rPr>
                  </w:pPr>
                  <w:r w:rsidRPr="00E60E22">
                    <w:rPr>
                      <w:rFonts w:ascii="Cordia New" w:hAnsi="Cordia New" w:cs="Cordia New"/>
                      <w:i w:val="0"/>
                      <w:iCs w:val="0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 xml:space="preserve">ที่อยู่ </w:t>
                  </w:r>
                  <w:r w:rsidRPr="00E60E22">
                    <w:rPr>
                      <w:rFonts w:ascii="Cordia New" w:hAnsi="Cordia New" w:cs="Cordia New"/>
                      <w:i w:val="0"/>
                      <w:iCs w:val="0"/>
                      <w:color w:val="000000" w:themeColor="text1"/>
                      <w:sz w:val="32"/>
                      <w:szCs w:val="32"/>
                      <w:lang w:bidi="th-TH"/>
                    </w:rPr>
                    <w:t xml:space="preserve">: </w:t>
                  </w:r>
                  <w:proofErr w:type="spellStart"/>
                  <w:r w:rsidRPr="00E60E22">
                    <w:rPr>
                      <w:rFonts w:ascii="Cordia New" w:hAnsi="Cordia New" w:cs="Cordia New"/>
                      <w:i w:val="0"/>
                      <w:iCs w:val="0"/>
                      <w:color w:val="000000" w:themeColor="text1"/>
                      <w:sz w:val="32"/>
                      <w:szCs w:val="32"/>
                      <w:lang w:bidi="th-TH"/>
                    </w:rPr>
                    <w:t>Icondo</w:t>
                  </w:r>
                  <w:proofErr w:type="spellEnd"/>
                  <w:r w:rsidRPr="00E60E22">
                    <w:rPr>
                      <w:rFonts w:ascii="Cordia New" w:hAnsi="Cordia New" w:cs="Cordia New"/>
                      <w:i w:val="0"/>
                      <w:iCs w:val="0"/>
                      <w:color w:val="000000" w:themeColor="text1"/>
                      <w:sz w:val="32"/>
                      <w:szCs w:val="32"/>
                      <w:lang w:bidi="th-TH"/>
                    </w:rPr>
                    <w:t xml:space="preserve"> </w:t>
                  </w:r>
                  <w:proofErr w:type="spellStart"/>
                  <w:r w:rsidRPr="00E60E22">
                    <w:rPr>
                      <w:rFonts w:ascii="Cordia New" w:hAnsi="Cordia New" w:cs="Cordia New"/>
                      <w:i w:val="0"/>
                      <w:iCs w:val="0"/>
                      <w:color w:val="000000" w:themeColor="text1"/>
                      <w:sz w:val="32"/>
                      <w:szCs w:val="32"/>
                      <w:lang w:bidi="th-TH"/>
                    </w:rPr>
                    <w:t>Salaya</w:t>
                  </w:r>
                  <w:proofErr w:type="spellEnd"/>
                  <w:r w:rsidRPr="00E60E22">
                    <w:rPr>
                      <w:rFonts w:ascii="Cordia New" w:hAnsi="Cordia New" w:cs="Cordia New"/>
                      <w:i w:val="0"/>
                      <w:iCs w:val="0"/>
                      <w:color w:val="000000" w:themeColor="text1"/>
                      <w:sz w:val="32"/>
                      <w:szCs w:val="32"/>
                      <w:lang w:bidi="th-TH"/>
                    </w:rPr>
                    <w:t xml:space="preserve"> </w:t>
                  </w:r>
                  <w:r w:rsidRPr="00E60E22">
                    <w:rPr>
                      <w:rFonts w:ascii="Cordia New" w:hAnsi="Cordia New" w:cs="Cordia New"/>
                      <w:i w:val="0"/>
                      <w:iCs w:val="0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 xml:space="preserve">ใกล้มหาวิทยาลัยมหิดล ศาลายา </w:t>
                  </w:r>
                </w:p>
              </w:tc>
            </w:tr>
            <w:tr w:rsidR="00184664" w:rsidRPr="00A85B6F" w:rsidTr="00E60E22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E60E22" w:rsidRDefault="00E60E22" w:rsidP="00E60E22">
                  <w:pPr>
                    <w:rPr>
                      <w:rFonts w:ascii="Cordia New" w:hAnsi="Cordia New" w:cs="Cordia New"/>
                      <w:b/>
                      <w:bCs/>
                      <w:color w:val="000000" w:themeColor="text1"/>
                      <w:sz w:val="32"/>
                      <w:szCs w:val="32"/>
                      <w:lang w:bidi="th-TH"/>
                    </w:rPr>
                  </w:pPr>
                  <w:r>
                    <w:rPr>
                      <w:rFonts w:cs="Cordia New"/>
                      <w:b/>
                      <w:bCs/>
                      <w:noProof/>
                      <w:color w:val="000000" w:themeColor="text1"/>
                      <w:sz w:val="32"/>
                      <w:szCs w:val="32"/>
                      <w:lang w:bidi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6F3DB8A5" wp14:editId="2DE172D3">
                            <wp:simplePos x="0" y="0"/>
                            <wp:positionH relativeFrom="column">
                              <wp:posOffset>29210</wp:posOffset>
                            </wp:positionH>
                            <wp:positionV relativeFrom="paragraph">
                              <wp:posOffset>303530</wp:posOffset>
                            </wp:positionV>
                            <wp:extent cx="3171825" cy="0"/>
                            <wp:effectExtent l="0" t="19050" r="28575" b="19050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171825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line w14:anchorId="12F67ABF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pt,23.9pt" to="252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" strokecolor="#5a5a5a [2109]" strokeweight="2.25pt">
                            <v:stroke joinstyle="miter"/>
                          </v:line>
                        </w:pict>
                      </mc:Fallback>
                    </mc:AlternateContent>
                  </w:r>
                  <w:r w:rsidRPr="00E60E22">
                    <w:rPr>
                      <w:rFonts w:ascii="Cordia New" w:hAnsi="Cordia New" w:cs="Cordia New"/>
                      <w:b/>
                      <w:bCs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งานสอนปัจจุบัน</w:t>
                  </w:r>
                </w:p>
                <w:p w:rsidR="00E60E22" w:rsidRPr="00E60E22" w:rsidRDefault="00E60E22" w:rsidP="00E60E22">
                  <w:pPr>
                    <w:rPr>
                      <w:rFonts w:ascii="Cordia New" w:hAnsi="Cordia New" w:cs="Cordia New"/>
                      <w:b/>
                      <w:bCs/>
                      <w:color w:val="000000" w:themeColor="text1"/>
                      <w:sz w:val="32"/>
                      <w:szCs w:val="32"/>
                      <w:lang w:bidi="th-TH"/>
                    </w:rPr>
                  </w:pPr>
                </w:p>
                <w:p w:rsidR="00E60E22" w:rsidRPr="00E60E22" w:rsidRDefault="00E60E22" w:rsidP="00E60E22">
                  <w:pPr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</w:pP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>-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คณิตศาสตร์ ป</w:t>
                  </w: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 xml:space="preserve">.6 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รร</w:t>
                  </w: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>.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อัสสัมชัญ บางรัก</w:t>
                  </w:r>
                </w:p>
                <w:p w:rsidR="00E60E22" w:rsidRPr="00E60E22" w:rsidRDefault="00E60E22" w:rsidP="00E60E22">
                  <w:pPr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</w:pP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>-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วิทยาศาสตร์ ป</w:t>
                  </w: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 xml:space="preserve">.6 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รร</w:t>
                  </w: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>.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อัสสัมชัญ บางรัก</w:t>
                  </w:r>
                </w:p>
                <w:p w:rsidR="00E60E22" w:rsidRPr="00E60E22" w:rsidRDefault="00E60E22" w:rsidP="00E60E22">
                  <w:pPr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</w:pP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 xml:space="preserve">-Math 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ป</w:t>
                  </w: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 xml:space="preserve">.6 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รร</w:t>
                  </w: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>.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อัสสัมชัญ บางรัก</w:t>
                  </w:r>
                </w:p>
                <w:p w:rsidR="00E60E22" w:rsidRPr="00E60E22" w:rsidRDefault="00E60E22" w:rsidP="00E60E22">
                  <w:pPr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</w:pP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 xml:space="preserve">-Science 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ป</w:t>
                  </w: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 xml:space="preserve">.6 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รร</w:t>
                  </w: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>.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อัสสัมชัญ บางรัก</w:t>
                  </w:r>
                </w:p>
                <w:p w:rsidR="00E60E22" w:rsidRDefault="00E60E22" w:rsidP="00E60E22">
                  <w:pPr>
                    <w:pStyle w:val="Date"/>
                    <w:rPr>
                      <w:rFonts w:cs="Cordia New"/>
                      <w:b/>
                      <w:bCs/>
                      <w:color w:val="000000" w:themeColor="text1"/>
                      <w:sz w:val="32"/>
                      <w:szCs w:val="32"/>
                      <w:lang w:bidi="th-TH"/>
                    </w:rPr>
                  </w:pPr>
                </w:p>
                <w:p w:rsidR="004670DD" w:rsidRDefault="00E60E22" w:rsidP="00E60E22">
                  <w:pPr>
                    <w:pStyle w:val="Date"/>
                    <w:rPr>
                      <w:rFonts w:cs="Cordia New"/>
                      <w:b/>
                      <w:bCs/>
                      <w:color w:val="000000" w:themeColor="text1"/>
                      <w:sz w:val="32"/>
                      <w:szCs w:val="32"/>
                      <w:lang w:bidi="th-TH"/>
                    </w:rPr>
                  </w:pPr>
                  <w:r>
                    <w:rPr>
                      <w:rFonts w:cs="Cordia New"/>
                      <w:b/>
                      <w:bCs/>
                      <w:noProof/>
                      <w:color w:val="000000" w:themeColor="text1"/>
                      <w:sz w:val="32"/>
                      <w:szCs w:val="32"/>
                      <w:lang w:bidi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395950C" wp14:editId="5C83C121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404495</wp:posOffset>
                            </wp:positionV>
                            <wp:extent cx="3171825" cy="0"/>
                            <wp:effectExtent l="0" t="19050" r="28575" b="19050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171825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line w14:anchorId="44DA8211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31.85pt" to="249.8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" strokecolor="#5a5a5a [2109]" strokeweight="2.25pt">
                            <v:stroke joinstyle="miter"/>
                          </v:line>
                        </w:pict>
                      </mc:Fallback>
                    </mc:AlternateContent>
                  </w:r>
                  <w:r w:rsidRPr="00E60E22">
                    <w:rPr>
                      <w:rFonts w:cs="Cordia New"/>
                      <w:b/>
                      <w:bCs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วิชาที่เคยสอนและสามารถสอนได้</w:t>
                  </w:r>
                </w:p>
                <w:p w:rsidR="00E60E22" w:rsidRPr="00E60E22" w:rsidRDefault="00E60E22" w:rsidP="00E60E22">
                  <w:pPr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</w:pP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>-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คณิตศาสตร์</w:t>
                  </w: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 xml:space="preserve">, 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วิทยาศาสตร์</w:t>
                  </w: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 xml:space="preserve">, Math, Science 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ป</w:t>
                  </w: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>.1-6</w:t>
                  </w:r>
                </w:p>
                <w:p w:rsidR="00E60E22" w:rsidRPr="00E60E22" w:rsidRDefault="00E60E22" w:rsidP="00E60E22">
                  <w:pPr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</w:pP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>-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วิทยาศาสตร์ม</w:t>
                  </w: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>.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 xml:space="preserve">ต้น       </w:t>
                  </w: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>-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เคมี ม</w:t>
                  </w: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>.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 xml:space="preserve">ปลาย         </w:t>
                  </w:r>
                </w:p>
                <w:p w:rsidR="00E60E22" w:rsidRPr="00E60E22" w:rsidRDefault="00E60E22" w:rsidP="00E60E22">
                  <w:pPr>
                    <w:pStyle w:val="Signature"/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</w:pP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>-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ติวสอบเข้าม</w:t>
                  </w: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>.1            -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ภาษาไทย</w:t>
                  </w:r>
                  <w:r w:rsidRPr="00E60E22">
                    <w:rPr>
                      <w:rFonts w:ascii="Cordia New" w:hAnsi="Cordia New" w:cs="Cordia New"/>
                      <w:color w:val="000000" w:themeColor="text1"/>
                      <w:sz w:val="32"/>
                      <w:szCs w:val="32"/>
                      <w:lang w:bidi="th-TH"/>
                    </w:rPr>
                    <w:t xml:space="preserve">, </w:t>
                  </w:r>
                  <w:r w:rsidRPr="00E60E22">
                    <w:rPr>
                      <w:rFonts w:ascii="Cordia New" w:hAnsi="Cordia New" w:cs="Cordia New" w:hint="cs"/>
                      <w:color w:val="000000" w:themeColor="text1"/>
                      <w:sz w:val="32"/>
                      <w:szCs w:val="32"/>
                      <w:cs/>
                      <w:lang w:bidi="th-TH"/>
                    </w:rPr>
                    <w:t>สังคม ระดับประถมศึกษา</w:t>
                  </w:r>
                </w:p>
                <w:p w:rsidR="00E60E22" w:rsidRDefault="00E60E22" w:rsidP="00E60E22">
                  <w:pPr>
                    <w:rPr>
                      <w:lang w:bidi="th-TH"/>
                    </w:rPr>
                  </w:pPr>
                </w:p>
                <w:p w:rsidR="00E60E22" w:rsidRPr="00E60E22" w:rsidRDefault="00E60E22" w:rsidP="00E60E22">
                  <w:pPr>
                    <w:rPr>
                      <w:b/>
                      <w:bCs/>
                      <w:lang w:bidi="th-TH"/>
                    </w:rPr>
                  </w:pPr>
                </w:p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:rsidTr="006F57E0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184664" w:rsidRPr="00A85B6F" w:rsidRDefault="00E60E22" w:rsidP="00CD7978">
                  <w:pPr>
                    <w:pStyle w:val="Heading3"/>
                  </w:pPr>
                  <w:r>
                    <w:rPr>
                      <w:noProof/>
                      <w:lang w:bidi="th-TH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559435</wp:posOffset>
                        </wp:positionH>
                        <wp:positionV relativeFrom="paragraph">
                          <wp:posOffset>101913</wp:posOffset>
                        </wp:positionV>
                        <wp:extent cx="1261745" cy="189293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unoi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1745" cy="18929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E60E22" w:rsidRDefault="00E60E22" w:rsidP="00E60E22">
            <w:pPr>
              <w:pStyle w:val="Heading3"/>
              <w:rPr>
                <w:rFonts w:ascii="Cordia New" w:hAnsi="Cordia New" w:cs="Cordia New"/>
                <w:b w:val="0"/>
                <w:bCs/>
                <w:sz w:val="44"/>
                <w:szCs w:val="36"/>
                <w:lang w:bidi="th-TH"/>
              </w:rPr>
            </w:pPr>
          </w:p>
          <w:p w:rsidR="00E60E22" w:rsidRPr="00E60E22" w:rsidRDefault="00E60E22" w:rsidP="00E60E22">
            <w:pPr>
              <w:pStyle w:val="Heading3"/>
              <w:rPr>
                <w:rFonts w:ascii="Cordia New" w:hAnsi="Cordia New" w:cs="Cordia New"/>
                <w:b w:val="0"/>
                <w:bCs/>
                <w:color w:val="000000" w:themeColor="text1"/>
                <w:sz w:val="44"/>
                <w:szCs w:val="36"/>
                <w:cs/>
                <w:lang w:bidi="th-TH"/>
              </w:rPr>
            </w:pPr>
            <w:r w:rsidRPr="00E60E22">
              <w:rPr>
                <w:rFonts w:ascii="Cordia New" w:hAnsi="Cordia New" w:cs="Cordia New"/>
                <w:b w:val="0"/>
                <w:bCs/>
                <w:color w:val="000000" w:themeColor="text1"/>
                <w:sz w:val="44"/>
                <w:szCs w:val="36"/>
                <w:cs/>
                <w:lang w:bidi="th-TH"/>
              </w:rPr>
              <w:t>ประวัติการศึกษา</w:t>
            </w:r>
          </w:p>
          <w:p w:rsidR="00E60E22" w:rsidRPr="00E60E22" w:rsidRDefault="00E60E22" w:rsidP="00E60E22">
            <w:pPr>
              <w:pStyle w:val="Heading4"/>
              <w:rPr>
                <w:rFonts w:ascii="Cordia New" w:hAnsi="Cordia New" w:cs="Cordia New"/>
                <w:i w:val="0"/>
                <w:iCs w:val="0"/>
                <w:color w:val="000000" w:themeColor="text1"/>
                <w:sz w:val="32"/>
                <w:szCs w:val="32"/>
                <w:lang w:bidi="th-TH"/>
              </w:rPr>
            </w:pPr>
            <w:r w:rsidRPr="00E60E22">
              <w:rPr>
                <w:rFonts w:ascii="Cordia New" w:hAnsi="Cordia New" w:cs="Cordia New" w:hint="cs"/>
                <w:i w:val="0"/>
                <w:iCs w:val="0"/>
                <w:color w:val="000000" w:themeColor="text1"/>
                <w:sz w:val="32"/>
                <w:szCs w:val="32"/>
                <w:cs/>
                <w:lang w:bidi="th-TH"/>
              </w:rPr>
              <w:t xml:space="preserve">เพิ่งสำเร็จการศึกษาระดับปริญญาโท ปี </w:t>
            </w:r>
            <w:r w:rsidRPr="00E60E22">
              <w:rPr>
                <w:rFonts w:ascii="Cordia New" w:hAnsi="Cordia New" w:cs="Cordia New"/>
                <w:i w:val="0"/>
                <w:iCs w:val="0"/>
                <w:color w:val="000000" w:themeColor="text1"/>
                <w:sz w:val="32"/>
                <w:szCs w:val="32"/>
                <w:lang w:bidi="th-TH"/>
              </w:rPr>
              <w:t>2559</w:t>
            </w:r>
          </w:p>
          <w:p w:rsidR="00E60E22" w:rsidRDefault="00E60E22" w:rsidP="00E60E22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Cordia New" w:hAnsi="Cordia New" w:cs="Cordia New"/>
                <w:b/>
                <w:bCs/>
                <w:color w:val="000000" w:themeColor="text1"/>
                <w:sz w:val="32"/>
                <w:szCs w:val="32"/>
                <w:lang w:bidi="th-TH"/>
              </w:rPr>
              <w:t xml:space="preserve">     </w:t>
            </w:r>
            <w:r w:rsidRPr="00E60E22">
              <w:rPr>
                <w:rFonts w:ascii="Cordia New" w:hAnsi="Cordia New" w:cs="Cordia New" w:hint="cs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ปริญญาโท</w:t>
            </w:r>
            <w:r w:rsidRPr="00E60E22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  <w:r w:rsidRPr="00E60E22">
              <w:rPr>
                <w:rFonts w:ascii="Cordia New" w:hAnsi="Cordia New" w:cs="Cordia New"/>
                <w:color w:val="000000" w:themeColor="text1"/>
                <w:sz w:val="32"/>
                <w:szCs w:val="32"/>
                <w:lang w:bidi="th-TH"/>
              </w:rPr>
              <w:t xml:space="preserve">: </w:t>
            </w:r>
            <w:r w:rsidRPr="00E60E22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มหาวิทยาลัยมหิดล </w:t>
            </w:r>
          </w:p>
          <w:p w:rsidR="00E60E22" w:rsidRPr="00E60E22" w:rsidRDefault="00E60E22" w:rsidP="00E60E22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                    </w:t>
            </w: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lang w:bidi="th-TH"/>
              </w:rPr>
              <w:t xml:space="preserve">       </w:t>
            </w:r>
            <w:r w:rsidRPr="00E60E22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คณะวิทยาศาสตร์ ภาควิชาเคมี </w:t>
            </w:r>
          </w:p>
          <w:p w:rsidR="00E60E22" w:rsidRPr="00E60E22" w:rsidRDefault="00E60E22" w:rsidP="00E60E22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lang w:bidi="th-TH"/>
              </w:rPr>
            </w:pPr>
            <w:r w:rsidRPr="00E60E22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                    </w:t>
            </w: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lang w:bidi="th-TH"/>
              </w:rPr>
              <w:t xml:space="preserve">       </w:t>
            </w:r>
            <w:r w:rsidRPr="00E60E22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สาขาวิทยาศาตร์และพอลิเมอร์ </w:t>
            </w:r>
          </w:p>
          <w:p w:rsidR="00E60E22" w:rsidRDefault="00E60E22" w:rsidP="00E60E22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Cordia New" w:hAnsi="Cordia New" w:cs="Cordia New"/>
                <w:b/>
                <w:bCs/>
                <w:color w:val="000000" w:themeColor="text1"/>
                <w:sz w:val="32"/>
                <w:szCs w:val="32"/>
                <w:lang w:bidi="th-TH"/>
              </w:rPr>
              <w:t xml:space="preserve">     </w:t>
            </w:r>
            <w:r w:rsidRPr="00E60E22">
              <w:rPr>
                <w:rFonts w:ascii="Cordia New" w:hAnsi="Cordia New" w:cs="Cordia New" w:hint="cs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ปริญญาตรี</w:t>
            </w:r>
            <w:r w:rsidRPr="00E60E22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  <w:r w:rsidRPr="00E60E22">
              <w:rPr>
                <w:rFonts w:ascii="Cordia New" w:hAnsi="Cordia New" w:cs="Cordia New"/>
                <w:color w:val="000000" w:themeColor="text1"/>
                <w:sz w:val="32"/>
                <w:szCs w:val="32"/>
                <w:lang w:bidi="th-TH"/>
              </w:rPr>
              <w:t xml:space="preserve">: </w:t>
            </w:r>
            <w:r w:rsidRPr="00E60E22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มหาวิทยาลัยมหิดล </w:t>
            </w:r>
          </w:p>
          <w:p w:rsidR="00E60E22" w:rsidRPr="00E60E22" w:rsidRDefault="00E60E22" w:rsidP="00E60E22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                     </w:t>
            </w: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lang w:bidi="th-TH"/>
              </w:rPr>
              <w:t xml:space="preserve">      </w:t>
            </w:r>
            <w:r w:rsidRPr="00E60E22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คณะวิทยาศาสตร์ สาขาเคมี </w:t>
            </w:r>
          </w:p>
          <w:p w:rsidR="006337E6" w:rsidRPr="00A85B6F" w:rsidRDefault="006337E6" w:rsidP="00CC7AD0">
            <w:pPr>
              <w:rPr>
                <w:lang w:bidi="th-TH"/>
              </w:rPr>
            </w:pPr>
          </w:p>
        </w:tc>
      </w:tr>
    </w:tbl>
    <w:p w:rsidR="00B56F21" w:rsidRDefault="00B56F21" w:rsidP="00587162">
      <w:pPr>
        <w:pStyle w:val="NoSpacing"/>
        <w:rPr>
          <w:cs/>
          <w:lang w:bidi="th-TH"/>
        </w:rPr>
      </w:pPr>
      <w:bookmarkStart w:id="0" w:name="_GoBack"/>
      <w:bookmarkEnd w:id="0"/>
    </w:p>
    <w:sectPr w:rsidR="00B56F21" w:rsidSect="004670DD">
      <w:footerReference w:type="default" r:id="rId9"/>
      <w:headerReference w:type="first" r:id="rId10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749" w:rsidRDefault="00191749" w:rsidP="008B2920">
      <w:pPr>
        <w:spacing w:after="0" w:line="240" w:lineRule="auto"/>
      </w:pPr>
      <w:r>
        <w:separator/>
      </w:r>
    </w:p>
  </w:endnote>
  <w:endnote w:type="continuationSeparator" w:id="0">
    <w:p w:rsidR="00191749" w:rsidRDefault="00191749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1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749" w:rsidRDefault="00191749" w:rsidP="008B2920">
      <w:pPr>
        <w:spacing w:after="0" w:line="240" w:lineRule="auto"/>
      </w:pPr>
      <w:r>
        <w:separator/>
      </w:r>
    </w:p>
  </w:footnote>
  <w:footnote w:type="continuationSeparator" w:id="0">
    <w:p w:rsidR="00191749" w:rsidRDefault="00191749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1376"/>
    </w:tblGrid>
    <w:tr w:rsidR="00A85B6F" w:rsidTr="00142F58">
      <w:sdt>
        <w:sdtPr>
          <w:rPr>
            <w:rFonts w:ascii="Cordia New" w:hAnsi="Cordia New" w:cs="Cordia New"/>
            <w:b/>
            <w:bCs/>
            <w:color w:val="000000" w:themeColor="text1"/>
            <w:sz w:val="40"/>
            <w:szCs w:val="40"/>
          </w:rPr>
          <w:alias w:val="Your Name:"/>
          <w:tag w:val="Your Name:"/>
          <w:id w:val="-1685667604"/>
          <w:placeholder>
            <w:docPart w:val="6688DEE881EF46048DFCBD3B44CFC6E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E60E22" w:rsidP="00E60E22">
              <w:pPr>
                <w:pStyle w:val="Heading1"/>
              </w:pPr>
              <w:r w:rsidRPr="00E60E22">
                <w:rPr>
                  <w:rFonts w:ascii="Cordia New" w:hAnsi="Cordia New" w:cs="Cordia New"/>
                  <w:b/>
                  <w:bCs/>
                  <w:color w:val="000000" w:themeColor="text1"/>
                  <w:sz w:val="40"/>
                  <w:szCs w:val="40"/>
                  <w:cs/>
                  <w:lang w:bidi="th-TH"/>
                </w:rPr>
                <w:t>นางสาวศิริลักษณ์  ตลิ่งไธสง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94F17"/>
    <w:multiLevelType w:val="hybridMultilevel"/>
    <w:tmpl w:val="36D6217C"/>
    <w:lvl w:ilvl="0" w:tplc="B72A3F84">
      <w:numFmt w:val="bullet"/>
      <w:lvlText w:val=""/>
      <w:lvlJc w:val="left"/>
      <w:pPr>
        <w:ind w:left="720" w:hanging="360"/>
      </w:pPr>
      <w:rPr>
        <w:rFonts w:ascii="Wingdings 2" w:eastAsiaTheme="minorHAnsi" w:hAnsi="Wingdings 2" w:cstheme="minorBid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22"/>
    <w:rsid w:val="000243D1"/>
    <w:rsid w:val="00057F04"/>
    <w:rsid w:val="000A378C"/>
    <w:rsid w:val="0010042F"/>
    <w:rsid w:val="0013581D"/>
    <w:rsid w:val="00135C2C"/>
    <w:rsid w:val="00142F58"/>
    <w:rsid w:val="00153ED4"/>
    <w:rsid w:val="00184664"/>
    <w:rsid w:val="00191749"/>
    <w:rsid w:val="001F60D3"/>
    <w:rsid w:val="0027115C"/>
    <w:rsid w:val="00293B83"/>
    <w:rsid w:val="00362C4A"/>
    <w:rsid w:val="00390414"/>
    <w:rsid w:val="003B5B09"/>
    <w:rsid w:val="003E1711"/>
    <w:rsid w:val="0045425A"/>
    <w:rsid w:val="00454631"/>
    <w:rsid w:val="00463A38"/>
    <w:rsid w:val="004670DD"/>
    <w:rsid w:val="0048346B"/>
    <w:rsid w:val="004E4CA5"/>
    <w:rsid w:val="00502D70"/>
    <w:rsid w:val="00510920"/>
    <w:rsid w:val="00587162"/>
    <w:rsid w:val="005B0E81"/>
    <w:rsid w:val="00630D36"/>
    <w:rsid w:val="006337E6"/>
    <w:rsid w:val="006A3CE7"/>
    <w:rsid w:val="006C6DEF"/>
    <w:rsid w:val="006F1734"/>
    <w:rsid w:val="006F57E0"/>
    <w:rsid w:val="00781D13"/>
    <w:rsid w:val="00783C41"/>
    <w:rsid w:val="00787503"/>
    <w:rsid w:val="007E7032"/>
    <w:rsid w:val="00833359"/>
    <w:rsid w:val="00853CE2"/>
    <w:rsid w:val="00860491"/>
    <w:rsid w:val="00887A77"/>
    <w:rsid w:val="008B2920"/>
    <w:rsid w:val="008B2DF7"/>
    <w:rsid w:val="009039F1"/>
    <w:rsid w:val="009244EC"/>
    <w:rsid w:val="00A213B1"/>
    <w:rsid w:val="00A50A33"/>
    <w:rsid w:val="00A85B6F"/>
    <w:rsid w:val="00AA3476"/>
    <w:rsid w:val="00AA6B7B"/>
    <w:rsid w:val="00AB1351"/>
    <w:rsid w:val="00AB540C"/>
    <w:rsid w:val="00AC5D83"/>
    <w:rsid w:val="00B41780"/>
    <w:rsid w:val="00B56F21"/>
    <w:rsid w:val="00B67DB0"/>
    <w:rsid w:val="00BD5EFB"/>
    <w:rsid w:val="00C35EFB"/>
    <w:rsid w:val="00C73037"/>
    <w:rsid w:val="00CD7978"/>
    <w:rsid w:val="00D2689C"/>
    <w:rsid w:val="00DF6A6F"/>
    <w:rsid w:val="00E20402"/>
    <w:rsid w:val="00E60E22"/>
    <w:rsid w:val="00E7158F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3" w:qFormat="1"/>
    <w:lsdException w:name="Signature" w:uiPriority="12" w:qFormat="1"/>
    <w:lsdException w:name="Default Paragraph Font" w:uiPriority="1"/>
    <w:lsdException w:name="Subtitle" w:uiPriority="11" w:qFormat="1"/>
    <w:lsdException w:name="Salutation" w:uiPriority="12" w:qFormat="1"/>
    <w:lsdException w:name="Dat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631"/>
  </w:style>
  <w:style w:type="paragraph" w:styleId="Heading1">
    <w:name w:val="heading 1"/>
    <w:basedOn w:val="Normal"/>
    <w:link w:val="Heading1Char"/>
    <w:uiPriority w:val="9"/>
    <w:qFormat/>
    <w:rsid w:val="00CD7978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0A33"/>
    <w:pPr>
      <w:keepNext/>
      <w:keepLines/>
      <w:spacing w:before="840"/>
      <w:contextualSpacing/>
      <w:jc w:val="center"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B5B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BF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D7978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A33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B09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rsid w:val="004E4CA5"/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CA5"/>
    <w:rPr>
      <w:rFonts w:asciiTheme="majorHAnsi" w:eastAsiaTheme="majorEastAsia" w:hAnsiTheme="majorHAnsi" w:cstheme="majorBidi"/>
      <w:color w:val="FFBF00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98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362C4A"/>
    <w:pPr>
      <w:spacing w:after="120"/>
    </w:pPr>
  </w:style>
  <w:style w:type="character" w:customStyle="1" w:styleId="SalutationChar">
    <w:name w:val="Salutation Char"/>
    <w:basedOn w:val="DefaultParagraphFont"/>
    <w:link w:val="Salutation"/>
    <w:uiPriority w:val="12"/>
    <w:rsid w:val="00362C4A"/>
  </w:style>
  <w:style w:type="paragraph" w:styleId="Closing">
    <w:name w:val="Closing"/>
    <w:basedOn w:val="Normal"/>
    <w:next w:val="Signature"/>
    <w:link w:val="ClosingChar"/>
    <w:uiPriority w:val="13"/>
    <w:qFormat/>
    <w:rsid w:val="00362C4A"/>
    <w:pPr>
      <w:spacing w:before="360" w:after="12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B56F21"/>
  </w:style>
  <w:style w:type="paragraph" w:styleId="Signature">
    <w:name w:val="Signature"/>
    <w:basedOn w:val="Normal"/>
    <w:next w:val="Normal"/>
    <w:link w:val="SignatureChar"/>
    <w:uiPriority w:val="12"/>
    <w:qFormat/>
    <w:rsid w:val="00362C4A"/>
    <w:pPr>
      <w:spacing w:after="12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56F21"/>
  </w:style>
  <w:style w:type="paragraph" w:styleId="Date">
    <w:name w:val="Date"/>
    <w:basedOn w:val="Normal"/>
    <w:next w:val="Normal"/>
    <w:link w:val="DateChar"/>
    <w:uiPriority w:val="11"/>
    <w:qFormat/>
    <w:rsid w:val="00362C4A"/>
    <w:pPr>
      <w:spacing w:after="560"/>
    </w:pPr>
  </w:style>
  <w:style w:type="character" w:customStyle="1" w:styleId="DateChar">
    <w:name w:val="Date Char"/>
    <w:basedOn w:val="DefaultParagraphFont"/>
    <w:link w:val="Date"/>
    <w:uiPriority w:val="11"/>
    <w:rsid w:val="00362C4A"/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56F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56F21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56F21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56F21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E60E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3" w:qFormat="1"/>
    <w:lsdException w:name="Signature" w:uiPriority="12" w:qFormat="1"/>
    <w:lsdException w:name="Default Paragraph Font" w:uiPriority="1"/>
    <w:lsdException w:name="Subtitle" w:uiPriority="11" w:qFormat="1"/>
    <w:lsdException w:name="Salutation" w:uiPriority="12" w:qFormat="1"/>
    <w:lsdException w:name="Dat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631"/>
  </w:style>
  <w:style w:type="paragraph" w:styleId="Heading1">
    <w:name w:val="heading 1"/>
    <w:basedOn w:val="Normal"/>
    <w:link w:val="Heading1Char"/>
    <w:uiPriority w:val="9"/>
    <w:qFormat/>
    <w:rsid w:val="00CD7978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0A33"/>
    <w:pPr>
      <w:keepNext/>
      <w:keepLines/>
      <w:spacing w:before="840"/>
      <w:contextualSpacing/>
      <w:jc w:val="center"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B5B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BF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D7978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A33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B09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rsid w:val="004E4CA5"/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CA5"/>
    <w:rPr>
      <w:rFonts w:asciiTheme="majorHAnsi" w:eastAsiaTheme="majorEastAsia" w:hAnsiTheme="majorHAnsi" w:cstheme="majorBidi"/>
      <w:color w:val="FFBF00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98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362C4A"/>
    <w:pPr>
      <w:spacing w:after="120"/>
    </w:pPr>
  </w:style>
  <w:style w:type="character" w:customStyle="1" w:styleId="SalutationChar">
    <w:name w:val="Salutation Char"/>
    <w:basedOn w:val="DefaultParagraphFont"/>
    <w:link w:val="Salutation"/>
    <w:uiPriority w:val="12"/>
    <w:rsid w:val="00362C4A"/>
  </w:style>
  <w:style w:type="paragraph" w:styleId="Closing">
    <w:name w:val="Closing"/>
    <w:basedOn w:val="Normal"/>
    <w:next w:val="Signature"/>
    <w:link w:val="ClosingChar"/>
    <w:uiPriority w:val="13"/>
    <w:qFormat/>
    <w:rsid w:val="00362C4A"/>
    <w:pPr>
      <w:spacing w:before="360" w:after="12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B56F21"/>
  </w:style>
  <w:style w:type="paragraph" w:styleId="Signature">
    <w:name w:val="Signature"/>
    <w:basedOn w:val="Normal"/>
    <w:next w:val="Normal"/>
    <w:link w:val="SignatureChar"/>
    <w:uiPriority w:val="12"/>
    <w:qFormat/>
    <w:rsid w:val="00362C4A"/>
    <w:pPr>
      <w:spacing w:after="12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56F21"/>
  </w:style>
  <w:style w:type="paragraph" w:styleId="Date">
    <w:name w:val="Date"/>
    <w:basedOn w:val="Normal"/>
    <w:next w:val="Normal"/>
    <w:link w:val="DateChar"/>
    <w:uiPriority w:val="11"/>
    <w:qFormat/>
    <w:rsid w:val="00362C4A"/>
    <w:pPr>
      <w:spacing w:after="560"/>
    </w:pPr>
  </w:style>
  <w:style w:type="character" w:customStyle="1" w:styleId="DateChar">
    <w:name w:val="Date Char"/>
    <w:basedOn w:val="DefaultParagraphFont"/>
    <w:link w:val="Date"/>
    <w:uiPriority w:val="11"/>
    <w:rsid w:val="00362C4A"/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56F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56F21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56F21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56F21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E6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risp%20and%20clean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7F1"/>
    <w:rsid w:val="003542F0"/>
    <w:rsid w:val="009417F1"/>
    <w:rsid w:val="00D1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D42441727648F7B7C5E9893FD9F60C">
    <w:name w:val="ECD42441727648F7B7C5E9893FD9F60C"/>
  </w:style>
  <w:style w:type="paragraph" w:customStyle="1" w:styleId="E9F3F4CE72E64569906433ED5F5077EF">
    <w:name w:val="E9F3F4CE72E64569906433ED5F5077EF"/>
  </w:style>
  <w:style w:type="paragraph" w:customStyle="1" w:styleId="9DEE12F48A184DC182216216E71E4B1F">
    <w:name w:val="9DEE12F48A184DC182216216E71E4B1F"/>
  </w:style>
  <w:style w:type="paragraph" w:customStyle="1" w:styleId="2DA2F7488F2E4041AE7E3EDE0AB03C2A">
    <w:name w:val="2DA2F7488F2E4041AE7E3EDE0AB03C2A"/>
  </w:style>
  <w:style w:type="paragraph" w:customStyle="1" w:styleId="461880F9EF0847EDA90A3D9C785DFA6D">
    <w:name w:val="461880F9EF0847EDA90A3D9C785DFA6D"/>
  </w:style>
  <w:style w:type="paragraph" w:customStyle="1" w:styleId="356CECEBA08D4D81AD9457AE522BD5E2">
    <w:name w:val="356CECEBA08D4D81AD9457AE522BD5E2"/>
  </w:style>
  <w:style w:type="paragraph" w:customStyle="1" w:styleId="CAA0F6C714AA47A5922D23132A9A768A">
    <w:name w:val="CAA0F6C714AA47A5922D23132A9A768A"/>
  </w:style>
  <w:style w:type="paragraph" w:customStyle="1" w:styleId="F3B070C9518C419B81A9E04DE81FBE4F">
    <w:name w:val="F3B070C9518C419B81A9E04DE81FBE4F"/>
  </w:style>
  <w:style w:type="paragraph" w:customStyle="1" w:styleId="C619F248C46348BBA3DB95CCA0D6A54F">
    <w:name w:val="C619F248C46348BBA3DB95CCA0D6A54F"/>
  </w:style>
  <w:style w:type="paragraph" w:customStyle="1" w:styleId="D4D58450558240F0BB7E1D6FDB778363">
    <w:name w:val="D4D58450558240F0BB7E1D6FDB778363"/>
  </w:style>
  <w:style w:type="paragraph" w:customStyle="1" w:styleId="378848F228DC4F0FBD40BDF0A5E76835">
    <w:name w:val="378848F228DC4F0FBD40BDF0A5E76835"/>
  </w:style>
  <w:style w:type="paragraph" w:customStyle="1" w:styleId="9C7488F7D5BE4CA99883902FDA0F26BF">
    <w:name w:val="9C7488F7D5BE4CA99883902FDA0F26BF"/>
  </w:style>
  <w:style w:type="paragraph" w:customStyle="1" w:styleId="2EDCF231540347878C87A9AD62090B67">
    <w:name w:val="2EDCF231540347878C87A9AD62090B67"/>
  </w:style>
  <w:style w:type="paragraph" w:customStyle="1" w:styleId="DEA23DF375BA4E03A5EC456643472E5F">
    <w:name w:val="DEA23DF375BA4E03A5EC456643472E5F"/>
  </w:style>
  <w:style w:type="paragraph" w:customStyle="1" w:styleId="6688DEE881EF46048DFCBD3B44CFC6E8">
    <w:name w:val="6688DEE881EF46048DFCBD3B44CFC6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D42441727648F7B7C5E9893FD9F60C">
    <w:name w:val="ECD42441727648F7B7C5E9893FD9F60C"/>
  </w:style>
  <w:style w:type="paragraph" w:customStyle="1" w:styleId="E9F3F4CE72E64569906433ED5F5077EF">
    <w:name w:val="E9F3F4CE72E64569906433ED5F5077EF"/>
  </w:style>
  <w:style w:type="paragraph" w:customStyle="1" w:styleId="9DEE12F48A184DC182216216E71E4B1F">
    <w:name w:val="9DEE12F48A184DC182216216E71E4B1F"/>
  </w:style>
  <w:style w:type="paragraph" w:customStyle="1" w:styleId="2DA2F7488F2E4041AE7E3EDE0AB03C2A">
    <w:name w:val="2DA2F7488F2E4041AE7E3EDE0AB03C2A"/>
  </w:style>
  <w:style w:type="paragraph" w:customStyle="1" w:styleId="461880F9EF0847EDA90A3D9C785DFA6D">
    <w:name w:val="461880F9EF0847EDA90A3D9C785DFA6D"/>
  </w:style>
  <w:style w:type="paragraph" w:customStyle="1" w:styleId="356CECEBA08D4D81AD9457AE522BD5E2">
    <w:name w:val="356CECEBA08D4D81AD9457AE522BD5E2"/>
  </w:style>
  <w:style w:type="paragraph" w:customStyle="1" w:styleId="CAA0F6C714AA47A5922D23132A9A768A">
    <w:name w:val="CAA0F6C714AA47A5922D23132A9A768A"/>
  </w:style>
  <w:style w:type="paragraph" w:customStyle="1" w:styleId="F3B070C9518C419B81A9E04DE81FBE4F">
    <w:name w:val="F3B070C9518C419B81A9E04DE81FBE4F"/>
  </w:style>
  <w:style w:type="paragraph" w:customStyle="1" w:styleId="C619F248C46348BBA3DB95CCA0D6A54F">
    <w:name w:val="C619F248C46348BBA3DB95CCA0D6A54F"/>
  </w:style>
  <w:style w:type="paragraph" w:customStyle="1" w:styleId="D4D58450558240F0BB7E1D6FDB778363">
    <w:name w:val="D4D58450558240F0BB7E1D6FDB778363"/>
  </w:style>
  <w:style w:type="paragraph" w:customStyle="1" w:styleId="378848F228DC4F0FBD40BDF0A5E76835">
    <w:name w:val="378848F228DC4F0FBD40BDF0A5E76835"/>
  </w:style>
  <w:style w:type="paragraph" w:customStyle="1" w:styleId="9C7488F7D5BE4CA99883902FDA0F26BF">
    <w:name w:val="9C7488F7D5BE4CA99883902FDA0F26BF"/>
  </w:style>
  <w:style w:type="paragraph" w:customStyle="1" w:styleId="2EDCF231540347878C87A9AD62090B67">
    <w:name w:val="2EDCF231540347878C87A9AD62090B67"/>
  </w:style>
  <w:style w:type="paragraph" w:customStyle="1" w:styleId="DEA23DF375BA4E03A5EC456643472E5F">
    <w:name w:val="DEA23DF375BA4E03A5EC456643472E5F"/>
  </w:style>
  <w:style w:type="paragraph" w:customStyle="1" w:styleId="6688DEE881EF46048DFCBD3B44CFC6E8">
    <w:name w:val="6688DEE881EF46048DFCBD3B44CFC6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cover letter, designed by MOO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นางสาวศิริลักษณ์  ตลิ่งไธสง</dc:creator>
  <cp:lastModifiedBy>USER</cp:lastModifiedBy>
  <cp:revision>2</cp:revision>
  <cp:lastPrinted>2016-06-29T01:32:00Z</cp:lastPrinted>
  <dcterms:created xsi:type="dcterms:W3CDTF">2017-02-10T11:00:00Z</dcterms:created>
  <dcterms:modified xsi:type="dcterms:W3CDTF">2017-02-10T11:00:00Z</dcterms:modified>
</cp:coreProperties>
</file>