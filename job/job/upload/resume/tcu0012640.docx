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4BF" w:rsidRDefault="001171D2">
      <w:pPr>
        <w:pStyle w:val="af6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ที่อยู่"/>
          <w:tag w:val="ที่อยู่"/>
          <w:id w:val="1415969137"/>
          <w:placeholder>
            <w:docPart w:val="398EF79C75C941C3A231EF334CC59D47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CF09FA">
            <w:rPr>
              <w:rFonts w:ascii="Tahoma" w:hAnsi="Tahoma" w:cs="Tahoma" w:hint="cs"/>
              <w:sz w:val="20"/>
              <w:szCs w:val="20"/>
              <w:cs/>
            </w:rPr>
            <w:t xml:space="preserve">หอพักนิสิตจุฬาฯ ตึกจำปี ห้อง 1410 เตียง </w:t>
          </w:r>
          <w:r w:rsidR="00CF09FA">
            <w:rPr>
              <w:rFonts w:ascii="Tahoma" w:hAnsi="Tahoma" w:cs="Tahoma" w:hint="cs"/>
              <w:sz w:val="20"/>
              <w:szCs w:val="20"/>
            </w:rPr>
            <w:t>C</w:t>
          </w:r>
          <w:r w:rsidR="00CF09FA">
            <w:rPr>
              <w:rFonts w:ascii="Tahoma" w:hAnsi="Tahoma" w:cs="Tahoma" w:hint="cs"/>
              <w:sz w:val="20"/>
              <w:szCs w:val="20"/>
              <w:cs/>
            </w:rPr>
            <w:br/>
            <w:t>จุฬาลงกรณ์มหาวิทยาลัย ถนน พญาไท</w:t>
          </w:r>
          <w:r w:rsidR="00CF09FA">
            <w:rPr>
              <w:rFonts w:ascii="Tahoma" w:hAnsi="Tahoma" w:cs="Tahoma" w:hint="cs"/>
              <w:sz w:val="20"/>
              <w:szCs w:val="20"/>
              <w:cs/>
            </w:rPr>
            <w:br/>
            <w:t xml:space="preserve"> แขวง วังใหม่ ปทุมวัน</w:t>
          </w:r>
        </w:sdtContent>
      </w:sdt>
    </w:p>
    <w:sdt>
      <w:sdtPr>
        <w:rPr>
          <w:rFonts w:ascii="Tahoma" w:hAnsi="Tahoma" w:cs="Tahoma"/>
          <w:sz w:val="20"/>
          <w:szCs w:val="20"/>
        </w:rPr>
        <w:alias w:val="ประเภท"/>
        <w:tag w:val=""/>
        <w:id w:val="1543715586"/>
        <w:placeholder>
          <w:docPart w:val="2E2EADC609D248BCAAD458A84F3CD560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5654BF" w:rsidRDefault="00D2200F">
          <w:pPr>
            <w:pStyle w:val="af6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 w:hint="cs"/>
              <w:sz w:val="20"/>
              <w:szCs w:val="20"/>
              <w:cs/>
            </w:rPr>
            <w:t xml:space="preserve">กรุงเทพ </w:t>
          </w:r>
          <w:r>
            <w:rPr>
              <w:rFonts w:ascii="Tahoma" w:hAnsi="Tahoma" w:cs="Tahoma"/>
              <w:sz w:val="20"/>
              <w:szCs w:val="20"/>
            </w:rPr>
            <w:t>10330</w:t>
          </w:r>
        </w:p>
      </w:sdtContent>
    </w:sdt>
    <w:p w:rsidR="005654BF" w:rsidRDefault="001171D2">
      <w:pPr>
        <w:pStyle w:val="af6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โทรศัพท์"/>
          <w:tag w:val="โทรศัพท์"/>
          <w:id w:val="599758962"/>
          <w:placeholder>
            <w:docPart w:val="3679ACBD1394493EA24B1FDEEC184A9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D2200F">
            <w:rPr>
              <w:rFonts w:ascii="Tahoma" w:hAnsi="Tahoma" w:cs="Tahoma"/>
              <w:sz w:val="20"/>
              <w:szCs w:val="20"/>
            </w:rPr>
            <w:t>0990842892</w:t>
          </w:r>
        </w:sdtContent>
      </w:sdt>
    </w:p>
    <w:sdt>
      <w:sdtPr>
        <w:rPr>
          <w:rFonts w:ascii="Tahoma" w:hAnsi="Tahoma" w:cs="Tahoma"/>
          <w:sz w:val="20"/>
          <w:szCs w:val="20"/>
        </w:rPr>
        <w:alias w:val="เว็บไซต์"/>
        <w:tag w:val="เว็บไซต์"/>
        <w:id w:val="48967594"/>
        <w:placeholder>
          <w:docPart w:val="8B5F77025B164DF683F0CE8039F374DF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5654BF" w:rsidRDefault="00D2200F">
          <w:pPr>
            <w:pStyle w:val="af6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vanzaa_vanzaa@hotmail.com</w:t>
          </w:r>
        </w:p>
      </w:sdtContent>
    </w:sdt>
    <w:p w:rsidR="005654BF" w:rsidRDefault="005654BF">
      <w:pPr>
        <w:pStyle w:val="af6"/>
        <w:rPr>
          <w:rStyle w:val="af5"/>
          <w:rFonts w:ascii="Tahoma" w:hAnsi="Tahoma" w:cs="Tahoma"/>
          <w:sz w:val="20"/>
          <w:szCs w:val="20"/>
        </w:rPr>
      </w:pPr>
    </w:p>
    <w:p w:rsidR="005654BF" w:rsidRDefault="001171D2">
      <w:pPr>
        <w:pStyle w:val="af7"/>
        <w:rPr>
          <w:rFonts w:ascii="Tahoma" w:hAnsi="Tahoma" w:cs="Tahoma"/>
          <w:sz w:val="36"/>
          <w:szCs w:val="36"/>
        </w:rPr>
      </w:pPr>
      <w:sdt>
        <w:sdtPr>
          <w:rPr>
            <w:rFonts w:ascii="Tahoma" w:hAnsi="Tahoma" w:cs="Tahoma"/>
            <w:sz w:val="36"/>
            <w:szCs w:val="36"/>
          </w:rPr>
          <w:alias w:val="ชื่อของคุณ"/>
          <w:tag w:val=""/>
          <w:id w:val="1197042864"/>
          <w:placeholder>
            <w:docPart w:val="E664A3E245AF41C7BB1DE18761624A2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2200F">
            <w:rPr>
              <w:rFonts w:ascii="Tahoma" w:hAnsi="Tahoma" w:cs="Tahoma" w:hint="cs"/>
              <w:sz w:val="36"/>
              <w:szCs w:val="36"/>
              <w:cs/>
            </w:rPr>
            <w:t>วรรษนนท์</w:t>
          </w:r>
          <w:r w:rsidR="00D2200F">
            <w:rPr>
              <w:rFonts w:ascii="Tahoma" w:hAnsi="Tahoma" w:cs="Tahoma"/>
              <w:sz w:val="36"/>
              <w:szCs w:val="36"/>
            </w:rPr>
            <w:t xml:space="preserve">  </w:t>
          </w:r>
          <w:r w:rsidR="00D2200F">
            <w:rPr>
              <w:rFonts w:ascii="Tahoma" w:hAnsi="Tahoma" w:cs="Tahoma" w:hint="cs"/>
              <w:sz w:val="36"/>
              <w:szCs w:val="36"/>
              <w:cs/>
            </w:rPr>
            <w:t>ณรงค์ชัยวิวัฒน์</w:t>
          </w:r>
          <w:r w:rsidR="00CF09FA">
            <w:rPr>
              <w:rFonts w:ascii="Tahoma" w:hAnsi="Tahoma" w:cs="Tahoma"/>
              <w:sz w:val="36"/>
              <w:szCs w:val="36"/>
            </w:rPr>
            <w:t xml:space="preserve"> </w:t>
          </w:r>
          <w:r w:rsidR="00CF09FA">
            <w:rPr>
              <w:rFonts w:ascii="Tahoma" w:hAnsi="Tahoma" w:cs="Tahoma" w:hint="cs"/>
              <w:sz w:val="36"/>
              <w:szCs w:val="36"/>
              <w:cs/>
            </w:rPr>
            <w:t>( แวน )</w:t>
          </w:r>
        </w:sdtContent>
      </w:sdt>
    </w:p>
    <w:tbl>
      <w:tblPr>
        <w:tblStyle w:val="aa"/>
        <w:tblW w:w="5000" w:type="pct"/>
        <w:tblLook w:val="04A0" w:firstRow="1" w:lastRow="0" w:firstColumn="1" w:lastColumn="0" w:noHBand="0" w:noVBand="1"/>
        <w:tblDescription w:val="ประวัติย่อ"/>
      </w:tblPr>
      <w:tblGrid>
        <w:gridCol w:w="1758"/>
        <w:gridCol w:w="452"/>
        <w:gridCol w:w="7597"/>
      </w:tblGrid>
      <w:tr w:rsidR="005654BF">
        <w:tc>
          <w:tcPr>
            <w:tcW w:w="1778" w:type="dxa"/>
          </w:tcPr>
          <w:p w:rsidR="005654BF" w:rsidRDefault="007D7FCB">
            <w:pPr>
              <w:pStyle w:val="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cs/>
                <w:lang w:val="th-TH"/>
              </w:rPr>
              <w:t>วัตถุประสงค์</w:t>
            </w:r>
          </w:p>
        </w:tc>
        <w:tc>
          <w:tcPr>
            <w:tcW w:w="472" w:type="dxa"/>
          </w:tcPr>
          <w:p w:rsidR="005654BF" w:rsidRDefault="005654B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830" w:type="dxa"/>
          </w:tcPr>
          <w:p w:rsidR="005654BF" w:rsidRDefault="00D2200F" w:rsidP="00D2200F">
            <w:pPr>
              <w:pStyle w:val="a7"/>
              <w:rPr>
                <w:rFonts w:ascii="Tahoma" w:hAnsi="Tahoma" w:cs="Tahoma" w:hint="cs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ต้องการนำความรู้หรือเทคนิคการทำโจทย์ต่างๆมาถ่ายทอดให้น้องๆที่ได้สอนและมุ่งหวังที่จะช่วยแบ่งเบาภาระค่าใช้จ่ายของผู้ปกครองโดยการช่วยหาเงินด้านการสอนเป็นติวเตอร์อีกช่องทางหนึ่ง</w:t>
            </w:r>
            <w:bookmarkStart w:id="0" w:name="_GoBack"/>
            <w:bookmarkEnd w:id="0"/>
          </w:p>
        </w:tc>
      </w:tr>
      <w:tr w:rsidR="005654BF">
        <w:tc>
          <w:tcPr>
            <w:tcW w:w="1778" w:type="dxa"/>
          </w:tcPr>
          <w:p w:rsidR="005654BF" w:rsidRDefault="007D7FCB">
            <w:pPr>
              <w:pStyle w:val="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cs/>
                <w:lang w:val="th-TH"/>
              </w:rPr>
              <w:t>ทักษะ &amp; ความสามารถ</w:t>
            </w:r>
          </w:p>
        </w:tc>
        <w:tc>
          <w:tcPr>
            <w:tcW w:w="472" w:type="dxa"/>
          </w:tcPr>
          <w:p w:rsidR="005654BF" w:rsidRDefault="005654B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830" w:type="dxa"/>
          </w:tcPr>
          <w:p w:rsidR="005654BF" w:rsidRPr="00D2200F" w:rsidRDefault="00D2200F" w:rsidP="00D2200F">
            <w:pPr>
              <w:pStyle w:val="a7"/>
              <w:rPr>
                <w:rFonts w:ascii="Tahoma" w:hAnsi="Tahoma" w:cs="Tahoma" w:hint="cs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ชอบการสอนและการถ่ายทอดความรู้ต่างๆให้เป็นวิชาที่เกี่ยวกับวิทยาศาสตร์ โดยเฉพาะอย่างยิ่ง เคมี และชีวะ ที่สามารถสอนได้ทั้งระดับมัธยมศึกษาตอนต้นและตอนปลาย</w:t>
            </w:r>
          </w:p>
        </w:tc>
      </w:tr>
      <w:tr w:rsidR="005654BF">
        <w:tc>
          <w:tcPr>
            <w:tcW w:w="1778" w:type="dxa"/>
          </w:tcPr>
          <w:p w:rsidR="005654BF" w:rsidRDefault="007D7FCB">
            <w:pPr>
              <w:pStyle w:val="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cs/>
                <w:lang w:val="th-TH"/>
              </w:rPr>
              <w:t>ประสบการณ์</w:t>
            </w:r>
          </w:p>
        </w:tc>
        <w:tc>
          <w:tcPr>
            <w:tcW w:w="472" w:type="dxa"/>
          </w:tcPr>
          <w:p w:rsidR="005654BF" w:rsidRDefault="005654B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830" w:type="dxa"/>
          </w:tcPr>
          <w:sdt>
            <w:sdtPr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221802691"/>
                  <w:placeholder>
                    <w:docPart w:val="145570FAC2934A838B57D953F75DE1C9"/>
                  </w:placeholder>
                  <w15:color w:val="C0C0C0"/>
                  <w15:repeatingSectionItem/>
                </w:sdtPr>
                <w:sdtEndPr/>
                <w:sdtContent>
                  <w:p w:rsidR="00AA3DFE" w:rsidRPr="00AC0765" w:rsidRDefault="00CF09FA" w:rsidP="00D2200F">
                    <w:pPr>
                      <w:pStyle w:val="2"/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>ไ</w:t>
                    </w:r>
                    <w:r w:rsidR="00D2200F"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>ด้รับการสอนวิชาเคมี ระดับม</w:t>
                    </w:r>
                    <w:r w:rsidR="00D2200F">
                      <w:rPr>
                        <w:rFonts w:ascii="Tahoma" w:hAnsi="Tahoma" w:cs="Tahoma"/>
                        <w:sz w:val="18"/>
                        <w:szCs w:val="18"/>
                      </w:rPr>
                      <w:t>.</w:t>
                    </w:r>
                    <w:r w:rsidR="00D2200F"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>ปลาย</w:t>
                    </w: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>จากการเป็นติวเตอร์</w:t>
                    </w:r>
                    <w:r w:rsidR="00D2200F"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 xml:space="preserve"> </w:t>
                    </w:r>
                  </w:p>
                  <w:p w:rsidR="00AA3DFE" w:rsidRPr="00AC0765" w:rsidRDefault="00D2200F" w:rsidP="00AA3DFE">
                    <w:pPr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 xml:space="preserve">ได้รับงานสอนมาแล้ว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</w:rPr>
                      <w:t xml:space="preserve">3 </w:t>
                    </w: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>ครั้ง</w:t>
                    </w:r>
                    <w:r w:rsidR="00CF09FA">
                      <w:rPr>
                        <w:rFonts w:ascii="Tahoma" w:eastAsiaTheme="minorEastAsia" w:hAnsi="Tahoma" w:cs="Tahoma" w:hint="cs"/>
                        <w:sz w:val="18"/>
                        <w:szCs w:val="18"/>
                        <w:cs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68699791"/>
                  <w:placeholder>
                    <w:docPart w:val="145570FAC2934A838B57D953F75DE1C9"/>
                  </w:placeholder>
                  <w15:color w:val="C0C0C0"/>
                  <w15:repeatingSectionItem/>
                </w:sdtPr>
                <w:sdtEndPr/>
                <w:sdtContent>
                  <w:p w:rsidR="00AA3DFE" w:rsidRPr="00AC0765" w:rsidRDefault="00CF09FA" w:rsidP="00AA3DFE">
                    <w:pPr>
                      <w:pStyle w:val="2"/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</w:pP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>สอนข้อสอบเคมี เนื้อหาสอบเข้ากลุ่มแพทย์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>ทันตะ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>เภสัชของมหาวิทยาลัยรังสิต</w:t>
                    </w:r>
                  </w:p>
                  <w:p w:rsidR="00CF09FA" w:rsidRDefault="00CF09FA" w:rsidP="00CF09FA">
                    <w:pPr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 xml:space="preserve">เก็งและทบทวนเนื้อหาให้น้องที่เคยได้รับการเป็นติวเตอร์เกี่ยวกับวิชาเคมีเมื่อเดือนพฤษภาคม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</w:rPr>
                      <w:t xml:space="preserve">2559 </w:t>
                    </w: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>ที่ผ่านมา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1812593473"/>
                  <w:placeholder>
                    <w:docPart w:val="BE759578D18A446CAF0469EBA6B0C276"/>
                  </w:placeholder>
                  <w15:color w:val="C0C0C0"/>
                  <w15:repeatingSectionItem/>
                </w:sdtPr>
                <w:sdtEndPr>
                  <w:rPr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5654BF" w:rsidRPr="00CF09FA" w:rsidRDefault="00CF09FA" w:rsidP="00CF09FA">
                    <w:pPr>
                      <w:pStyle w:val="2"/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>เข้าค่าย สอวน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 xml:space="preserve"> เคมี ค่ายที่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 xml:space="preserve"> เมื่อปีการศึกษา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</w:rPr>
                      <w:t>2556</w:t>
                    </w:r>
                  </w:p>
                </w:sdtContent>
              </w:sdt>
            </w:sdtContent>
          </w:sdt>
        </w:tc>
      </w:tr>
      <w:tr w:rsidR="005654BF">
        <w:tc>
          <w:tcPr>
            <w:tcW w:w="1778" w:type="dxa"/>
          </w:tcPr>
          <w:p w:rsidR="005654BF" w:rsidRDefault="007D7FCB">
            <w:pPr>
              <w:pStyle w:val="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cs/>
                <w:lang w:val="th-TH"/>
              </w:rPr>
              <w:t>การศึกษา</w:t>
            </w:r>
          </w:p>
        </w:tc>
        <w:tc>
          <w:tcPr>
            <w:tcW w:w="472" w:type="dxa"/>
          </w:tcPr>
          <w:p w:rsidR="005654BF" w:rsidRDefault="005654B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830" w:type="dxa"/>
          </w:tcPr>
          <w:sdt>
            <w:sdtPr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-1126388115"/>
                  <w:placeholder>
                    <w:docPart w:val="9D7E621729B44958AE0E6D5BD9D54730"/>
                  </w:placeholder>
                  <w15:repeatingSectionItem/>
                </w:sdtPr>
                <w:sdtEndPr/>
                <w:sdtContent>
                  <w:p w:rsidR="00AA3DFE" w:rsidRPr="00AC0765" w:rsidRDefault="00CF09FA" w:rsidP="00AA3DFE">
                    <w:pPr>
                      <w:pStyle w:val="2"/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>โรงเรียนชลราษฎรอำรุง จังหวัดชลบุรี</w:t>
                    </w:r>
                  </w:p>
                  <w:p w:rsidR="00CF09FA" w:rsidRPr="00AA3DFE" w:rsidRDefault="00CF09FA" w:rsidP="00CF09FA"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 xml:space="preserve">จบด้วยเกรดเฉลี่ย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</w:rPr>
                      <w:t xml:space="preserve">3.97 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164602030"/>
                  <w:placeholder>
                    <w:docPart w:val="6E162F2704694C0193AE12F15A8728B7"/>
                  </w:placeholder>
                  <w15:repeatingSectionItem/>
                </w:sdtPr>
                <w:sdtContent>
                  <w:p w:rsidR="00CF09FA" w:rsidRPr="00AC0765" w:rsidRDefault="00CF09FA" w:rsidP="00AA3DFE">
                    <w:pPr>
                      <w:pStyle w:val="2"/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>จุฬาลงกรณ์มหาวิทยาลัย คณะเภสัชศาสตร์ สาขาเภสัชกรรมอุตสาหการ</w:t>
                    </w:r>
                  </w:p>
                  <w:p w:rsidR="00CF09FA" w:rsidRDefault="00CF09FA" w:rsidP="00CF09FA">
                    <w:pPr>
                      <w:rPr>
                        <w:rFonts w:ascii="Tahoma" w:hAnsi="Tahoma" w:cs="Tahoma" w:hint="cs"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 xml:space="preserve">กำลังศึกษาอยู่และขึ้นปีการศึกษาที่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</w:rPr>
                      <w:t xml:space="preserve">2 </w:t>
                    </w: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 xml:space="preserve">ในปีการศึกษา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</w:rPr>
                      <w:t>2559</w:t>
                    </w: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 xml:space="preserve"> นี้</w:t>
                    </w:r>
                  </w:p>
                  <w:p w:rsidR="005654BF" w:rsidRPr="00AA3DFE" w:rsidRDefault="00CF09FA" w:rsidP="00CF09FA">
                    <w:r>
                      <w:rPr>
                        <w:rFonts w:ascii="Tahoma" w:eastAsiaTheme="minorEastAsia" w:hAnsi="Tahoma" w:cs="Tahoma" w:hint="cs"/>
                        <w:sz w:val="18"/>
                        <w:szCs w:val="18"/>
                        <w:cs/>
                      </w:rPr>
                      <w:t xml:space="preserve">เกรดเฉลี่ยเทอมแรกของปี </w:t>
                    </w:r>
                    <w:r>
                      <w:rPr>
                        <w:rFonts w:ascii="Tahoma" w:eastAsiaTheme="minorEastAsia" w:hAnsi="Tahoma" w:cs="Tahoma"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Tahoma" w:eastAsiaTheme="minorEastAsia" w:hAnsi="Tahoma" w:cs="Tahoma" w:hint="cs"/>
                        <w:sz w:val="18"/>
                        <w:szCs w:val="18"/>
                        <w:cs/>
                      </w:rPr>
                      <w:t xml:space="preserve"> เป็น </w:t>
                    </w:r>
                    <w:r>
                      <w:rPr>
                        <w:rFonts w:ascii="Tahoma" w:eastAsiaTheme="minorEastAsia" w:hAnsi="Tahoma" w:cs="Tahoma"/>
                        <w:sz w:val="18"/>
                        <w:szCs w:val="18"/>
                      </w:rPr>
                      <w:t>3.35</w:t>
                    </w:r>
                  </w:p>
                </w:sdtContent>
              </w:sdt>
            </w:sdtContent>
          </w:sdt>
        </w:tc>
      </w:tr>
      <w:tr w:rsidR="005654BF">
        <w:tc>
          <w:tcPr>
            <w:tcW w:w="1778" w:type="dxa"/>
          </w:tcPr>
          <w:p w:rsidR="005654BF" w:rsidRDefault="00CF09FA">
            <w:pPr>
              <w:pStyle w:val="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  <w:lang w:val="th-TH"/>
              </w:rPr>
              <w:t>เทคนิคการสอนและอื่นๆ</w:t>
            </w:r>
          </w:p>
        </w:tc>
        <w:tc>
          <w:tcPr>
            <w:tcW w:w="472" w:type="dxa"/>
          </w:tcPr>
          <w:p w:rsidR="005654BF" w:rsidRDefault="005654B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830" w:type="dxa"/>
          </w:tcPr>
          <w:p w:rsidR="00CF09FA" w:rsidRDefault="00CF09FA" w:rsidP="00CF09FA">
            <w:pPr>
              <w:pStyle w:val="a7"/>
              <w:rPr>
                <w:rFonts w:ascii="Tahoma" w:hAnsi="Tahoma" w:cs="Tahoma" w:hint="cs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เน้นให้น้องเข้าใจก่อนและค่อยๆลงเนื้อหา รู้เค้าโครงของเรื่องที่เราจะติว(สอน)กัน ไม่เน้นจำสูตรมาก แต่ถ้าจำเป็นต้องท่อง ก็จะมีประโยคหรือคำพูดที่อาจทำให้น้องซึมซับไปกับคำพูดที่เราสอนน้อง ก่อนสอนทุกครั้งมีการทบทวนเรื่องที่เราเรียนผ่านมาเมื่อครั้งที่แล้ว เพื่อที่จะได้ไม่ลืมเนื้อหา เพราะพอทราบว่า น้องๆบางคนอาจเรียนแล้วพอเรียนเสร็จ ก็ไม่กลับมาอ่านทบทวน จึงแก้ปัญหาด้วยวิธีการทบทวนก่อนเรียน มอบหมายการทำแบบฝึกหัดทุกครั้งที่สอน อาจมีทั้งการทำระหว่างสอน หรือนำไปทำเป็นการบ้าน</w:t>
            </w:r>
          </w:p>
        </w:tc>
      </w:tr>
    </w:tbl>
    <w:p w:rsidR="005654BF" w:rsidRDefault="005654BF">
      <w:pPr>
        <w:rPr>
          <w:rFonts w:ascii="Tahoma" w:hAnsi="Tahoma" w:cs="Tahoma"/>
          <w:sz w:val="18"/>
          <w:szCs w:val="18"/>
        </w:rPr>
      </w:pPr>
    </w:p>
    <w:sectPr w:rsidR="005654BF">
      <w:footerReference w:type="default" r:id="rId9"/>
      <w:pgSz w:w="11907" w:h="16839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1D2" w:rsidRDefault="001171D2">
      <w:pPr>
        <w:spacing w:before="0" w:after="0" w:line="240" w:lineRule="auto"/>
      </w:pPr>
      <w:r>
        <w:separator/>
      </w:r>
    </w:p>
  </w:endnote>
  <w:endnote w:type="continuationSeparator" w:id="0">
    <w:p w:rsidR="001171D2" w:rsidRDefault="001171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4BF" w:rsidRDefault="007D7FCB">
    <w:pPr>
      <w:pStyle w:val="a5"/>
    </w:pPr>
    <w:r>
      <w:rPr>
        <w:rFonts w:cs="Angsana New"/>
        <w:cs/>
        <w:lang w:val="th-TH"/>
      </w:rPr>
      <w:t xml:space="preserve">หน้า </w:t>
    </w:r>
    <w:r>
      <w:fldChar w:fldCharType="begin"/>
    </w:r>
    <w:r>
      <w:instrText>PAGE</w:instrText>
    </w:r>
    <w:r>
      <w:fldChar w:fldCharType="separate"/>
    </w:r>
    <w:r w:rsidR="007348B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1D2" w:rsidRDefault="001171D2">
      <w:pPr>
        <w:spacing w:before="0" w:after="0" w:line="240" w:lineRule="auto"/>
      </w:pPr>
      <w:r>
        <w:separator/>
      </w:r>
    </w:p>
  </w:footnote>
  <w:footnote w:type="continuationSeparator" w:id="0">
    <w:p w:rsidR="001171D2" w:rsidRDefault="001171D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0F"/>
    <w:rsid w:val="001171D2"/>
    <w:rsid w:val="005654BF"/>
    <w:rsid w:val="007348BD"/>
    <w:rsid w:val="007D7FCB"/>
    <w:rsid w:val="0084038D"/>
    <w:rsid w:val="00915831"/>
    <w:rsid w:val="00963757"/>
    <w:rsid w:val="00A8568C"/>
    <w:rsid w:val="00AA3DFE"/>
    <w:rsid w:val="00CF09FA"/>
    <w:rsid w:val="00D2200F"/>
    <w:rsid w:val="00D466DE"/>
    <w:rsid w:val="00DC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55F576-7521-4181-8842-BD53455D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th-TH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0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6"/>
      <w:szCs w:val="26"/>
    </w:rPr>
  </w:style>
  <w:style w:type="paragraph" w:styleId="2">
    <w:name w:val="heading 2"/>
    <w:basedOn w:val="a"/>
    <w:next w:val="a"/>
    <w:link w:val="20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"/>
    <w:unhideWhenUsed/>
    <w:pPr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"/>
    <w:rPr>
      <w:kern w:val="20"/>
    </w:rPr>
  </w:style>
  <w:style w:type="paragraph" w:styleId="a5">
    <w:name w:val="footer"/>
    <w:basedOn w:val="a"/>
    <w:link w:val="a6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6">
    <w:name w:val="ท้ายกระดาษ อักขระ"/>
    <w:basedOn w:val="a0"/>
    <w:link w:val="a5"/>
    <w:uiPriority w:val="2"/>
    <w:rPr>
      <w:kern w:val="20"/>
    </w:rPr>
  </w:style>
  <w:style w:type="paragraph" w:customStyle="1" w:styleId="a7">
    <w:name w:val="ข้อความประวัติย่อ"/>
    <w:basedOn w:val="a"/>
    <w:qFormat/>
    <w:pPr>
      <w:spacing w:after="40"/>
      <w:ind w:right="144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table" w:styleId="a9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6"/>
      <w:szCs w:val="26"/>
    </w:rPr>
  </w:style>
  <w:style w:type="character" w:customStyle="1" w:styleId="20">
    <w:name w:val="หัวเรื่อง 2 อักขระ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0">
    <w:name w:val="หัวเรื่อง 3 อักขระ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0">
    <w:name w:val="หัวเรื่อง 4 อักขระ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หัวเรื่อง 5 อักขระ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หัวเรื่อง 6 อักขระ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หัวเรื่อง 7 อักขระ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หัวเรื่อง 8 อักขระ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a">
    <w:name w:val="ตารางประวัติย่อ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b">
    <w:name w:val="ตารางจดหมาย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 w:cstheme="majorBidi"/>
        <w:b w:val="0"/>
        <w:bCs w:val="0"/>
        <w:caps/>
        <w:smallCaps w:val="0"/>
        <w:color w:val="7E97AD" w:themeColor="accent1"/>
        <w:sz w:val="28"/>
        <w:szCs w:val="28"/>
      </w:rPr>
    </w:tblStylePr>
    <w:tblStylePr w:type="firstCol">
      <w:rPr>
        <w:b/>
        <w:bCs/>
      </w:rPr>
    </w:tblStylePr>
  </w:style>
  <w:style w:type="paragraph" w:styleId="ac">
    <w:name w:val="Date"/>
    <w:basedOn w:val="a"/>
    <w:next w:val="a"/>
    <w:link w:val="ad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ad">
    <w:name w:val="วันที่ อักขระ"/>
    <w:basedOn w:val="a0"/>
    <w:link w:val="ac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e">
    <w:name w:val="ผู้รับ"/>
    <w:basedOn w:val="a"/>
    <w:uiPriority w:val="8"/>
    <w:unhideWhenUsed/>
    <w:qFormat/>
    <w:pPr>
      <w:spacing w:after="40"/>
    </w:pPr>
    <w:rPr>
      <w:b/>
      <w:bCs/>
    </w:rPr>
  </w:style>
  <w:style w:type="paragraph" w:styleId="af">
    <w:name w:val="Salutation"/>
    <w:basedOn w:val="a"/>
    <w:next w:val="a"/>
    <w:link w:val="af0"/>
    <w:uiPriority w:val="8"/>
    <w:unhideWhenUsed/>
    <w:qFormat/>
    <w:pPr>
      <w:spacing w:before="720"/>
    </w:pPr>
  </w:style>
  <w:style w:type="character" w:customStyle="1" w:styleId="af0">
    <w:name w:val="คำขึ้นต้นจดหมาย อักขระ"/>
    <w:basedOn w:val="a0"/>
    <w:link w:val="af"/>
    <w:uiPriority w:val="8"/>
    <w:rPr>
      <w:kern w:val="20"/>
    </w:rPr>
  </w:style>
  <w:style w:type="paragraph" w:styleId="af1">
    <w:name w:val="Closing"/>
    <w:basedOn w:val="a"/>
    <w:link w:val="af2"/>
    <w:uiPriority w:val="8"/>
    <w:unhideWhenUsed/>
    <w:qFormat/>
    <w:pPr>
      <w:spacing w:before="480" w:after="960" w:line="240" w:lineRule="auto"/>
    </w:pPr>
  </w:style>
  <w:style w:type="character" w:customStyle="1" w:styleId="af2">
    <w:name w:val="คำลงท้าย อักขระ"/>
    <w:basedOn w:val="a0"/>
    <w:link w:val="af1"/>
    <w:uiPriority w:val="8"/>
    <w:rPr>
      <w:kern w:val="20"/>
    </w:rPr>
  </w:style>
  <w:style w:type="paragraph" w:styleId="af3">
    <w:name w:val="Signature"/>
    <w:basedOn w:val="a"/>
    <w:link w:val="af4"/>
    <w:uiPriority w:val="8"/>
    <w:unhideWhenUsed/>
    <w:qFormat/>
    <w:pPr>
      <w:spacing w:after="480"/>
    </w:pPr>
    <w:rPr>
      <w:b/>
      <w:bCs/>
    </w:rPr>
  </w:style>
  <w:style w:type="character" w:customStyle="1" w:styleId="af4">
    <w:name w:val="ลายเซ็น อักขระ"/>
    <w:basedOn w:val="a0"/>
    <w:link w:val="af3"/>
    <w:uiPriority w:val="8"/>
    <w:rPr>
      <w:b/>
      <w:bCs/>
      <w:kern w:val="20"/>
    </w:rPr>
  </w:style>
  <w:style w:type="character" w:styleId="af5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6">
    <w:name w:val="ข้อมูลที่ติดต่อ"/>
    <w:basedOn w:val="a"/>
    <w:uiPriority w:val="2"/>
    <w:qFormat/>
    <w:pPr>
      <w:spacing w:after="0" w:line="240" w:lineRule="auto"/>
      <w:jc w:val="right"/>
    </w:pPr>
    <w:rPr>
      <w:sz w:val="22"/>
      <w:szCs w:val="22"/>
    </w:rPr>
  </w:style>
  <w:style w:type="paragraph" w:customStyle="1" w:styleId="af7">
    <w:name w:val="ชื่อ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40"/>
      <w:szCs w:val="40"/>
    </w:rPr>
  </w:style>
  <w:style w:type="paragraph" w:styleId="af8">
    <w:name w:val="Balloon Text"/>
    <w:basedOn w:val="a"/>
    <w:link w:val="af9"/>
    <w:uiPriority w:val="99"/>
    <w:semiHidden/>
    <w:unhideWhenUsed/>
    <w:pPr>
      <w:spacing w:before="0" w:after="0" w:line="240" w:lineRule="auto"/>
    </w:pPr>
    <w:rPr>
      <w:rFonts w:ascii="Tahoma" w:hAnsi="Tahoma" w:cs="Angsana New"/>
      <w:sz w:val="16"/>
    </w:rPr>
  </w:style>
  <w:style w:type="character" w:customStyle="1" w:styleId="af9">
    <w:name w:val="ข้อความบอลลูน อักขระ"/>
    <w:basedOn w:val="a0"/>
    <w:link w:val="af8"/>
    <w:uiPriority w:val="99"/>
    <w:semiHidden/>
    <w:rPr>
      <w:rFonts w:ascii="Tahoma" w:hAnsi="Tahoma" w:cs="Angsana New"/>
      <w:kern w:val="2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3611;&#3619;&#3632;&#3623;&#3633;&#3605;&#3636;&#3618;&#3656;&#3629;%20(&#3649;&#3610;&#3610;&#3606;&#3634;&#3623;&#3619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8EF79C75C941C3A231EF334CC59D4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492148A2-E94E-4F48-82D3-3CFF855B8531}"/>
      </w:docPartPr>
      <w:docPartBody>
        <w:p w:rsidR="00000000" w:rsidRDefault="00E039AD">
          <w:pPr>
            <w:pStyle w:val="398EF79C75C941C3A231EF334CC59D47"/>
          </w:pPr>
          <w:r>
            <w:rPr>
              <w:rFonts w:ascii="Tahoma" w:hAnsi="Tahoma" w:cs="Tahoma"/>
              <w:sz w:val="20"/>
              <w:szCs w:val="20"/>
              <w:cs/>
              <w:lang w:val="th-TH"/>
            </w:rPr>
            <w:t>[ที่อยู่]</w:t>
          </w:r>
        </w:p>
      </w:docPartBody>
    </w:docPart>
    <w:docPart>
      <w:docPartPr>
        <w:name w:val="2E2EADC609D248BCAAD458A84F3CD56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17A21DA-AFCE-4ADD-B63D-8E00C07E7F71}"/>
      </w:docPartPr>
      <w:docPartBody>
        <w:p w:rsidR="00000000" w:rsidRDefault="00E039AD">
          <w:pPr>
            <w:pStyle w:val="2E2EADC609D248BCAAD458A84F3CD560"/>
          </w:pPr>
          <w:r>
            <w:rPr>
              <w:rFonts w:ascii="Tahoma" w:hAnsi="Tahoma" w:cs="Tahoma"/>
              <w:sz w:val="20"/>
              <w:szCs w:val="20"/>
              <w:cs/>
              <w:lang w:val="th-TH"/>
            </w:rPr>
            <w:t>[จังหวัด รหัสไปรษณีย์]</w:t>
          </w:r>
        </w:p>
      </w:docPartBody>
    </w:docPart>
    <w:docPart>
      <w:docPartPr>
        <w:name w:val="3679ACBD1394493EA24B1FDEEC184A9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5DEA391C-3909-488F-A301-CEAE1EABA933}"/>
      </w:docPartPr>
      <w:docPartBody>
        <w:p w:rsidR="00000000" w:rsidRDefault="00E039AD">
          <w:pPr>
            <w:pStyle w:val="3679ACBD1394493EA24B1FDEEC184A9A"/>
          </w:pPr>
          <w:r>
            <w:rPr>
              <w:rFonts w:ascii="Tahoma" w:hAnsi="Tahoma" w:cs="Tahoma"/>
              <w:sz w:val="20"/>
              <w:szCs w:val="20"/>
              <w:cs/>
              <w:lang w:val="th-TH"/>
            </w:rPr>
            <w:t>[โทรศัพท์]</w:t>
          </w:r>
        </w:p>
      </w:docPartBody>
    </w:docPart>
    <w:docPart>
      <w:docPartPr>
        <w:name w:val="8B5F77025B164DF683F0CE8039F374DF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D932403A-FCFA-4F7B-BD2B-8CE5BD749B9A}"/>
      </w:docPartPr>
      <w:docPartBody>
        <w:p w:rsidR="00000000" w:rsidRDefault="00E039AD">
          <w:pPr>
            <w:pStyle w:val="8B5F77025B164DF683F0CE8039F374DF"/>
          </w:pPr>
          <w:r>
            <w:rPr>
              <w:rFonts w:ascii="Tahoma" w:hAnsi="Tahoma" w:cs="Tahoma"/>
              <w:sz w:val="20"/>
              <w:szCs w:val="20"/>
              <w:cs/>
              <w:lang w:val="th-TH"/>
            </w:rPr>
            <w:t>[เว็บไซต์]</w:t>
          </w:r>
        </w:p>
      </w:docPartBody>
    </w:docPart>
    <w:docPart>
      <w:docPartPr>
        <w:name w:val="E664A3E245AF41C7BB1DE18761624A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2325E2B-339C-4D61-AAD2-A202C1DC2CB6}"/>
      </w:docPartPr>
      <w:docPartBody>
        <w:p w:rsidR="00000000" w:rsidRDefault="00E039AD">
          <w:pPr>
            <w:pStyle w:val="E664A3E245AF41C7BB1DE18761624A2A"/>
          </w:pPr>
          <w:r>
            <w:rPr>
              <w:rFonts w:ascii="Tahoma" w:hAnsi="Tahoma" w:cs="Tahoma"/>
              <w:sz w:val="36"/>
              <w:szCs w:val="36"/>
              <w:cs/>
              <w:lang w:val="th-TH"/>
            </w:rPr>
            <w:t>[ชื่อของคุณ]</w:t>
          </w:r>
        </w:p>
      </w:docPartBody>
    </w:docPart>
    <w:docPart>
      <w:docPartPr>
        <w:name w:val="145570FAC2934A838B57D953F75DE1C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584C47A2-32EE-4CB1-828C-5828B43026B0}"/>
      </w:docPartPr>
      <w:docPartBody>
        <w:p w:rsidR="00000000" w:rsidRDefault="00E039AD">
          <w:pPr>
            <w:pStyle w:val="145570FAC2934A838B57D953F75DE1C9"/>
          </w:pPr>
          <w:r>
            <w:rPr>
              <w:rStyle w:val="a5"/>
              <w:rFonts w:cs="Angsana New"/>
              <w:szCs w:val="22"/>
              <w:cs/>
              <w:lang w:val="th-TH"/>
            </w:rPr>
            <w:t xml:space="preserve">ใส่เนื้อหาใดก็ตามที่คุณต้องการทำซ้ำรวมถึงการควบคุมเนื้อหาอื่นๆ </w:t>
          </w:r>
          <w:r>
            <w:rPr>
              <w:rStyle w:val="a5"/>
              <w:rFonts w:cs="Angsana New"/>
              <w:szCs w:val="22"/>
              <w:cs/>
              <w:lang w:val="th-TH"/>
            </w:rPr>
            <w:t>คุณยังสามารถแทรกการควบคุมนี้บริเวณตารางแถวเพื่อทำส่วนของตารางซ้ำได้ด้วย</w:t>
          </w:r>
        </w:p>
      </w:docPartBody>
    </w:docPart>
    <w:docPart>
      <w:docPartPr>
        <w:name w:val="9D7E621729B44958AE0E6D5BD9D5473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7FBDCE4-C21A-4701-B724-01269062611B}"/>
      </w:docPartPr>
      <w:docPartBody>
        <w:p w:rsidR="00000000" w:rsidRDefault="00E039AD">
          <w:pPr>
            <w:pStyle w:val="9D7E621729B44958AE0E6D5BD9D54730"/>
          </w:pPr>
          <w:r>
            <w:rPr>
              <w:rStyle w:val="a5"/>
              <w:rFonts w:cs="Angsana New"/>
              <w:szCs w:val="22"/>
              <w:cs/>
              <w:lang w:val="th-TH"/>
            </w:rPr>
            <w:t>ใส่เนื้อหาใดก็ตามที่คุณต้องการทำซ้ำรวมถึงการค</w:t>
          </w:r>
          <w:r>
            <w:rPr>
              <w:rStyle w:val="a5"/>
              <w:rFonts w:cs="Angsana New"/>
              <w:szCs w:val="22"/>
              <w:cs/>
              <w:lang w:val="th-TH"/>
            </w:rPr>
            <w:t>วบคุมเนื้อหาอื่นๆ คุณยังสามารถแทรกการควบคุมนี้บริเวณตารางแถวเพื่อทำส่วนของตารางซ้ำได้ด้วย</w:t>
          </w:r>
        </w:p>
      </w:docPartBody>
    </w:docPart>
    <w:docPart>
      <w:docPartPr>
        <w:name w:val="BE759578D18A446CAF0469EBA6B0C276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58FF130A-5AF8-43BE-AF5C-F6F659A98953}"/>
      </w:docPartPr>
      <w:docPartBody>
        <w:p w:rsidR="00000000" w:rsidRDefault="0085439F" w:rsidP="0085439F">
          <w:pPr>
            <w:pStyle w:val="BE759578D18A446CAF0469EBA6B0C276"/>
          </w:pPr>
          <w:r>
            <w:rPr>
              <w:rStyle w:val="a5"/>
              <w:rFonts w:cs="Angsana New"/>
              <w:szCs w:val="22"/>
              <w:cs/>
              <w:lang w:val="th-TH"/>
            </w:rPr>
            <w:t>ใส่เนื้อหาใดก็ตามที่คุณต้องการทำซ้ำรวมถึงการควบคุมเนื้อหาอื่นๆ คุณยังสามารถแทรกการควบคุมนี้บริเวณตารางแถวเพื่อทำส่วนของตารางซ้ำได้ด้วย</w:t>
          </w:r>
        </w:p>
      </w:docPartBody>
    </w:docPart>
    <w:docPart>
      <w:docPartPr>
        <w:name w:val="6E162F2704694C0193AE12F15A8728B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46CA460-DFB1-47B8-96CB-E83987523108}"/>
      </w:docPartPr>
      <w:docPartBody>
        <w:p w:rsidR="00000000" w:rsidRDefault="0085439F" w:rsidP="0085439F">
          <w:pPr>
            <w:pStyle w:val="6E162F2704694C0193AE12F15A8728B7"/>
          </w:pPr>
          <w:r>
            <w:rPr>
              <w:rStyle w:val="a5"/>
              <w:rFonts w:cs="Angsana New"/>
              <w:szCs w:val="22"/>
              <w:cs/>
              <w:lang w:val="th-TH"/>
            </w:rPr>
            <w:t>ใส่เนื้อหาใดก็ตามที่คุณต้องการทำซ้ำรวมถึงการควบคุมเนื้อหาอื่นๆ คุณยังสามารถแทรกการควบคุมนี้บริเวณตารางแถวเพื่อทำส่วนของตารางซ้ำได้ด้วย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9F"/>
    <w:rsid w:val="0085439F"/>
    <w:rsid w:val="00E0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8EF79C75C941C3A231EF334CC59D47">
    <w:name w:val="398EF79C75C941C3A231EF334CC59D47"/>
  </w:style>
  <w:style w:type="paragraph" w:customStyle="1" w:styleId="2E2EADC609D248BCAAD458A84F3CD560">
    <w:name w:val="2E2EADC609D248BCAAD458A84F3CD560"/>
  </w:style>
  <w:style w:type="paragraph" w:customStyle="1" w:styleId="3679ACBD1394493EA24B1FDEEC184A9A">
    <w:name w:val="3679ACBD1394493EA24B1FDEEC184A9A"/>
  </w:style>
  <w:style w:type="paragraph" w:customStyle="1" w:styleId="8B5F77025B164DF683F0CE8039F374DF">
    <w:name w:val="8B5F77025B164DF683F0CE8039F374DF"/>
  </w:style>
  <w:style w:type="character" w:styleId="a3">
    <w:name w:val="Emphasis"/>
    <w:basedOn w:val="a0"/>
    <w:uiPriority w:val="2"/>
    <w:unhideWhenUsed/>
    <w:qFormat/>
    <w:rPr>
      <w:color w:val="5B9BD5" w:themeColor="accent1"/>
    </w:rPr>
  </w:style>
  <w:style w:type="paragraph" w:customStyle="1" w:styleId="8BA7975BB8044E6184698555C7B99C77">
    <w:name w:val="8BA7975BB8044E6184698555C7B99C77"/>
  </w:style>
  <w:style w:type="paragraph" w:customStyle="1" w:styleId="E664A3E245AF41C7BB1DE18761624A2A">
    <w:name w:val="E664A3E245AF41C7BB1DE18761624A2A"/>
  </w:style>
  <w:style w:type="paragraph" w:customStyle="1" w:styleId="4DA8188902D94BB89D659E48EF03BF89">
    <w:name w:val="4DA8188902D94BB89D659E48EF03BF89"/>
  </w:style>
  <w:style w:type="paragraph" w:customStyle="1" w:styleId="a4">
    <w:name w:val="ข้อความประวัติย่อ"/>
    <w:basedOn w:val="a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F6BA0A0F5DEE4A88A5A605BCCAF16D57">
    <w:name w:val="F6BA0A0F5DEE4A88A5A605BCCAF16D57"/>
  </w:style>
  <w:style w:type="character" w:styleId="a5">
    <w:name w:val="Placeholder Text"/>
    <w:basedOn w:val="a0"/>
    <w:uiPriority w:val="99"/>
    <w:semiHidden/>
    <w:rsid w:val="0085439F"/>
    <w:rPr>
      <w:color w:val="808080"/>
    </w:rPr>
  </w:style>
  <w:style w:type="paragraph" w:customStyle="1" w:styleId="145570FAC2934A838B57D953F75DE1C9">
    <w:name w:val="145570FAC2934A838B57D953F75DE1C9"/>
  </w:style>
  <w:style w:type="paragraph" w:customStyle="1" w:styleId="C1E876A006654E3AB93E620151554A3F">
    <w:name w:val="C1E876A006654E3AB93E620151554A3F"/>
  </w:style>
  <w:style w:type="paragraph" w:customStyle="1" w:styleId="A85533BAF029467B812FA54DD9E36247">
    <w:name w:val="A85533BAF029467B812FA54DD9E36247"/>
  </w:style>
  <w:style w:type="paragraph" w:customStyle="1" w:styleId="A6E10FECE8964397ADED04444EE0FFB8">
    <w:name w:val="A6E10FECE8964397ADED04444EE0FFB8"/>
  </w:style>
  <w:style w:type="paragraph" w:customStyle="1" w:styleId="9D7E621729B44958AE0E6D5BD9D54730">
    <w:name w:val="9D7E621729B44958AE0E6D5BD9D54730"/>
  </w:style>
  <w:style w:type="paragraph" w:customStyle="1" w:styleId="E6456C9416FE4A49AD1CB538666D555A">
    <w:name w:val="E6456C9416FE4A49AD1CB538666D555A"/>
  </w:style>
  <w:style w:type="paragraph" w:customStyle="1" w:styleId="409F7EB982544CFAB9EF304B09FA4F21">
    <w:name w:val="409F7EB982544CFAB9EF304B09FA4F21"/>
  </w:style>
  <w:style w:type="paragraph" w:customStyle="1" w:styleId="796127147F5F4C4BB1EF308F4C1B8AA2">
    <w:name w:val="796127147F5F4C4BB1EF308F4C1B8AA2"/>
  </w:style>
  <w:style w:type="paragraph" w:customStyle="1" w:styleId="21C614B941BC49638CE55C2403EC7516">
    <w:name w:val="21C614B941BC49638CE55C2403EC7516"/>
  </w:style>
  <w:style w:type="paragraph" w:customStyle="1" w:styleId="17DC3834FE6E4A2592856E7D2667CA1C">
    <w:name w:val="17DC3834FE6E4A2592856E7D2667CA1C"/>
  </w:style>
  <w:style w:type="paragraph" w:customStyle="1" w:styleId="2BDE4838226742128F7B7B12D031E8E4">
    <w:name w:val="2BDE4838226742128F7B7B12D031E8E4"/>
  </w:style>
  <w:style w:type="paragraph" w:customStyle="1" w:styleId="D909BFBF3B6040D59C4E1E36386196A9">
    <w:name w:val="D909BFBF3B6040D59C4E1E36386196A9"/>
  </w:style>
  <w:style w:type="paragraph" w:customStyle="1" w:styleId="752C37E3C9F34F26BF7B90C0D84016D4">
    <w:name w:val="752C37E3C9F34F26BF7B90C0D84016D4"/>
  </w:style>
  <w:style w:type="paragraph" w:customStyle="1" w:styleId="BE759578D18A446CAF0469EBA6B0C276">
    <w:name w:val="BE759578D18A446CAF0469EBA6B0C276"/>
    <w:rsid w:val="0085439F"/>
  </w:style>
  <w:style w:type="paragraph" w:customStyle="1" w:styleId="6E162F2704694C0193AE12F15A8728B7">
    <w:name w:val="6E162F2704694C0193AE12F15A8728B7"/>
    <w:rsid w:val="008543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หอพักนิสิตจุฬาฯ ตึกจำปี ห้อง 1410 เตียง C
จุฬาลงกรณ์มหาวิทยาลัย ถนน พญาไท
 แขวง วังใหม่ ปทุมวัน</CompanyAddress>
  <CompanyPhone>0990842892</CompanyPhone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105915B-DCEE-44B1-A406-1687FD639C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ประวัติย่อ (แบบถาวร)</Template>
  <TotalTime>20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วรรษนนท์  ณรงค์ชัยวิวัฒน์ ( แวน )</dc:creator>
  <cp:keywords>vanzaa_vanzaa@hotmail.com</cp:keywords>
  <cp:lastModifiedBy>User</cp:lastModifiedBy>
  <cp:revision>1</cp:revision>
  <dcterms:created xsi:type="dcterms:W3CDTF">2016-05-20T08:52:00Z</dcterms:created>
  <dcterms:modified xsi:type="dcterms:W3CDTF">2016-05-20T09:12:00Z</dcterms:modified>
  <cp:category>กรุงเทพ 10330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