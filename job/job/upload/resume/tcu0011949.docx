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4EEDE32B6BEE429BB13A50464DE0C001"/>
        </w:placeholder>
        <w:docPartList>
          <w:docPartGallery w:val="Quick Parts"/>
          <w:docPartCategory w:val=" Resume Name"/>
        </w:docPartList>
      </w:sdtPr>
      <w:sdtEndPr/>
      <w:sdtContent>
        <w:p w:rsidR="00523A25" w:rsidRPr="00734C22" w:rsidRDefault="004819E5" w:rsidP="00DC4CE1">
          <w:pPr>
            <w:pStyle w:val="Title"/>
            <w:spacing w:before="0" w:after="0"/>
            <w:rPr>
              <w:rFonts w:ascii="Angsana New" w:hAnsi="Angsana New" w:cs="Angsana New"/>
              <w:sz w:val="44"/>
              <w:szCs w:val="44"/>
            </w:rPr>
          </w:pPr>
          <w:sdt>
            <w:sdtPr>
              <w:rPr>
                <w:rFonts w:ascii="Angsana New" w:hAnsi="Angsana New" w:cs="Angsana New"/>
                <w:sz w:val="44"/>
                <w:szCs w:val="44"/>
              </w:rPr>
              <w:alias w:val="Author"/>
              <w:tag w:val=""/>
              <w:id w:val="1823003119"/>
              <w:placeholder>
                <w:docPart w:val="B0FEA92CF0BA4431A7E2A869BD43FEF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34C22" w:rsidRPr="00734C22">
                <w:rPr>
                  <w:rFonts w:ascii="Angsana New" w:hAnsi="Angsana New" w:cs="Angsana New" w:hint="cs"/>
                  <w:sz w:val="44"/>
                  <w:szCs w:val="44"/>
                  <w:cs/>
                  <w:lang w:bidi="th-TH"/>
                </w:rPr>
                <w:t xml:space="preserve">ชื่อ </w:t>
              </w:r>
              <w:r w:rsidR="00734C22" w:rsidRPr="00734C22">
                <w:rPr>
                  <w:rFonts w:ascii="Angsana New" w:hAnsi="Angsana New" w:cs="Angsana New"/>
                  <w:sz w:val="44"/>
                  <w:szCs w:val="44"/>
                  <w:cs/>
                  <w:lang w:bidi="th-TH"/>
                </w:rPr>
                <w:t>ธรรมฤทธิ์ ปรีติธรรมรักษ์</w:t>
              </w:r>
            </w:sdtContent>
          </w:sdt>
        </w:p>
        <w:sdt>
          <w:sdtPr>
            <w:rPr>
              <w:rFonts w:ascii="Angsana New" w:hAnsi="Angsana New" w:cs="Angsana New"/>
              <w:sz w:val="32"/>
              <w:szCs w:val="32"/>
            </w:rPr>
            <w:alias w:val="E-mail Address"/>
            <w:tag w:val=""/>
            <w:id w:val="527535243"/>
            <w:placeholder>
              <w:docPart w:val="E6E15605167C4880900920DDBE9903C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523A25" w:rsidRDefault="00734C22" w:rsidP="00DC4CE1">
              <w:pPr>
                <w:pStyle w:val="NoSpacing"/>
              </w:pPr>
              <w:r w:rsidRPr="00734C22">
                <w:rPr>
                  <w:rFonts w:ascii="Angsana New" w:hAnsi="Angsana New" w:cs="Angsana New"/>
                  <w:sz w:val="32"/>
                  <w:szCs w:val="32"/>
                  <w:cs/>
                </w:rPr>
                <w:t xml:space="preserve">อีเมลล์ </w:t>
              </w:r>
              <w:r w:rsidRPr="00734C22">
                <w:rPr>
                  <w:rFonts w:ascii="Angsana New" w:hAnsi="Angsana New" w:cs="Angsana New"/>
                  <w:sz w:val="32"/>
                  <w:szCs w:val="32"/>
                </w:rPr>
                <w:t>: Crossway0945@gmail.com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7E1E05E9301040E2ABE07FE79A13CFD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23A25" w:rsidRDefault="00734C22" w:rsidP="00DC4CE1">
              <w:pPr>
                <w:pStyle w:val="NoSpacing"/>
              </w:pPr>
              <w:r>
                <w:rPr>
                  <w:rFonts w:cs="Browallia New" w:hint="cs"/>
                  <w:szCs w:val="28"/>
                  <w:cs/>
                  <w:lang w:bidi="th-TH"/>
                </w:rPr>
                <w:t xml:space="preserve">ที่อยู่ </w:t>
              </w:r>
              <w:r>
                <w:rPr>
                  <w:rFonts w:cs="Browallia New"/>
                  <w:szCs w:val="28"/>
                  <w:lang w:bidi="th-TH"/>
                </w:rPr>
                <w:t xml:space="preserve">: </w:t>
              </w:r>
              <w:r>
                <w:rPr>
                  <w:rFonts w:cs="Browallia New" w:hint="cs"/>
                  <w:szCs w:val="28"/>
                  <w:cs/>
                  <w:lang w:bidi="th-TH"/>
                </w:rPr>
                <w:t xml:space="preserve">เลขที่ </w:t>
              </w:r>
              <w:r>
                <w:rPr>
                  <w:rFonts w:cs="Browallia New"/>
                  <w:szCs w:val="28"/>
                  <w:lang w:bidi="th-TH"/>
                </w:rPr>
                <w:t xml:space="preserve">11 </w:t>
              </w:r>
              <w:r>
                <w:rPr>
                  <w:rFonts w:cs="Browallia New" w:hint="cs"/>
                  <w:szCs w:val="28"/>
                  <w:cs/>
                  <w:lang w:bidi="th-TH"/>
                </w:rPr>
                <w:t xml:space="preserve">อินดี้สูท อพาร์ทเม้นต์ ซอย โพธิ์แก้ว </w:t>
              </w:r>
              <w:r>
                <w:rPr>
                  <w:rFonts w:cs="Browallia New"/>
                  <w:szCs w:val="28"/>
                  <w:lang w:bidi="th-TH"/>
                </w:rPr>
                <w:t xml:space="preserve">2 </w:t>
              </w:r>
              <w:r>
                <w:rPr>
                  <w:rFonts w:cs="Browallia New" w:hint="cs"/>
                  <w:szCs w:val="28"/>
                  <w:cs/>
                  <w:lang w:bidi="th-TH"/>
                </w:rPr>
                <w:t xml:space="preserve">ลาดพร้าว </w:t>
              </w:r>
              <w:r>
                <w:rPr>
                  <w:rFonts w:cs="Browallia New"/>
                  <w:szCs w:val="28"/>
                  <w:lang w:bidi="th-TH"/>
                </w:rPr>
                <w:t xml:space="preserve">101 </w:t>
              </w:r>
              <w:r>
                <w:rPr>
                  <w:rFonts w:cs="Browallia New" w:hint="cs"/>
                  <w:szCs w:val="28"/>
                  <w:cs/>
                  <w:lang w:bidi="th-TH"/>
                </w:rPr>
                <w:t xml:space="preserve">แขวง คลองจั่น เขต บางกะปิ กรุงเทพฯ </w:t>
              </w:r>
              <w:r>
                <w:rPr>
                  <w:rFonts w:cs="Browallia New"/>
                  <w:szCs w:val="28"/>
                  <w:lang w:bidi="th-TH"/>
                </w:rPr>
                <w:t>10240</w:t>
              </w:r>
            </w:p>
          </w:sdtContent>
        </w:sdt>
        <w:sdt>
          <w:sdtPr>
            <w:rPr>
              <w:rFonts w:ascii="Angsana New" w:hAnsi="Angsana New" w:cs="Angsana New"/>
              <w:sz w:val="32"/>
              <w:szCs w:val="32"/>
              <w:lang w:bidi="th-TH"/>
            </w:rPr>
            <w:alias w:val="Phone"/>
            <w:tag w:val=""/>
            <w:id w:val="1357783703"/>
            <w:placeholder>
              <w:docPart w:val="153A458DE4294110B1ECF16754BCC7C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734C22" w:rsidRDefault="00734C22" w:rsidP="00DC4CE1">
              <w:pPr>
                <w:pStyle w:val="NoSpacing"/>
              </w:pPr>
              <w:r w:rsidRPr="00734C22">
                <w:rPr>
                  <w:rFonts w:ascii="Angsana New" w:hAnsi="Angsana New" w:cs="Angsana New"/>
                  <w:sz w:val="32"/>
                  <w:szCs w:val="32"/>
                  <w:cs/>
                  <w:lang w:bidi="th-TH"/>
                </w:rPr>
                <w:t xml:space="preserve">เบอร์โทรศัพท์ </w:t>
              </w:r>
              <w:r w:rsidRPr="00734C22">
                <w:rPr>
                  <w:rFonts w:ascii="Angsana New" w:hAnsi="Angsana New" w:cs="Angsana New"/>
                  <w:sz w:val="32"/>
                  <w:szCs w:val="32"/>
                  <w:lang w:bidi="th-TH"/>
                </w:rPr>
                <w:t>: 098-9959455</w:t>
              </w:r>
            </w:p>
          </w:sdtContent>
        </w:sdt>
      </w:sdtContent>
    </w:sdt>
    <w:p w:rsidR="00523A25" w:rsidRPr="00DC4CE1" w:rsidRDefault="00734C22" w:rsidP="00DC4CE1">
      <w:pPr>
        <w:pStyle w:val="SectionHeading"/>
        <w:spacing w:before="0"/>
        <w:rPr>
          <w:rFonts w:ascii="Angsana New" w:hAnsi="Angsana New" w:cs="Angsana New"/>
          <w:color w:val="auto"/>
          <w:sz w:val="40"/>
          <w:szCs w:val="40"/>
          <w:lang w:bidi="th-TH"/>
        </w:rPr>
      </w:pPr>
      <w:r w:rsidRPr="00DC4CE1">
        <w:rPr>
          <w:rFonts w:ascii="Angsana New" w:hAnsi="Angsana New" w:cs="Angsana New"/>
          <w:color w:val="auto"/>
          <w:sz w:val="40"/>
          <w:szCs w:val="40"/>
          <w:cs/>
          <w:lang w:bidi="th-TH"/>
        </w:rPr>
        <w:t>การศึกษา</w:t>
      </w:r>
    </w:p>
    <w:p w:rsidR="00DC4CE1" w:rsidRPr="00C30619" w:rsidRDefault="00DC4CE1" w:rsidP="00DC4CE1">
      <w:pPr>
        <w:pStyle w:val="Subsection"/>
        <w:spacing w:before="0"/>
        <w:jc w:val="thaiDistribute"/>
        <w:rPr>
          <w:rFonts w:hint="cs"/>
          <w:color w:val="auto"/>
          <w:sz w:val="22"/>
          <w:szCs w:val="22"/>
          <w:cs/>
          <w:lang w:bidi="th-TH"/>
        </w:rPr>
      </w:pPr>
      <w:r w:rsidRPr="00C30619">
        <w:rPr>
          <w:color w:val="auto"/>
          <w:sz w:val="22"/>
          <w:szCs w:val="22"/>
        </w:rPr>
        <w:t xml:space="preserve">2007-2011: </w:t>
      </w:r>
      <w:r>
        <w:rPr>
          <w:rFonts w:hint="cs"/>
          <w:color w:val="auto"/>
          <w:sz w:val="22"/>
          <w:szCs w:val="22"/>
          <w:cs/>
          <w:lang w:bidi="th-TH"/>
        </w:rPr>
        <w:t>มหาวิทยาลัยเกษตรศาสตร์</w:t>
      </w:r>
    </w:p>
    <w:p w:rsidR="00DC4CE1" w:rsidRPr="00DC4CE1" w:rsidRDefault="00DC4CE1" w:rsidP="00DC4CE1">
      <w:pPr>
        <w:spacing w:after="0"/>
        <w:ind w:left="720" w:firstLine="720"/>
        <w:jc w:val="thaiDistribute"/>
        <w:rPr>
          <w:rStyle w:val="IntenseEmphasis"/>
          <w:rFonts w:ascii="Angsana New" w:hAnsi="Angsana New" w:cs="Angsana New"/>
          <w:b w:val="0"/>
          <w:bCs w:val="0"/>
          <w:i w:val="0"/>
          <w:iCs w:val="0"/>
          <w:color w:val="auto"/>
          <w:szCs w:val="28"/>
          <w:lang w:bidi="th-TH"/>
        </w:rPr>
      </w:pPr>
      <w:r w:rsidRPr="00DC4CE1">
        <w:rPr>
          <w:rFonts w:ascii="Angsana New" w:hAnsi="Angsana New" w:cs="Angsana New"/>
          <w:b/>
          <w:bCs/>
        </w:rPr>
        <w:t xml:space="preserve">   </w:t>
      </w:r>
      <w:r w:rsidRPr="00DC4CE1">
        <w:rPr>
          <w:rFonts w:ascii="Angsana New" w:hAnsi="Angsana New" w:cs="Angsana New"/>
          <w:b/>
          <w:bCs/>
          <w:szCs w:val="28"/>
          <w:cs/>
          <w:lang w:bidi="th-TH"/>
        </w:rPr>
        <w:t xml:space="preserve">ปริญญาตรี คณะ มนุษยศาสตร์ สาขาวิชา วรรณคดีอังกฤษ เกรดเฉลี่ย </w:t>
      </w:r>
      <w:r w:rsidRPr="00DC4CE1">
        <w:rPr>
          <w:rFonts w:ascii="Angsana New" w:hAnsi="Angsana New" w:cs="Angsana New"/>
          <w:b/>
          <w:bCs/>
          <w:sz w:val="40"/>
          <w:szCs w:val="40"/>
          <w:lang w:bidi="th-TH"/>
        </w:rPr>
        <w:t>3.05</w:t>
      </w:r>
    </w:p>
    <w:p w:rsidR="00DC4CE1" w:rsidRPr="00C30619" w:rsidRDefault="00DC4CE1" w:rsidP="00DC4CE1">
      <w:pPr>
        <w:pStyle w:val="Subsection"/>
        <w:spacing w:before="0"/>
        <w:jc w:val="thaiDistribute"/>
        <w:rPr>
          <w:rFonts w:hint="cs"/>
          <w:color w:val="auto"/>
          <w:sz w:val="22"/>
          <w:szCs w:val="22"/>
          <w:lang w:bidi="th-TH"/>
        </w:rPr>
      </w:pPr>
      <w:r w:rsidRPr="00C30619">
        <w:rPr>
          <w:color w:val="auto"/>
          <w:sz w:val="22"/>
          <w:szCs w:val="22"/>
        </w:rPr>
        <w:t xml:space="preserve">2004-2007: </w:t>
      </w:r>
      <w:r>
        <w:rPr>
          <w:rFonts w:hint="cs"/>
          <w:color w:val="auto"/>
          <w:sz w:val="22"/>
          <w:szCs w:val="22"/>
          <w:cs/>
          <w:lang w:bidi="th-TH"/>
        </w:rPr>
        <w:t>โรงเรียนเซนต์โยเซฟอินเตอร์เทคโนโลยี (ปวช.)</w:t>
      </w:r>
    </w:p>
    <w:p w:rsidR="00DC4CE1" w:rsidRDefault="00DC4CE1" w:rsidP="00DC4CE1">
      <w:pPr>
        <w:pStyle w:val="Subsection"/>
        <w:spacing w:before="0"/>
        <w:jc w:val="thaiDistribute"/>
        <w:rPr>
          <w:rFonts w:ascii="Angsana New" w:hAnsi="Angsana New" w:cs="Angsana New"/>
          <w:color w:val="auto"/>
          <w:sz w:val="40"/>
          <w:szCs w:val="40"/>
          <w:lang w:bidi="th-TH"/>
        </w:rPr>
      </w:pPr>
      <w:r w:rsidRPr="00C30619">
        <w:rPr>
          <w:color w:val="auto"/>
          <w:sz w:val="22"/>
          <w:szCs w:val="22"/>
        </w:rPr>
        <w:tab/>
      </w:r>
      <w:r w:rsidRPr="00C30619">
        <w:rPr>
          <w:color w:val="auto"/>
          <w:sz w:val="22"/>
          <w:szCs w:val="22"/>
        </w:rPr>
        <w:tab/>
        <w:t xml:space="preserve">  </w:t>
      </w:r>
      <w:r w:rsidRPr="00DC4CE1">
        <w:rPr>
          <w:rFonts w:ascii="Angsana New" w:hAnsi="Angsana New" w:cs="Angsana New"/>
          <w:color w:val="auto"/>
          <w:sz w:val="22"/>
          <w:szCs w:val="28"/>
          <w:cs/>
          <w:lang w:bidi="th-TH"/>
        </w:rPr>
        <w:t xml:space="preserve">สาขาวิชา ภาษาต่างประเทศ เกรดเฉลี่ย </w:t>
      </w:r>
      <w:r>
        <w:rPr>
          <w:rFonts w:ascii="Angsana New" w:hAnsi="Angsana New" w:cs="Angsana New"/>
          <w:color w:val="auto"/>
          <w:sz w:val="40"/>
          <w:szCs w:val="40"/>
          <w:lang w:bidi="th-TH"/>
        </w:rPr>
        <w:t>3.78</w:t>
      </w:r>
    </w:p>
    <w:p w:rsidR="00DC4CE1" w:rsidRPr="00DC4CE1" w:rsidRDefault="00DC4CE1" w:rsidP="00DC4CE1">
      <w:pPr>
        <w:pStyle w:val="Subsection"/>
        <w:spacing w:before="0"/>
        <w:jc w:val="thaiDistribute"/>
        <w:rPr>
          <w:rFonts w:ascii="Angsana New" w:hAnsi="Angsana New" w:cs="Angsana New"/>
          <w:color w:val="auto"/>
          <w:sz w:val="40"/>
          <w:szCs w:val="40"/>
          <w:lang w:bidi="th-TH"/>
        </w:rPr>
      </w:pPr>
      <w:r>
        <w:rPr>
          <w:rFonts w:ascii="Angsana New" w:hAnsi="Angsana New" w:cs="Angsana New" w:hint="cs"/>
          <w:color w:val="auto"/>
          <w:sz w:val="40"/>
          <w:szCs w:val="40"/>
          <w:cs/>
          <w:lang w:bidi="th-TH"/>
        </w:rPr>
        <w:t>ประสบการณ์ทำงาน</w:t>
      </w:r>
    </w:p>
    <w:p w:rsidR="00DC4CE1" w:rsidRPr="00F0724A" w:rsidRDefault="00DC4CE1" w:rsidP="00DC4CE1">
      <w:pPr>
        <w:spacing w:after="0"/>
        <w:jc w:val="thaiDistribute"/>
        <w:rPr>
          <w:rFonts w:cs="Cordia New" w:hint="cs"/>
          <w:b/>
          <w:bCs/>
          <w:szCs w:val="28"/>
          <w:cs/>
          <w:lang w:bidi="th-TH"/>
        </w:rPr>
      </w:pPr>
      <w:r w:rsidRPr="00C30619">
        <w:rPr>
          <w:rFonts w:cstheme="minorHAnsi"/>
          <w:b/>
          <w:bCs/>
        </w:rPr>
        <w:t xml:space="preserve">2014 – </w:t>
      </w:r>
      <w:r w:rsidR="00B56F99" w:rsidRPr="00F0724A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ปัจจุบัน</w:t>
      </w:r>
      <w:r w:rsidRPr="00C30619">
        <w:rPr>
          <w:rFonts w:cstheme="minorHAnsi"/>
          <w:b/>
          <w:bCs/>
        </w:rPr>
        <w:t>: CU Tutor</w:t>
      </w:r>
      <w:r w:rsidR="00F0724A">
        <w:rPr>
          <w:rFonts w:cs="Cordia New"/>
          <w:b/>
          <w:bCs/>
          <w:szCs w:val="28"/>
          <w:lang w:bidi="th-TH"/>
        </w:rPr>
        <w:t xml:space="preserve"> &amp; Edu - Tutor</w:t>
      </w:r>
    </w:p>
    <w:p w:rsidR="00DC4CE1" w:rsidRPr="00F0724A" w:rsidRDefault="00B56F99" w:rsidP="00DC4CE1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ตำแหน่ง</w:t>
      </w:r>
      <w:r w:rsidR="00DC4CE1" w:rsidRPr="00F0724A">
        <w:rPr>
          <w:rFonts w:ascii="Angsana New" w:hAnsi="Angsana New" w:cs="Angsana New"/>
          <w:b/>
          <w:bCs/>
          <w:sz w:val="28"/>
          <w:szCs w:val="28"/>
        </w:rPr>
        <w:t>:</w:t>
      </w:r>
      <w:r w:rsidR="00DC4CE1" w:rsidRPr="00F0724A">
        <w:rPr>
          <w:rFonts w:ascii="Angsana New" w:hAnsi="Angsana New" w:cs="Angsana New"/>
          <w:sz w:val="28"/>
          <w:szCs w:val="28"/>
        </w:rPr>
        <w:t xml:space="preserve"> </w:t>
      </w: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ติวเตอร์วิชา ภาษาอังกฤษ</w:t>
      </w:r>
    </w:p>
    <w:p w:rsidR="00DC4CE1" w:rsidRPr="00F0724A" w:rsidRDefault="00B56F99" w:rsidP="00DC4CE1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หน้าที่</w:t>
      </w:r>
      <w:r w:rsidR="00DC4CE1" w:rsidRPr="00F0724A">
        <w:rPr>
          <w:rFonts w:ascii="Angsana New" w:hAnsi="Angsana New" w:cs="Angsana New"/>
          <w:b/>
          <w:bCs/>
          <w:sz w:val="28"/>
          <w:szCs w:val="28"/>
        </w:rPr>
        <w:t>:</w:t>
      </w:r>
    </w:p>
    <w:p w:rsidR="00DC4CE1" w:rsidRPr="00F0724A" w:rsidRDefault="00043760" w:rsidP="00DC4CE1">
      <w:pPr>
        <w:pStyle w:val="ListParagraph"/>
        <w:numPr>
          <w:ilvl w:val="0"/>
          <w:numId w:val="7"/>
        </w:numPr>
        <w:spacing w:after="0"/>
        <w:ind w:left="993"/>
        <w:jc w:val="thaiDistribute"/>
        <w:rPr>
          <w:rFonts w:ascii="Angsana New" w:hAnsi="Angsana New" w:cs="Angsana New"/>
          <w:sz w:val="28"/>
          <w:szCs w:val="28"/>
        </w:rPr>
      </w:pP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สอนเนื้อหาวิชาภาษาอังกฤษไวยากรณ์ การเขียน ติวเสริม ติวสอบ ระดับชั้น ประถม</w:t>
      </w:r>
      <w:r w:rsidR="00F0724A" w:rsidRPr="00F0724A">
        <w:rPr>
          <w:rFonts w:ascii="Angsana New" w:hAnsi="Angsana New" w:cs="Angsana New"/>
          <w:sz w:val="28"/>
          <w:szCs w:val="28"/>
          <w:cs/>
          <w:lang w:bidi="th-TH"/>
        </w:rPr>
        <w:t>ปลาย</w:t>
      </w:r>
      <w:r w:rsidRPr="00F0724A">
        <w:rPr>
          <w:rFonts w:ascii="Angsana New" w:hAnsi="Angsana New" w:cs="Angsana New"/>
          <w:sz w:val="28"/>
          <w:szCs w:val="28"/>
          <w:lang w:bidi="th-TH"/>
        </w:rPr>
        <w:t xml:space="preserve">– </w:t>
      </w: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มัธยมปลาย</w:t>
      </w:r>
    </w:p>
    <w:p w:rsidR="00043760" w:rsidRPr="00F0724A" w:rsidRDefault="00043760" w:rsidP="00DC4CE1">
      <w:pPr>
        <w:pStyle w:val="ListParagraph"/>
        <w:numPr>
          <w:ilvl w:val="0"/>
          <w:numId w:val="7"/>
        </w:numPr>
        <w:spacing w:after="0"/>
        <w:ind w:left="993"/>
        <w:jc w:val="thaiDistribute"/>
        <w:rPr>
          <w:rFonts w:ascii="Angsana New" w:hAnsi="Angsana New" w:cs="Angsana New"/>
          <w:sz w:val="28"/>
          <w:szCs w:val="28"/>
        </w:rPr>
      </w:pP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สอนสนทนาพื้นฐานกับภาษาอังกฤษที่ใช้</w:t>
      </w:r>
      <w:r w:rsidR="00F0724A" w:rsidRPr="00F0724A">
        <w:rPr>
          <w:rFonts w:ascii="Angsana New" w:hAnsi="Angsana New" w:cs="Angsana New"/>
          <w:sz w:val="28"/>
          <w:szCs w:val="28"/>
          <w:cs/>
          <w:lang w:bidi="th-TH"/>
        </w:rPr>
        <w:t>ในชีวิตประจำวัน สำหรับวัยทำงาน</w:t>
      </w:r>
    </w:p>
    <w:p w:rsidR="00DC4CE1" w:rsidRPr="00F0724A" w:rsidRDefault="00DC4CE1" w:rsidP="00DC4CE1">
      <w:pPr>
        <w:spacing w:after="0"/>
        <w:jc w:val="thaiDistribute"/>
        <w:rPr>
          <w:rFonts w:cs="Browallia New"/>
          <w:b/>
          <w:bCs/>
          <w:sz w:val="32"/>
          <w:szCs w:val="32"/>
          <w:lang w:bidi="th-TH"/>
        </w:rPr>
      </w:pPr>
      <w:r w:rsidRPr="00C30619">
        <w:rPr>
          <w:rFonts w:cstheme="minorHAnsi"/>
          <w:b/>
          <w:bCs/>
        </w:rPr>
        <w:t xml:space="preserve">2012 – 2014: </w:t>
      </w:r>
      <w:r w:rsidR="00F0724A" w:rsidRPr="00F0724A">
        <w:rPr>
          <w:rFonts w:asciiTheme="minorBidi" w:hAnsiTheme="minorBidi"/>
          <w:b/>
          <w:bCs/>
          <w:lang w:bidi="th-TH"/>
        </w:rPr>
        <w:t>Hong Kong Shanghai Banking Corporation</w:t>
      </w:r>
    </w:p>
    <w:p w:rsidR="00DC4CE1" w:rsidRPr="00C30619" w:rsidRDefault="00DC4CE1" w:rsidP="00DC4CE1">
      <w:pPr>
        <w:spacing w:after="0"/>
        <w:ind w:firstLine="284"/>
        <w:jc w:val="thaiDistribute"/>
        <w:rPr>
          <w:rFonts w:cstheme="minorHAnsi"/>
        </w:rPr>
      </w:pPr>
      <w:r w:rsidRPr="00C30619">
        <w:rPr>
          <w:rFonts w:cstheme="minorHAnsi"/>
          <w:b/>
          <w:bCs/>
        </w:rPr>
        <w:t>Job Position:</w:t>
      </w:r>
      <w:r w:rsidRPr="00C30619">
        <w:rPr>
          <w:rFonts w:cstheme="minorHAnsi"/>
        </w:rPr>
        <w:t xml:space="preserve"> Recruitment and Learning Administration</w:t>
      </w:r>
    </w:p>
    <w:p w:rsidR="00DC4CE1" w:rsidRPr="00C30619" w:rsidRDefault="00DC4CE1" w:rsidP="00DC4CE1">
      <w:pPr>
        <w:spacing w:after="0"/>
        <w:ind w:firstLine="284"/>
        <w:jc w:val="thaiDistribute"/>
        <w:rPr>
          <w:rFonts w:cstheme="minorHAnsi"/>
          <w:b/>
          <w:bCs/>
        </w:rPr>
      </w:pPr>
      <w:r w:rsidRPr="00C30619">
        <w:rPr>
          <w:rFonts w:cstheme="minorHAnsi"/>
          <w:b/>
          <w:bCs/>
        </w:rPr>
        <w:t xml:space="preserve">Duty: </w:t>
      </w:r>
    </w:p>
    <w:p w:rsidR="00DC4CE1" w:rsidRPr="00C30619" w:rsidRDefault="007A4436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ตรวจสอบประวัติการทำงานของผู้สมัครที่สมัครงานเข้ามาในตำแหน่งที่ว่างเพื่อดำเนินการส่งไปให้แผนกที่กำลังมองหาพนักงานใหม่</w:t>
      </w:r>
    </w:p>
    <w:p w:rsidR="00DC4CE1" w:rsidRPr="00C30619" w:rsidRDefault="007A4436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จัดเตรียมคอร์สฝึกอบรมให้กับพนักงานในธนาคาร</w:t>
      </w:r>
    </w:p>
    <w:p w:rsidR="00DC4CE1" w:rsidRPr="00C30619" w:rsidRDefault="007A4436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เตรียมรายงานประจำเดือนส่งให้กับผู้จัดการฝ่าย</w:t>
      </w:r>
    </w:p>
    <w:p w:rsidR="00DC4CE1" w:rsidRPr="00C30619" w:rsidRDefault="007A4436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 xml:space="preserve">จัดเตรียมเอกสารที่จำเป็นต่าง ๆ ตามที่พนักงานในธนาคารขอ เช่น </w:t>
      </w:r>
      <w:r w:rsidR="0089017C">
        <w:rPr>
          <w:rFonts w:cs="Browallia New" w:hint="cs"/>
          <w:szCs w:val="28"/>
          <w:cs/>
          <w:lang w:bidi="th-TH"/>
        </w:rPr>
        <w:t>หนังสือรับรองการทำงาน เป็นต้น</w:t>
      </w:r>
    </w:p>
    <w:p w:rsidR="00DC4CE1" w:rsidRDefault="0089017C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จัดเตรียมช่วงเวลาในการนัดสัมภาษณ์ให้กับผู้สมัคร</w:t>
      </w:r>
    </w:p>
    <w:p w:rsidR="00DC4CE1" w:rsidRPr="0089017C" w:rsidRDefault="0089017C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 w:hint="cs"/>
        </w:rPr>
      </w:pPr>
      <w:r>
        <w:rPr>
          <w:rFonts w:cs="Browallia New" w:hint="cs"/>
          <w:szCs w:val="28"/>
          <w:cs/>
          <w:lang w:bidi="th-TH"/>
        </w:rPr>
        <w:t>จัดเตรียมการทดสอบขั้นพื้นฐานเบื้องต้นสำหรับพนักงานใหม่ทุกคน</w:t>
      </w:r>
    </w:p>
    <w:p w:rsidR="0089017C" w:rsidRPr="0089017C" w:rsidRDefault="0089017C" w:rsidP="00DC4CE1">
      <w:pPr>
        <w:pStyle w:val="ListParagraph"/>
        <w:numPr>
          <w:ilvl w:val="0"/>
          <w:numId w:val="5"/>
        </w:numPr>
        <w:spacing w:after="0"/>
        <w:jc w:val="thaiDistribute"/>
        <w:rPr>
          <w:rFonts w:cstheme="minorHAnsi" w:hint="cs"/>
        </w:rPr>
      </w:pPr>
      <w:r>
        <w:rPr>
          <w:rFonts w:cs="Browallia New" w:hint="cs"/>
          <w:szCs w:val="28"/>
          <w:cs/>
          <w:lang w:bidi="th-TH"/>
        </w:rPr>
        <w:t>รับผิดชอบงานฝ่ายประสานงานและธุรการ</w:t>
      </w:r>
    </w:p>
    <w:p w:rsidR="0089017C" w:rsidRPr="0089017C" w:rsidRDefault="0089017C" w:rsidP="0089017C">
      <w:pPr>
        <w:pStyle w:val="ListParagraph"/>
        <w:spacing w:after="0"/>
        <w:ind w:left="1004"/>
        <w:jc w:val="thaiDistribute"/>
        <w:rPr>
          <w:rFonts w:cstheme="minorHAnsi" w:hint="cs"/>
        </w:rPr>
      </w:pPr>
      <w:bookmarkStart w:id="0" w:name="_GoBack"/>
      <w:bookmarkEnd w:id="0"/>
    </w:p>
    <w:p w:rsidR="00D1722F" w:rsidRDefault="00D1722F" w:rsidP="00DC4CE1">
      <w:pPr>
        <w:spacing w:after="0"/>
        <w:jc w:val="thaiDistribute"/>
        <w:rPr>
          <w:rFonts w:cstheme="minorHAnsi"/>
        </w:rPr>
      </w:pPr>
    </w:p>
    <w:p w:rsidR="00D1722F" w:rsidRDefault="00D1722F" w:rsidP="00DC4CE1">
      <w:pPr>
        <w:spacing w:after="0"/>
        <w:jc w:val="thaiDistribute"/>
        <w:rPr>
          <w:rFonts w:cstheme="minorHAnsi"/>
        </w:rPr>
      </w:pPr>
    </w:p>
    <w:p w:rsidR="00D1722F" w:rsidRDefault="00D1722F" w:rsidP="00DC4CE1">
      <w:pPr>
        <w:spacing w:after="0"/>
        <w:jc w:val="thaiDistribute"/>
        <w:rPr>
          <w:rFonts w:cstheme="minorHAnsi"/>
        </w:rPr>
      </w:pPr>
    </w:p>
    <w:p w:rsidR="00D1722F" w:rsidRDefault="00D1722F" w:rsidP="00DC4CE1">
      <w:pPr>
        <w:spacing w:after="0"/>
        <w:jc w:val="thaiDistribute"/>
        <w:rPr>
          <w:rFonts w:cstheme="minorHAnsi"/>
        </w:rPr>
      </w:pPr>
    </w:p>
    <w:p w:rsidR="00D1722F" w:rsidRPr="00277891" w:rsidRDefault="00D1722F" w:rsidP="00DC4CE1">
      <w:pPr>
        <w:spacing w:after="0"/>
        <w:jc w:val="thaiDistribute"/>
        <w:rPr>
          <w:rFonts w:cstheme="minorHAnsi"/>
        </w:rPr>
      </w:pPr>
    </w:p>
    <w:p w:rsidR="00DC4CE1" w:rsidRPr="00C30619" w:rsidRDefault="00DC4CE1" w:rsidP="00DC4CE1">
      <w:pPr>
        <w:spacing w:after="0"/>
        <w:jc w:val="thaiDistribute"/>
        <w:rPr>
          <w:rFonts w:cstheme="minorHAnsi"/>
        </w:rPr>
      </w:pPr>
      <w:r w:rsidRPr="00C30619">
        <w:rPr>
          <w:rFonts w:cstheme="minorHAnsi"/>
          <w:b/>
          <w:bCs/>
        </w:rPr>
        <w:lastRenderedPageBreak/>
        <w:t>2011 – 2012: VFS Global Company</w:t>
      </w:r>
    </w:p>
    <w:p w:rsidR="00DC4CE1" w:rsidRPr="00C30619" w:rsidRDefault="00D1722F" w:rsidP="00DC4CE1">
      <w:pPr>
        <w:spacing w:after="0"/>
        <w:ind w:firstLine="284"/>
        <w:jc w:val="thaiDistribute"/>
        <w:rPr>
          <w:rFonts w:cstheme="minorHAnsi"/>
        </w:rPr>
      </w:pPr>
      <w:r>
        <w:rPr>
          <w:rFonts w:cs="Cordia New" w:hint="cs"/>
          <w:b/>
          <w:bCs/>
          <w:szCs w:val="28"/>
          <w:cs/>
          <w:lang w:bidi="th-TH"/>
        </w:rPr>
        <w:t>ตำแหน่ง</w:t>
      </w:r>
      <w:r w:rsidR="00DC4CE1" w:rsidRPr="00C30619">
        <w:rPr>
          <w:rFonts w:cstheme="minorHAnsi"/>
          <w:b/>
          <w:bCs/>
        </w:rPr>
        <w:t xml:space="preserve">: </w:t>
      </w:r>
      <w:r w:rsidR="00DC4CE1" w:rsidRPr="00C30619">
        <w:rPr>
          <w:rFonts w:cstheme="minorHAnsi"/>
        </w:rPr>
        <w:t xml:space="preserve">Visa </w:t>
      </w:r>
      <w:r w:rsidR="00DC4CE1">
        <w:rPr>
          <w:rFonts w:cstheme="minorHAnsi"/>
        </w:rPr>
        <w:t>Sub</w:t>
      </w:r>
      <w:r w:rsidR="00DC4CE1" w:rsidRPr="00C30619">
        <w:rPr>
          <w:rFonts w:cstheme="minorHAnsi"/>
        </w:rPr>
        <w:t>mission Officer</w:t>
      </w:r>
      <w:r w:rsidR="00DC4CE1">
        <w:rPr>
          <w:rFonts w:cstheme="minorHAnsi"/>
        </w:rPr>
        <w:t xml:space="preserve"> </w:t>
      </w:r>
    </w:p>
    <w:p w:rsidR="00DC4CE1" w:rsidRPr="00C30619" w:rsidRDefault="00D1722F" w:rsidP="00DC4CE1">
      <w:pPr>
        <w:spacing w:after="0"/>
        <w:ind w:firstLine="284"/>
        <w:jc w:val="thaiDistribute"/>
        <w:rPr>
          <w:rFonts w:cstheme="minorHAnsi"/>
          <w:b/>
          <w:bCs/>
        </w:rPr>
      </w:pPr>
      <w:r>
        <w:rPr>
          <w:rFonts w:cs="Browallia New" w:hint="cs"/>
          <w:b/>
          <w:bCs/>
          <w:szCs w:val="28"/>
          <w:cs/>
          <w:lang w:bidi="th-TH"/>
        </w:rPr>
        <w:t>หน้าที่</w:t>
      </w:r>
      <w:r w:rsidR="00DC4CE1" w:rsidRPr="00C30619">
        <w:rPr>
          <w:rFonts w:cstheme="minorHAnsi"/>
          <w:b/>
          <w:bCs/>
        </w:rPr>
        <w:t>:</w:t>
      </w:r>
    </w:p>
    <w:p w:rsidR="00DC4CE1" w:rsidRPr="00C30619" w:rsidRDefault="00102B7D" w:rsidP="00DC4CE1">
      <w:pPr>
        <w:pStyle w:val="ListParagraph"/>
        <w:numPr>
          <w:ilvl w:val="0"/>
          <w:numId w:val="6"/>
        </w:numPr>
        <w:spacing w:after="0"/>
        <w:ind w:left="993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ตรวจสอบเอกสารการเดินทางของนักท่องเที่ยวที่จะเดินทางไปในแถบเชงเก้น</w:t>
      </w:r>
    </w:p>
    <w:p w:rsidR="00DC4CE1" w:rsidRPr="00C30619" w:rsidRDefault="00102B7D" w:rsidP="00DC4CE1">
      <w:pPr>
        <w:pStyle w:val="ListParagraph"/>
        <w:numPr>
          <w:ilvl w:val="0"/>
          <w:numId w:val="6"/>
        </w:numPr>
        <w:spacing w:after="0"/>
        <w:ind w:left="993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>ให้คำปรึกษาในการเตรียมเอกสารให้กับนักท่องเที่ยวที่มายื่นขอวีซ่า</w:t>
      </w:r>
    </w:p>
    <w:p w:rsidR="00DC4CE1" w:rsidRPr="00102B7D" w:rsidRDefault="00102B7D" w:rsidP="00DC4CE1">
      <w:pPr>
        <w:pStyle w:val="ListParagraph"/>
        <w:numPr>
          <w:ilvl w:val="0"/>
          <w:numId w:val="6"/>
        </w:numPr>
        <w:spacing w:after="0"/>
        <w:ind w:left="993"/>
        <w:jc w:val="thaiDistribute"/>
        <w:rPr>
          <w:rFonts w:cstheme="minorHAnsi"/>
        </w:rPr>
      </w:pPr>
      <w:r>
        <w:rPr>
          <w:rFonts w:cs="Browallia New" w:hint="cs"/>
          <w:szCs w:val="28"/>
          <w:cs/>
          <w:lang w:bidi="th-TH"/>
        </w:rPr>
        <w:t xml:space="preserve">ทำงานเป็น </w:t>
      </w:r>
      <w:r>
        <w:rPr>
          <w:rFonts w:cs="Browallia New"/>
          <w:szCs w:val="28"/>
          <w:lang w:bidi="th-TH"/>
        </w:rPr>
        <w:t xml:space="preserve">call center </w:t>
      </w:r>
      <w:r>
        <w:rPr>
          <w:rFonts w:cs="Browallia New" w:hint="cs"/>
          <w:szCs w:val="28"/>
          <w:cs/>
          <w:lang w:bidi="th-TH"/>
        </w:rPr>
        <w:t>รับฟังปัญหาและให้คำแนะนำแก่ผู้ที่ติดต่อเข้ามา</w:t>
      </w:r>
    </w:p>
    <w:p w:rsidR="00DC4CE1" w:rsidRPr="00CE5B6A" w:rsidRDefault="00DC4CE1" w:rsidP="00DC4CE1">
      <w:pPr>
        <w:spacing w:after="0"/>
        <w:jc w:val="thaiDistribute"/>
        <w:rPr>
          <w:rFonts w:cs="Browallia New"/>
          <w:b/>
          <w:bCs/>
          <w:szCs w:val="28"/>
          <w:lang w:bidi="th-TH"/>
        </w:rPr>
      </w:pPr>
      <w:r w:rsidRPr="00C30619">
        <w:rPr>
          <w:rFonts w:cstheme="minorHAnsi"/>
          <w:b/>
          <w:bCs/>
        </w:rPr>
        <w:t>20</w:t>
      </w:r>
      <w:r>
        <w:rPr>
          <w:rFonts w:cstheme="minorHAnsi"/>
          <w:b/>
          <w:bCs/>
        </w:rPr>
        <w:t>10</w:t>
      </w:r>
      <w:r w:rsidRPr="00C30619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2011</w:t>
      </w:r>
      <w:r w:rsidRPr="00C30619">
        <w:rPr>
          <w:rFonts w:cstheme="minorHAnsi"/>
          <w:b/>
          <w:bCs/>
        </w:rPr>
        <w:t xml:space="preserve">: </w:t>
      </w:r>
      <w:r>
        <w:rPr>
          <w:rFonts w:cs="Browallia New"/>
          <w:b/>
          <w:bCs/>
          <w:szCs w:val="28"/>
          <w:lang w:bidi="th-TH"/>
        </w:rPr>
        <w:t xml:space="preserve">KU Tutor and Nava school </w:t>
      </w:r>
      <w:r w:rsidRPr="00FA382E">
        <w:rPr>
          <w:rFonts w:ascii="Angsana New" w:hAnsi="Angsana New" w:cs="Angsana New"/>
          <w:b/>
          <w:bCs/>
          <w:sz w:val="32"/>
          <w:szCs w:val="32"/>
          <w:lang w:bidi="th-TH"/>
        </w:rPr>
        <w:t>(</w:t>
      </w:r>
      <w:r w:rsidR="00FA382E" w:rsidRPr="00FA382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นอกเวลา</w:t>
      </w:r>
      <w:r w:rsidRPr="00FA382E">
        <w:rPr>
          <w:rFonts w:ascii="Angsana New" w:hAnsi="Angsana New" w:cs="Angsana New"/>
          <w:b/>
          <w:bCs/>
          <w:sz w:val="32"/>
          <w:szCs w:val="32"/>
          <w:lang w:bidi="th-TH"/>
        </w:rPr>
        <w:t>)</w:t>
      </w:r>
    </w:p>
    <w:p w:rsidR="00FA382E" w:rsidRPr="00F0724A" w:rsidRDefault="00FA382E" w:rsidP="00FA382E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ตำแหน่ง</w:t>
      </w:r>
      <w:r w:rsidRPr="00F0724A">
        <w:rPr>
          <w:rFonts w:ascii="Angsana New" w:hAnsi="Angsana New" w:cs="Angsana New"/>
          <w:b/>
          <w:bCs/>
          <w:sz w:val="28"/>
          <w:szCs w:val="28"/>
        </w:rPr>
        <w:t>:</w:t>
      </w:r>
      <w:r w:rsidRPr="00F0724A">
        <w:rPr>
          <w:rFonts w:ascii="Angsana New" w:hAnsi="Angsana New" w:cs="Angsana New"/>
          <w:sz w:val="28"/>
          <w:szCs w:val="28"/>
        </w:rPr>
        <w:t xml:space="preserve"> </w:t>
      </w: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ติวเตอร์วิชา ภาษาอังกฤษ</w:t>
      </w:r>
    </w:p>
    <w:p w:rsidR="00FA382E" w:rsidRPr="00F0724A" w:rsidRDefault="00FA382E" w:rsidP="00FA382E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หน้าที่</w:t>
      </w:r>
      <w:r w:rsidRPr="00F0724A">
        <w:rPr>
          <w:rFonts w:ascii="Angsana New" w:hAnsi="Angsana New" w:cs="Angsana New"/>
          <w:b/>
          <w:bCs/>
          <w:sz w:val="28"/>
          <w:szCs w:val="28"/>
        </w:rPr>
        <w:t>:</w:t>
      </w:r>
    </w:p>
    <w:p w:rsidR="00FA382E" w:rsidRPr="00F0724A" w:rsidRDefault="00FA382E" w:rsidP="00FA382E">
      <w:pPr>
        <w:pStyle w:val="ListParagraph"/>
        <w:numPr>
          <w:ilvl w:val="0"/>
          <w:numId w:val="7"/>
        </w:numPr>
        <w:spacing w:after="0"/>
        <w:ind w:left="993"/>
        <w:jc w:val="thaiDistribute"/>
        <w:rPr>
          <w:rFonts w:ascii="Angsana New" w:hAnsi="Angsana New" w:cs="Angsana New"/>
          <w:sz w:val="28"/>
          <w:szCs w:val="28"/>
        </w:rPr>
      </w:pP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สอนเนื้อหาวิชาภาษาอังกฤษไวยากรณ์ การเขียน ติวเสริม ติวสอบ ระดับชั้น ประถมปลาย</w:t>
      </w:r>
      <w:r w:rsidRPr="00F0724A">
        <w:rPr>
          <w:rFonts w:ascii="Angsana New" w:hAnsi="Angsana New" w:cs="Angsana New"/>
          <w:sz w:val="28"/>
          <w:szCs w:val="28"/>
          <w:lang w:bidi="th-TH"/>
        </w:rPr>
        <w:t xml:space="preserve">– </w:t>
      </w: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มัธยมปลาย</w:t>
      </w:r>
    </w:p>
    <w:p w:rsidR="00DC4CE1" w:rsidRPr="00CE5B6A" w:rsidRDefault="00DC4CE1" w:rsidP="00DC4CE1">
      <w:pPr>
        <w:spacing w:after="0"/>
        <w:jc w:val="thaiDistribute"/>
        <w:rPr>
          <w:rFonts w:cs="Browallia New"/>
          <w:b/>
          <w:bCs/>
          <w:szCs w:val="28"/>
          <w:lang w:bidi="th-TH"/>
        </w:rPr>
      </w:pPr>
      <w:r w:rsidRPr="00C30619">
        <w:rPr>
          <w:rFonts w:cstheme="minorHAnsi"/>
          <w:b/>
          <w:bCs/>
        </w:rPr>
        <w:t>20</w:t>
      </w:r>
      <w:r>
        <w:rPr>
          <w:rFonts w:cstheme="minorHAnsi"/>
          <w:b/>
          <w:bCs/>
        </w:rPr>
        <w:t>07</w:t>
      </w:r>
      <w:r w:rsidRPr="00C30619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2010</w:t>
      </w:r>
      <w:r w:rsidRPr="00C30619">
        <w:rPr>
          <w:rFonts w:cstheme="minorHAnsi"/>
          <w:b/>
          <w:bCs/>
        </w:rPr>
        <w:t xml:space="preserve">: </w:t>
      </w:r>
      <w:r w:rsidR="00FA382E" w:rsidRPr="00FA382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โรงเรียนกวดวิชาบ้านคุณตุ๊กตา</w:t>
      </w:r>
      <w:r w:rsidRPr="00FA382E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(</w:t>
      </w:r>
      <w:r w:rsidR="00FA382E" w:rsidRPr="00FA382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นอกเวลา</w:t>
      </w:r>
      <w:r w:rsidRPr="00FA382E">
        <w:rPr>
          <w:rFonts w:ascii="Angsana New" w:hAnsi="Angsana New" w:cs="Angsana New"/>
          <w:b/>
          <w:bCs/>
          <w:sz w:val="32"/>
          <w:szCs w:val="32"/>
          <w:lang w:bidi="th-TH"/>
        </w:rPr>
        <w:t>)</w:t>
      </w:r>
    </w:p>
    <w:p w:rsidR="00FA382E" w:rsidRPr="00F0724A" w:rsidRDefault="00FA382E" w:rsidP="00FA382E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  <w:lang w:bidi="th-TH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ตำแหน่ง</w:t>
      </w:r>
      <w:r w:rsidRPr="00F0724A">
        <w:rPr>
          <w:rFonts w:ascii="Angsana New" w:hAnsi="Angsana New" w:cs="Angsana New"/>
          <w:b/>
          <w:bCs/>
          <w:sz w:val="28"/>
          <w:szCs w:val="28"/>
        </w:rPr>
        <w:t>:</w:t>
      </w:r>
      <w:r w:rsidRPr="00F0724A">
        <w:rPr>
          <w:rFonts w:ascii="Angsana New" w:hAnsi="Angsana New" w:cs="Angsana New"/>
          <w:sz w:val="28"/>
          <w:szCs w:val="28"/>
        </w:rPr>
        <w:t xml:space="preserve"> </w:t>
      </w: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ติวเตอร์วิชา ภาษาอังกฤษ</w:t>
      </w:r>
    </w:p>
    <w:p w:rsidR="00FA382E" w:rsidRPr="00F0724A" w:rsidRDefault="00FA382E" w:rsidP="00FA382E">
      <w:pPr>
        <w:spacing w:after="0"/>
        <w:ind w:firstLine="284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 w:rsidRPr="00F0724A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หน้าที่</w:t>
      </w:r>
      <w:r w:rsidRPr="00F0724A">
        <w:rPr>
          <w:rFonts w:ascii="Angsana New" w:hAnsi="Angsana New" w:cs="Angsana New"/>
          <w:b/>
          <w:bCs/>
          <w:sz w:val="28"/>
          <w:szCs w:val="28"/>
        </w:rPr>
        <w:t>:</w:t>
      </w:r>
    </w:p>
    <w:p w:rsidR="00FA382E" w:rsidRPr="00F0724A" w:rsidRDefault="00FA382E" w:rsidP="00FA382E">
      <w:pPr>
        <w:pStyle w:val="ListParagraph"/>
        <w:numPr>
          <w:ilvl w:val="0"/>
          <w:numId w:val="7"/>
        </w:numPr>
        <w:spacing w:after="0"/>
        <w:ind w:left="993"/>
        <w:jc w:val="thaiDistribute"/>
        <w:rPr>
          <w:rFonts w:ascii="Angsana New" w:hAnsi="Angsana New" w:cs="Angsana New"/>
          <w:sz w:val="28"/>
          <w:szCs w:val="28"/>
        </w:rPr>
      </w:pP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สอนเนื้อหาวิชาภาษาอังกฤษไวยากรณ์ การเขียน ติวเสริม ติวสอบ ระดับชั้น ประถมปลาย</w:t>
      </w:r>
      <w:r w:rsidRPr="00F0724A">
        <w:rPr>
          <w:rFonts w:ascii="Angsana New" w:hAnsi="Angsana New" w:cs="Angsana New"/>
          <w:sz w:val="28"/>
          <w:szCs w:val="28"/>
          <w:lang w:bidi="th-TH"/>
        </w:rPr>
        <w:t xml:space="preserve">– </w:t>
      </w:r>
      <w:r w:rsidRPr="00F0724A">
        <w:rPr>
          <w:rFonts w:ascii="Angsana New" w:hAnsi="Angsana New" w:cs="Angsana New"/>
          <w:sz w:val="28"/>
          <w:szCs w:val="28"/>
          <w:cs/>
          <w:lang w:bidi="th-TH"/>
        </w:rPr>
        <w:t>มัธยม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ต้น</w:t>
      </w:r>
    </w:p>
    <w:p w:rsidR="00DC4CE1" w:rsidRPr="003C18EB" w:rsidRDefault="003C18EB" w:rsidP="00DC4CE1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3C18E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ประสบการณ์การฝึกอบรม</w:t>
      </w:r>
      <w:r w:rsidR="00DC4CE1" w:rsidRPr="003C18EB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: </w:t>
      </w:r>
    </w:p>
    <w:p w:rsidR="00DC4CE1" w:rsidRDefault="00DC4CE1" w:rsidP="00DC4CE1">
      <w:pPr>
        <w:spacing w:after="0"/>
        <w:jc w:val="thaiDistribute"/>
        <w:rPr>
          <w:rFonts w:cs="Browallia New"/>
          <w:b/>
          <w:bCs/>
          <w:szCs w:val="28"/>
          <w:lang w:bidi="th-TH"/>
        </w:rPr>
      </w:pPr>
      <w:r>
        <w:rPr>
          <w:rFonts w:cs="Browallia New"/>
          <w:b/>
          <w:bCs/>
          <w:szCs w:val="28"/>
          <w:lang w:bidi="th-TH"/>
        </w:rPr>
        <w:t>2016: iStudio Distributor (Apple Technology Company)</w:t>
      </w:r>
    </w:p>
    <w:p w:rsidR="003C18EB" w:rsidRPr="003C18EB" w:rsidRDefault="003C18EB" w:rsidP="003C18EB">
      <w:pPr>
        <w:spacing w:after="0"/>
        <w:ind w:left="284"/>
        <w:jc w:val="thaiDistribute"/>
        <w:rPr>
          <w:rFonts w:ascii="Angsana New" w:hAnsi="Angsana New" w:cs="Angsana New"/>
          <w:b/>
          <w:bCs/>
          <w:szCs w:val="28"/>
          <w:lang w:bidi="th-TH"/>
        </w:rPr>
      </w:pPr>
      <w:r w:rsidRPr="003C18EB">
        <w:rPr>
          <w:rFonts w:ascii="Angsana New" w:hAnsi="Angsana New" w:cs="Angsana New"/>
          <w:b/>
          <w:bCs/>
          <w:szCs w:val="28"/>
          <w:cs/>
          <w:lang w:bidi="th-TH"/>
        </w:rPr>
        <w:t>หัวข้อการฝึกอบรม</w:t>
      </w:r>
      <w:r w:rsidRPr="003C18EB">
        <w:rPr>
          <w:rFonts w:ascii="Angsana New" w:hAnsi="Angsana New" w:cs="Angsana New"/>
          <w:b/>
          <w:bCs/>
          <w:szCs w:val="28"/>
          <w:lang w:bidi="th-TH"/>
        </w:rPr>
        <w:t xml:space="preserve">: </w:t>
      </w:r>
    </w:p>
    <w:p w:rsidR="00DC4CE1" w:rsidRPr="003C18EB" w:rsidRDefault="003C18EB" w:rsidP="00DC4CE1">
      <w:pPr>
        <w:pStyle w:val="ListParagraph"/>
        <w:numPr>
          <w:ilvl w:val="0"/>
          <w:numId w:val="8"/>
        </w:numPr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3C18EB">
        <w:rPr>
          <w:rFonts w:ascii="Angsana New" w:hAnsi="Angsana New" w:cs="Angsana New"/>
          <w:sz w:val="28"/>
          <w:szCs w:val="28"/>
          <w:lang w:bidi="th-TH"/>
        </w:rPr>
        <w:t>3</w:t>
      </w:r>
      <w:r w:rsidRPr="003C18EB">
        <w:rPr>
          <w:rFonts w:ascii="Angsana New" w:hAnsi="Angsana New" w:cs="Angsana New"/>
          <w:sz w:val="28"/>
          <w:szCs w:val="28"/>
          <w:cs/>
          <w:lang w:bidi="th-TH"/>
        </w:rPr>
        <w:t xml:space="preserve"> วิธีมีเวลามากกว่า </w:t>
      </w:r>
      <w:r w:rsidRPr="003C18EB">
        <w:rPr>
          <w:rFonts w:ascii="Angsana New" w:hAnsi="Angsana New" w:cs="Angsana New"/>
          <w:sz w:val="28"/>
          <w:szCs w:val="28"/>
          <w:lang w:bidi="th-TH"/>
        </w:rPr>
        <w:t xml:space="preserve">24 </w:t>
      </w:r>
      <w:r w:rsidRPr="003C18EB">
        <w:rPr>
          <w:rFonts w:ascii="Angsana New" w:hAnsi="Angsana New" w:cs="Angsana New"/>
          <w:sz w:val="28"/>
          <w:szCs w:val="28"/>
          <w:cs/>
          <w:lang w:bidi="th-TH"/>
        </w:rPr>
        <w:t>ชม.</w:t>
      </w:r>
      <w:r w:rsidR="00DC4CE1" w:rsidRPr="003C18EB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Pr="003C18EB">
        <w:rPr>
          <w:rFonts w:ascii="Angsana New" w:hAnsi="Angsana New" w:cs="Angsana New"/>
          <w:sz w:val="28"/>
          <w:szCs w:val="28"/>
          <w:cs/>
          <w:lang w:bidi="th-TH"/>
        </w:rPr>
        <w:t>โดย บอย วิสูตร แสงอรุณเลิศ</w:t>
      </w:r>
    </w:p>
    <w:p w:rsidR="00DC4CE1" w:rsidRPr="00545022" w:rsidRDefault="00DC4CE1" w:rsidP="00DC4CE1">
      <w:pPr>
        <w:spacing w:after="0"/>
        <w:jc w:val="thaiDistribute"/>
        <w:rPr>
          <w:rFonts w:cs="Browallia New"/>
          <w:b/>
          <w:bCs/>
          <w:szCs w:val="28"/>
          <w:lang w:bidi="th-TH"/>
        </w:rPr>
      </w:pPr>
      <w:r w:rsidRPr="00545022">
        <w:rPr>
          <w:rFonts w:cs="Browallia New"/>
          <w:b/>
          <w:bCs/>
          <w:szCs w:val="28"/>
          <w:lang w:bidi="th-TH"/>
        </w:rPr>
        <w:t>2015: The Ultimate Success Partner Ltd.</w:t>
      </w:r>
    </w:p>
    <w:p w:rsidR="003C18EB" w:rsidRPr="003C18EB" w:rsidRDefault="003C18EB" w:rsidP="003C18EB">
      <w:pPr>
        <w:spacing w:after="0"/>
        <w:ind w:left="284"/>
        <w:jc w:val="thaiDistribute"/>
        <w:rPr>
          <w:rFonts w:ascii="Angsana New" w:hAnsi="Angsana New" w:cs="Angsana New"/>
          <w:b/>
          <w:bCs/>
          <w:szCs w:val="28"/>
          <w:lang w:bidi="th-TH"/>
        </w:rPr>
      </w:pPr>
      <w:r w:rsidRPr="003C18EB">
        <w:rPr>
          <w:rFonts w:ascii="Angsana New" w:hAnsi="Angsana New" w:cs="Angsana New"/>
          <w:b/>
          <w:bCs/>
          <w:szCs w:val="28"/>
          <w:cs/>
          <w:lang w:bidi="th-TH"/>
        </w:rPr>
        <w:t>หัวข้อการฝึกอบรม</w:t>
      </w:r>
      <w:r w:rsidRPr="003C18EB">
        <w:rPr>
          <w:rFonts w:ascii="Angsana New" w:hAnsi="Angsana New" w:cs="Angsana New"/>
          <w:b/>
          <w:bCs/>
          <w:szCs w:val="28"/>
          <w:lang w:bidi="th-TH"/>
        </w:rPr>
        <w:t xml:space="preserve">: </w:t>
      </w:r>
      <w:r>
        <w:rPr>
          <w:rFonts w:ascii="Angsana New" w:hAnsi="Angsana New" w:cs="Angsana New" w:hint="cs"/>
          <w:b/>
          <w:bCs/>
          <w:szCs w:val="28"/>
          <w:cs/>
          <w:lang w:bidi="th-TH"/>
        </w:rPr>
        <w:t xml:space="preserve"> </w:t>
      </w:r>
    </w:p>
    <w:p w:rsidR="00DC4CE1" w:rsidRPr="003C18EB" w:rsidRDefault="00DC4CE1" w:rsidP="00DC4CE1">
      <w:pPr>
        <w:pStyle w:val="ListParagraph"/>
        <w:numPr>
          <w:ilvl w:val="0"/>
          <w:numId w:val="9"/>
        </w:numPr>
        <w:spacing w:after="0"/>
        <w:jc w:val="thaiDistribute"/>
        <w:rPr>
          <w:rFonts w:ascii="Angsana New" w:hAnsi="Angsana New" w:cs="Angsana New"/>
          <w:szCs w:val="28"/>
          <w:lang w:bidi="th-TH"/>
        </w:rPr>
      </w:pPr>
      <w:r w:rsidRPr="003C18EB">
        <w:rPr>
          <w:rFonts w:ascii="Angsana New" w:hAnsi="Angsana New" w:cs="Angsana New"/>
          <w:szCs w:val="28"/>
          <w:cs/>
          <w:lang w:bidi="th-TH"/>
        </w:rPr>
        <w:t>ขายไม่กี่คำ ทำเงินกว่า</w:t>
      </w:r>
    </w:p>
    <w:p w:rsidR="00DC4CE1" w:rsidRDefault="00DC4CE1" w:rsidP="00DC4CE1">
      <w:pPr>
        <w:spacing w:after="0"/>
        <w:jc w:val="thaiDistribute"/>
        <w:rPr>
          <w:rFonts w:cs="Browallia New"/>
          <w:b/>
          <w:bCs/>
          <w:szCs w:val="28"/>
          <w:lang w:bidi="th-TH"/>
        </w:rPr>
      </w:pPr>
      <w:r>
        <w:rPr>
          <w:rFonts w:cs="Browallia New"/>
          <w:b/>
          <w:bCs/>
          <w:szCs w:val="28"/>
          <w:lang w:bidi="th-TH"/>
        </w:rPr>
        <w:t>2014: S2M Fair 2014</w:t>
      </w:r>
    </w:p>
    <w:p w:rsidR="003C18EB" w:rsidRPr="003C18EB" w:rsidRDefault="003C18EB" w:rsidP="003C18EB">
      <w:pPr>
        <w:spacing w:after="0"/>
        <w:ind w:left="284"/>
        <w:jc w:val="thaiDistribute"/>
        <w:rPr>
          <w:rFonts w:ascii="Angsana New" w:hAnsi="Angsana New" w:cs="Angsana New"/>
          <w:b/>
          <w:bCs/>
          <w:szCs w:val="28"/>
          <w:lang w:bidi="th-TH"/>
        </w:rPr>
      </w:pPr>
      <w:r w:rsidRPr="003C18EB">
        <w:rPr>
          <w:rFonts w:ascii="Angsana New" w:hAnsi="Angsana New" w:cs="Angsana New"/>
          <w:b/>
          <w:bCs/>
          <w:szCs w:val="28"/>
          <w:cs/>
          <w:lang w:bidi="th-TH"/>
        </w:rPr>
        <w:t>หัวข้อการฝึกอบรม</w:t>
      </w:r>
      <w:r w:rsidRPr="003C18EB">
        <w:rPr>
          <w:rFonts w:ascii="Angsana New" w:hAnsi="Angsana New" w:cs="Angsana New"/>
          <w:b/>
          <w:bCs/>
          <w:szCs w:val="28"/>
          <w:lang w:bidi="th-TH"/>
        </w:rPr>
        <w:t xml:space="preserve">: </w:t>
      </w:r>
    </w:p>
    <w:p w:rsidR="00DC4CE1" w:rsidRPr="00545022" w:rsidRDefault="00DC4CE1" w:rsidP="00DC4CE1">
      <w:pPr>
        <w:pStyle w:val="ListParagraph"/>
        <w:numPr>
          <w:ilvl w:val="0"/>
          <w:numId w:val="9"/>
        </w:numPr>
        <w:spacing w:after="0"/>
        <w:jc w:val="thaiDistribute"/>
        <w:rPr>
          <w:rFonts w:cs="Browallia New"/>
          <w:szCs w:val="28"/>
          <w:lang w:bidi="th-TH"/>
        </w:rPr>
      </w:pPr>
      <w:r w:rsidRPr="00545022">
        <w:rPr>
          <w:rFonts w:cs="Browallia New"/>
          <w:szCs w:val="28"/>
          <w:lang w:bidi="th-TH"/>
        </w:rPr>
        <w:t xml:space="preserve">7 </w:t>
      </w:r>
      <w:r w:rsidR="003C18EB">
        <w:rPr>
          <w:rFonts w:cs="Browallia New" w:hint="cs"/>
          <w:szCs w:val="28"/>
          <w:cs/>
          <w:lang w:bidi="th-TH"/>
        </w:rPr>
        <w:t xml:space="preserve">เคล็ดลับทำให้มีรายได้มากกว่าคนอื่น </w:t>
      </w:r>
      <w:r w:rsidR="003C18EB">
        <w:rPr>
          <w:rFonts w:cs="Browallia New"/>
          <w:szCs w:val="28"/>
          <w:lang w:bidi="th-TH"/>
        </w:rPr>
        <w:t>90%</w:t>
      </w:r>
      <w:r w:rsidRPr="00545022">
        <w:rPr>
          <w:rFonts w:cs="Browallia New"/>
          <w:szCs w:val="28"/>
          <w:lang w:bidi="th-TH"/>
        </w:rPr>
        <w:t xml:space="preserve"> </w:t>
      </w:r>
      <w:r w:rsidR="003C18EB">
        <w:rPr>
          <w:rFonts w:cs="Browallia New" w:hint="cs"/>
          <w:szCs w:val="28"/>
          <w:cs/>
          <w:lang w:bidi="th-TH"/>
        </w:rPr>
        <w:t xml:space="preserve">โดย </w:t>
      </w:r>
      <w:r w:rsidR="003C18EB" w:rsidRPr="003C18EB">
        <w:rPr>
          <w:rFonts w:ascii="Angsana New" w:hAnsi="Angsana New" w:cs="Angsana New"/>
          <w:sz w:val="28"/>
          <w:szCs w:val="28"/>
          <w:cs/>
          <w:lang w:bidi="th-TH"/>
        </w:rPr>
        <w:t>บอย วิสูตร แสงอรุณเลิศ</w:t>
      </w:r>
    </w:p>
    <w:p w:rsidR="00DC4CE1" w:rsidRPr="00C30619" w:rsidRDefault="00D1722F" w:rsidP="00DC4CE1">
      <w:pPr>
        <w:pStyle w:val="SectionHeading"/>
        <w:jc w:val="thaiDistribute"/>
        <w:rPr>
          <w:rFonts w:hint="cs"/>
          <w:color w:val="auto"/>
          <w:sz w:val="22"/>
          <w:szCs w:val="22"/>
          <w:lang w:bidi="th-TH"/>
        </w:rPr>
      </w:pPr>
      <w:r>
        <w:rPr>
          <w:rFonts w:hint="cs"/>
          <w:color w:val="auto"/>
          <w:sz w:val="22"/>
          <w:szCs w:val="22"/>
          <w:cs/>
          <w:lang w:bidi="th-TH"/>
        </w:rPr>
        <w:t>ทักษะ</w:t>
      </w:r>
    </w:p>
    <w:p w:rsidR="003C18EB" w:rsidRPr="003C18EB" w:rsidRDefault="00D1722F" w:rsidP="005A48EC">
      <w:pPr>
        <w:pStyle w:val="ListParagraph"/>
        <w:numPr>
          <w:ilvl w:val="0"/>
          <w:numId w:val="4"/>
        </w:numPr>
        <w:ind w:hanging="288"/>
        <w:jc w:val="thaiDistribute"/>
      </w:pPr>
      <w:r w:rsidRPr="003C18E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พิมพ์ดีด</w:t>
      </w:r>
      <w:r w:rsidR="00DC4CE1" w:rsidRPr="00C30619">
        <w:t xml:space="preserve"> : </w:t>
      </w:r>
      <w:r w:rsidR="003C18EB" w:rsidRPr="003C18EB">
        <w:rPr>
          <w:rFonts w:ascii="Angsana New" w:hAnsi="Angsana New" w:cs="Angsana New"/>
          <w:sz w:val="32"/>
          <w:szCs w:val="32"/>
          <w:cs/>
          <w:lang w:bidi="th-TH"/>
        </w:rPr>
        <w:t>อังกฤษ</w:t>
      </w:r>
      <w:r w:rsidR="00DC4CE1" w:rsidRPr="00C30619">
        <w:t xml:space="preserve"> 50</w:t>
      </w:r>
      <w:r w:rsidR="003C18EB" w:rsidRPr="003C18EB">
        <w:rPr>
          <w:rFonts w:ascii="Angsana New" w:hAnsi="Angsana New" w:cs="Angsana New"/>
          <w:sz w:val="32"/>
          <w:szCs w:val="32"/>
          <w:cs/>
          <w:lang w:bidi="th-TH"/>
        </w:rPr>
        <w:t>คำ/นาที</w:t>
      </w:r>
      <w:r w:rsidR="00DC4CE1" w:rsidRPr="003C18EB">
        <w:rPr>
          <w:rFonts w:cs="Cordia New"/>
          <w:lang w:bidi="th-TH"/>
        </w:rPr>
        <w:t xml:space="preserve">, </w:t>
      </w:r>
      <w:r w:rsidR="003C18E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ไทย </w:t>
      </w:r>
      <w:r w:rsidR="003C18EB" w:rsidRPr="00C30619">
        <w:t>50</w:t>
      </w:r>
      <w:r w:rsidR="003C18EB" w:rsidRPr="003C18EB">
        <w:rPr>
          <w:rFonts w:ascii="Angsana New" w:hAnsi="Angsana New" w:cs="Angsana New"/>
          <w:sz w:val="32"/>
          <w:szCs w:val="32"/>
          <w:cs/>
          <w:lang w:bidi="th-TH"/>
        </w:rPr>
        <w:t>คำ/นาที</w:t>
      </w:r>
    </w:p>
    <w:p w:rsidR="00DC4CE1" w:rsidRPr="00C30619" w:rsidRDefault="00D1722F" w:rsidP="005A48EC">
      <w:pPr>
        <w:pStyle w:val="ListParagraph"/>
        <w:numPr>
          <w:ilvl w:val="0"/>
          <w:numId w:val="4"/>
        </w:numPr>
        <w:ind w:hanging="288"/>
        <w:jc w:val="thaiDistribute"/>
      </w:pPr>
      <w:r w:rsidRPr="003C18E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ภาษาอังกฤษ</w:t>
      </w:r>
      <w:r w:rsidR="00DC4CE1" w:rsidRPr="003C18EB">
        <w:rPr>
          <w:rFonts w:ascii="Angsana New" w:hAnsi="Angsana New" w:cs="Angsana New"/>
          <w:sz w:val="32"/>
          <w:szCs w:val="32"/>
          <w:lang w:bidi="th-TH"/>
        </w:rPr>
        <w:t xml:space="preserve"> (</w:t>
      </w:r>
      <w:r w:rsidRPr="003C18EB">
        <w:rPr>
          <w:rFonts w:ascii="Angsana New" w:hAnsi="Angsana New" w:cs="Angsana New"/>
          <w:sz w:val="32"/>
          <w:szCs w:val="32"/>
          <w:cs/>
          <w:lang w:bidi="th-TH"/>
        </w:rPr>
        <w:t>ฟัง,พูด,อ่าน,เขียน</w:t>
      </w:r>
      <w:r w:rsidR="00DC4CE1" w:rsidRPr="003C18EB">
        <w:rPr>
          <w:rFonts w:cs="Cordia New"/>
          <w:lang w:bidi="th-TH"/>
        </w:rPr>
        <w:t>): Good</w:t>
      </w:r>
    </w:p>
    <w:p w:rsidR="00DC4CE1" w:rsidRDefault="00DC4CE1" w:rsidP="00DC4CE1">
      <w:pPr>
        <w:rPr>
          <w:rFonts w:ascii="Angsana New" w:hAnsi="Angsana New" w:cs="Angsana New"/>
          <w:cs/>
          <w:lang w:bidi="th-TH"/>
        </w:rPr>
      </w:pPr>
    </w:p>
    <w:p w:rsidR="00DC4CE1" w:rsidRPr="00DC4CE1" w:rsidRDefault="00DC4CE1" w:rsidP="00DC4CE1">
      <w:pPr>
        <w:jc w:val="right"/>
        <w:rPr>
          <w:rFonts w:ascii="Angsana New" w:hAnsi="Angsana New" w:cs="Angsana New"/>
          <w:cs/>
          <w:lang w:bidi="th-TH"/>
        </w:rPr>
      </w:pPr>
    </w:p>
    <w:sectPr w:rsidR="00DC4CE1" w:rsidRPr="00DC4CE1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E5" w:rsidRDefault="004819E5">
      <w:pPr>
        <w:spacing w:after="0" w:line="240" w:lineRule="auto"/>
      </w:pPr>
      <w:r>
        <w:separator/>
      </w:r>
    </w:p>
  </w:endnote>
  <w:endnote w:type="continuationSeparator" w:id="0">
    <w:p w:rsidR="004819E5" w:rsidRDefault="0048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25" w:rsidRDefault="004819E5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60AD6C7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EECB5F2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AB95783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523A25" w:rsidRDefault="00523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E5" w:rsidRDefault="004819E5">
      <w:pPr>
        <w:spacing w:after="0" w:line="240" w:lineRule="auto"/>
      </w:pPr>
      <w:r>
        <w:separator/>
      </w:r>
    </w:p>
  </w:footnote>
  <w:footnote w:type="continuationSeparator" w:id="0">
    <w:p w:rsidR="004819E5" w:rsidRDefault="0048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25" w:rsidRDefault="004819E5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564216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454657A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2E7743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523A25" w:rsidRDefault="00523A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1E0"/>
    <w:multiLevelType w:val="hybridMultilevel"/>
    <w:tmpl w:val="180CDB24"/>
    <w:lvl w:ilvl="0" w:tplc="2AAA1F90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86E2587"/>
    <w:multiLevelType w:val="hybridMultilevel"/>
    <w:tmpl w:val="DD3CC1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39FE7340"/>
    <w:multiLevelType w:val="hybridMultilevel"/>
    <w:tmpl w:val="53C4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65B9C"/>
    <w:multiLevelType w:val="hybridMultilevel"/>
    <w:tmpl w:val="6512F7E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A016FC"/>
    <w:multiLevelType w:val="hybridMultilevel"/>
    <w:tmpl w:val="E1F63E0A"/>
    <w:lvl w:ilvl="0" w:tplc="5AD4D98E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22"/>
    <w:rsid w:val="00043760"/>
    <w:rsid w:val="00102B7D"/>
    <w:rsid w:val="003C18EB"/>
    <w:rsid w:val="004819E5"/>
    <w:rsid w:val="00523A25"/>
    <w:rsid w:val="00734C22"/>
    <w:rsid w:val="007A4436"/>
    <w:rsid w:val="0089017C"/>
    <w:rsid w:val="00B56F99"/>
    <w:rsid w:val="00D1722F"/>
    <w:rsid w:val="00DC4CE1"/>
    <w:rsid w:val="00F0724A"/>
    <w:rsid w:val="00F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E34F43-08DD-4F29-B503-F701140A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DE32B6BEE429BB13A50464DE0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C2E8-FF26-45B8-9C6B-EAD300081F5A}"/>
      </w:docPartPr>
      <w:docPartBody>
        <w:p w:rsidR="00000000" w:rsidRDefault="00CA58F6">
          <w:pPr>
            <w:pStyle w:val="4EEDE32B6BEE429BB13A50464DE0C00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0FEA92CF0BA4431A7E2A869BD43F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EFF7-9CAA-4913-888E-B4E6F9E9B895}"/>
      </w:docPartPr>
      <w:docPartBody>
        <w:p w:rsidR="00000000" w:rsidRDefault="00CA58F6">
          <w:pPr>
            <w:pStyle w:val="B0FEA92CF0BA4431A7E2A869BD43FEF8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6E15605167C4880900920DDBE990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9491C-3194-4446-9DFE-F56D1A0A67CD}"/>
      </w:docPartPr>
      <w:docPartBody>
        <w:p w:rsidR="00000000" w:rsidRDefault="00CA58F6">
          <w:pPr>
            <w:pStyle w:val="E6E15605167C4880900920DDBE9903C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E1E05E9301040E2ABE07FE79A13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5517-E63B-4B74-BC33-22F3107506C2}"/>
      </w:docPartPr>
      <w:docPartBody>
        <w:p w:rsidR="00000000" w:rsidRDefault="00CA58F6">
          <w:pPr>
            <w:pStyle w:val="7E1E05E9301040E2ABE07FE79A13CFDB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153A458DE4294110B1ECF16754BC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3D2B2-1A83-4932-A692-53277A2B4662}"/>
      </w:docPartPr>
      <w:docPartBody>
        <w:p w:rsidR="00000000" w:rsidRDefault="00CA58F6">
          <w:pPr>
            <w:pStyle w:val="153A458DE4294110B1ECF16754BCC7C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F6"/>
    <w:rsid w:val="00C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EEDE32B6BEE429BB13A50464DE0C001">
    <w:name w:val="4EEDE32B6BEE429BB13A50464DE0C001"/>
  </w:style>
  <w:style w:type="paragraph" w:customStyle="1" w:styleId="B0FEA92CF0BA4431A7E2A869BD43FEF8">
    <w:name w:val="B0FEA92CF0BA4431A7E2A869BD43FEF8"/>
  </w:style>
  <w:style w:type="paragraph" w:customStyle="1" w:styleId="E6E15605167C4880900920DDBE9903C0">
    <w:name w:val="E6E15605167C4880900920DDBE9903C0"/>
  </w:style>
  <w:style w:type="paragraph" w:customStyle="1" w:styleId="7E1E05E9301040E2ABE07FE79A13CFDB">
    <w:name w:val="7E1E05E9301040E2ABE07FE79A13CFDB"/>
  </w:style>
  <w:style w:type="paragraph" w:customStyle="1" w:styleId="153A458DE4294110B1ECF16754BCC7C8">
    <w:name w:val="153A458DE4294110B1ECF16754BCC7C8"/>
  </w:style>
  <w:style w:type="paragraph" w:customStyle="1" w:styleId="980D8181D15840E085E371A178BAA847">
    <w:name w:val="980D8181D15840E085E371A178BAA847"/>
  </w:style>
  <w:style w:type="paragraph" w:customStyle="1" w:styleId="1BE6E5718AEB4549909F191A3BAF6838">
    <w:name w:val="1BE6E5718AEB4549909F191A3BAF6838"/>
  </w:style>
  <w:style w:type="paragraph" w:customStyle="1" w:styleId="B384978EEA364C6F8196CE08ED2D6A14">
    <w:name w:val="B384978EEA364C6F8196CE08ED2D6A14"/>
  </w:style>
  <w:style w:type="paragraph" w:customStyle="1" w:styleId="55F45DB5CD0041F38ECC2875140C37D0">
    <w:name w:val="55F45DB5CD0041F38ECC2875140C37D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1A4170019DEB4B2C8FBBC566118CB11A">
    <w:name w:val="1A4170019DEB4B2C8FBBC566118CB11A"/>
  </w:style>
  <w:style w:type="paragraph" w:customStyle="1" w:styleId="C352007071F34C01830AEBCCFAB4B951">
    <w:name w:val="C352007071F34C01830AEBCCFAB4B951"/>
  </w:style>
  <w:style w:type="paragraph" w:customStyle="1" w:styleId="0BC3F1AD709446E99778ECB6C0E38D8A">
    <w:name w:val="0BC3F1AD709446E99778ECB6C0E38D8A"/>
  </w:style>
  <w:style w:type="paragraph" w:customStyle="1" w:styleId="2D21B73FDE35466A81B55E247450B4A3">
    <w:name w:val="2D21B73FDE35466A81B55E247450B4A3"/>
  </w:style>
  <w:style w:type="paragraph" w:customStyle="1" w:styleId="7DE3C19392DB487998273949AA6E73FD">
    <w:name w:val="7DE3C19392DB487998273949AA6E73FD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65F2A83C179B4CC9910D4F8431B0132D">
    <w:name w:val="65F2A83C179B4CC9910D4F8431B0132D"/>
  </w:style>
  <w:style w:type="paragraph" w:customStyle="1" w:styleId="8E7E5F8982B742CAA67E335FBB6F16BF">
    <w:name w:val="8E7E5F8982B742CAA67E335FBB6F16BF"/>
  </w:style>
  <w:style w:type="paragraph" w:customStyle="1" w:styleId="A7D182841A744DA1A2DC2615A0D00213">
    <w:name w:val="A7D182841A744DA1A2DC2615A0D00213"/>
  </w:style>
  <w:style w:type="paragraph" w:customStyle="1" w:styleId="040A1BA12E96496B92777A56955E25D9">
    <w:name w:val="040A1BA12E96496B92777A56955E2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ที่อยู่ : เลขที่ 11 อินดี้สูท อพาร์ทเม้นต์ ซอย โพธิ์แก้ว 2 ลาดพร้าว 101 แขวง คลองจั่น เขต บางกะปิ กรุงเทพฯ 10240</CompanyAddress>
  <CompanyPhone>เบอร์โทรศัพท์ : 098-9959455</CompanyPhone>
  <CompanyFax/>
  <CompanyEmail>อีเมลล์ : Crossway0945@gmail.com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0117C1F-E393-42B7-8FAC-8B814B9D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43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ชื่อ ธรรมฤทธิ์ ปรีติธรรมรักษ์</dc:creator>
  <cp:lastModifiedBy>Window</cp:lastModifiedBy>
  <cp:revision>7</cp:revision>
  <dcterms:created xsi:type="dcterms:W3CDTF">2016-03-27T16:09:00Z</dcterms:created>
  <dcterms:modified xsi:type="dcterms:W3CDTF">2016-03-27T16:52:00Z</dcterms:modified>
</cp:coreProperties>
</file>