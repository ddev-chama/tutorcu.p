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8C1A7" w14:textId="466E055F" w:rsidR="00FB0975" w:rsidRPr="00EF155D" w:rsidRDefault="00EF155D">
      <w:pPr>
        <w:pStyle w:val="Salutation"/>
        <w:rPr>
          <w:rFonts w:hint="cs"/>
          <w:sz w:val="60"/>
          <w:szCs w:val="60"/>
          <w:cs/>
        </w:rPr>
      </w:pPr>
      <w:r w:rsidRPr="00EF155D">
        <w:rPr>
          <w:rFonts w:hint="cs"/>
          <w:sz w:val="60"/>
          <w:szCs w:val="60"/>
          <w:cs/>
          <w:lang w:bidi="th-TH"/>
        </w:rPr>
        <w:t>ชญานิน ทัพพะรังสี</w:t>
      </w:r>
      <w:r w:rsidR="0076681C">
        <w:rPr>
          <w:sz w:val="60"/>
          <w:szCs w:val="60"/>
          <w:lang w:bidi="th-TH"/>
        </w:rPr>
        <w:t xml:space="preserve"> </w:t>
      </w:r>
      <w:r w:rsidR="0076681C">
        <w:rPr>
          <w:rFonts w:hint="cs"/>
          <w:sz w:val="60"/>
          <w:szCs w:val="60"/>
          <w:cs/>
          <w:lang w:bidi="th-TH"/>
        </w:rPr>
        <w:t>(อ้อน)</w:t>
      </w:r>
    </w:p>
    <w:p w14:paraId="19DE4CB6" w14:textId="77777777" w:rsidR="00AE32BC" w:rsidRPr="0076681C" w:rsidRDefault="00F44BAC" w:rsidP="00F44BAC">
      <w:pPr>
        <w:pStyle w:val="Address"/>
        <w:rPr>
          <w:rFonts w:hint="cs"/>
          <w:b/>
          <w:bCs/>
          <w:color w:val="643219" w:themeColor="background2" w:themeShade="40"/>
          <w:sz w:val="40"/>
          <w:szCs w:val="40"/>
          <w:lang w:bidi="th-TH"/>
        </w:rPr>
      </w:pPr>
      <w:r w:rsidRPr="0076681C">
        <w:rPr>
          <w:rFonts w:hint="cs"/>
          <w:b/>
          <w:bCs/>
          <w:color w:val="643219" w:themeColor="background2" w:themeShade="40"/>
          <w:sz w:val="40"/>
          <w:szCs w:val="40"/>
          <w:cs/>
          <w:lang w:bidi="th-TH"/>
        </w:rPr>
        <w:t>เศรษ</w:t>
      </w:r>
      <w:r w:rsidR="00EF155D" w:rsidRPr="0076681C">
        <w:rPr>
          <w:rFonts w:hint="cs"/>
          <w:b/>
          <w:bCs/>
          <w:color w:val="643219" w:themeColor="background2" w:themeShade="40"/>
          <w:sz w:val="40"/>
          <w:szCs w:val="40"/>
          <w:cs/>
          <w:lang w:bidi="th-TH"/>
        </w:rPr>
        <w:t>ฐศาสตร์ | จุฬาลงกรณ์มหาวิทยาลัย</w:t>
      </w:r>
    </w:p>
    <w:p w14:paraId="0A05513B" w14:textId="5439333C" w:rsidR="00AE32BC" w:rsidRPr="0076681C" w:rsidRDefault="00AE32BC" w:rsidP="00AE32BC">
      <w:pPr>
        <w:pStyle w:val="Address"/>
        <w:ind w:left="720"/>
        <w:rPr>
          <w:rFonts w:hint="cs"/>
          <w:b/>
          <w:bCs/>
          <w:color w:val="643219" w:themeColor="background2" w:themeShade="40"/>
          <w:sz w:val="40"/>
          <w:szCs w:val="40"/>
          <w:lang w:bidi="th-TH"/>
        </w:rPr>
      </w:pPr>
    </w:p>
    <w:p w14:paraId="7D22A9E1" w14:textId="2E04016E" w:rsidR="00F44BAC" w:rsidRPr="00AD22C2" w:rsidRDefault="00AE32BC" w:rsidP="00F44BAC">
      <w:pPr>
        <w:pStyle w:val="Address"/>
        <w:rPr>
          <w:rFonts w:eastAsia=".SFUIText" w:cs="Thonburi"/>
          <w:color w:val="000000"/>
          <w:sz w:val="30"/>
          <w:szCs w:val="30"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–</w:t>
      </w:r>
      <w:r w:rsidR="00F44BAC"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สอบติดจุฬา เกษตร</w:t>
      </w:r>
      <w:r w:rsidR="00F44BAC"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F44BAC"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มธ</w:t>
      </w:r>
      <w:r w:rsidR="00F44BAC"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F44BAC"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มศว</w:t>
      </w:r>
      <w:r w:rsidR="00F44BAC"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F44BAC"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ฯลฯ</w:t>
      </w:r>
    </w:p>
    <w:p w14:paraId="22310CB8" w14:textId="1F6AB6A4" w:rsidR="00AE32BC" w:rsidRPr="00AD22C2" w:rsidRDefault="00AE32BC" w:rsidP="00F44BAC">
      <w:pPr>
        <w:pStyle w:val="Address"/>
        <w:rPr>
          <w:rFonts w:eastAsia=".SFUIText" w:cs="Thonburi"/>
          <w:color w:val="000000"/>
          <w:sz w:val="30"/>
          <w:szCs w:val="30"/>
          <w:cs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–มีประสบการณ์เป็นนักเรียนแลกเปลี่ยน</w:t>
      </w:r>
    </w:p>
    <w:p w14:paraId="5535BEFE" w14:textId="58116748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อังกฤษ</w:t>
      </w:r>
      <w:r w:rsidR="00343674"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343674"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4.00 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ทุกเทอ</w:t>
      </w:r>
      <w:r w:rsidR="00343674"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ม</w:t>
      </w:r>
    </w:p>
    <w:p w14:paraId="09ECE926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คะแนนแกทอิ้ง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270+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ทุกครั้ง</w:t>
      </w:r>
    </w:p>
    <w:p w14:paraId="60B9063C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โอเนตอิ้ง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>90</w:t>
      </w:r>
    </w:p>
    <w:p w14:paraId="353104D0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อิ้งเก้าสามัญ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>89</w:t>
      </w:r>
    </w:p>
    <w:p w14:paraId="3492714F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>- CU-TEP 100</w:t>
      </w:r>
    </w:p>
    <w:p w14:paraId="7111C40E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ครูอังกฤษและคณิตพาร์ทไทม์สถาบัน</w:t>
      </w:r>
    </w:p>
    <w:p w14:paraId="519B3D8D" w14:textId="272374F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</w:p>
    <w:p w14:paraId="4B953CCA" w14:textId="50A2ECC0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คะแนนสอบ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>PAT</w:t>
      </w:r>
      <w:r w:rsidR="00343674"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456EBF">
        <w:rPr>
          <w:rFonts w:eastAsia=".SFUIText" w:cs=".SFUIText"/>
          <w:color w:val="000000"/>
          <w:sz w:val="30"/>
          <w:szCs w:val="30"/>
          <w:lang w:bidi="th-TH"/>
        </w:rPr>
        <w:t>1-120</w:t>
      </w:r>
    </w:p>
    <w:p w14:paraId="3749E0CF" w14:textId="5C4D5941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คณิตเก้าสามัญ</w:t>
      </w:r>
      <w:r w:rsidR="009716FB"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9716FB" w:rsidRPr="00AD22C2">
        <w:rPr>
          <w:rFonts w:eastAsia=".SFUIText" w:cs=".SFUIText"/>
          <w:color w:val="000000"/>
          <w:sz w:val="30"/>
          <w:szCs w:val="30"/>
          <w:lang w:bidi="th-TH"/>
        </w:rPr>
        <w:t>80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คณิตโอเนต</w:t>
      </w:r>
      <w:r w:rsidR="00343674"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9716FB" w:rsidRPr="00AD22C2">
        <w:rPr>
          <w:rFonts w:eastAsia=".SFUIText" w:cs=".SFUIText"/>
          <w:color w:val="000000"/>
          <w:sz w:val="30"/>
          <w:szCs w:val="30"/>
          <w:lang w:bidi="th-TH"/>
        </w:rPr>
        <w:t>87</w:t>
      </w:r>
    </w:p>
    <w:p w14:paraId="28422D5B" w14:textId="23E249EF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เกรด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="00893E3D"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4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คณิตทุกเทอม</w:t>
      </w:r>
    </w:p>
    <w:p w14:paraId="0DD2D2D4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</w:p>
    <w:p w14:paraId="6BEECF87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ประสบการณ์สอน</w:t>
      </w:r>
    </w:p>
    <w:p w14:paraId="439C56F1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นักเรียนเดี่ยวและกลุ่ม คณิตและภาษาอังกฤษทุกระดับชั้นมาเกินกว่า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>1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ปี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</w:p>
    <w:p w14:paraId="5FC040C7" w14:textId="7CAE8A6B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นักเรียนเดี่ยวหลายโรงเรียนตั้งแต่เตรียมอุดมศึกษา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และเครือเตรียมต่างๆ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โรงเรียน</w:t>
      </w:r>
      <w:bookmarkStart w:id="0" w:name="_GoBack"/>
      <w:bookmarkEnd w:id="0"/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บดินทร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สตรีวิทยา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และหอวัง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สายน้ำผึ้ง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ศบ</w:t>
      </w:r>
      <w:r w:rsidR="00893E3D"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.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โรงเรียนเครือคอนเเวนต์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และอื่น</w:t>
      </w:r>
      <w:r w:rsidR="00893E3D" w:rsidRPr="00AD22C2">
        <w:rPr>
          <w:rFonts w:eastAsia=".SFUIText" w:cs="Thonburi"/>
          <w:color w:val="000000"/>
          <w:sz w:val="30"/>
          <w:szCs w:val="30"/>
          <w:cs/>
          <w:lang w:bidi="th-TH"/>
        </w:rPr>
        <w:t xml:space="preserve">ๆ </w:t>
      </w:r>
      <w:r w:rsidR="00893E3D" w:rsidRPr="00AD22C2">
        <w:rPr>
          <w:rFonts w:eastAsia=".SFUIText" w:cs="Thonburi"/>
          <w:color w:val="000000"/>
          <w:sz w:val="30"/>
          <w:szCs w:val="30"/>
          <w:lang w:bidi="th-TH"/>
        </w:rPr>
        <w:t>(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หลักฐานเพิ่มเติมได้ค่ะ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สอนจริง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ไม่แอบอ้าง มีรูปภาพ ผลงานเพิ่มเติมอีกจ้า</w:t>
      </w:r>
      <w:r w:rsidR="00893E3D" w:rsidRPr="00AD22C2">
        <w:rPr>
          <w:rFonts w:eastAsia=".SFUIText" w:cs=".SFUIText"/>
          <w:color w:val="000000"/>
          <w:sz w:val="30"/>
          <w:szCs w:val="30"/>
          <w:lang w:bidi="th-TH"/>
        </w:rPr>
        <w:t>)</w:t>
      </w:r>
    </w:p>
    <w:p w14:paraId="6D81FB57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 xml:space="preserve">ปูพื้นฐานอังกฤษ 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grammar, conversation, listening, reading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และ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.SFUIText"/>
          <w:color w:val="000000"/>
          <w:sz w:val="30"/>
          <w:szCs w:val="30"/>
          <w:lang w:bidi="th-TH"/>
        </w:rPr>
        <w:t>writing</w:t>
      </w:r>
    </w:p>
    <w:p w14:paraId="2E942BC6" w14:textId="77777777" w:rsidR="00F44BAC" w:rsidRPr="00AD22C2" w:rsidRDefault="00F44BAC" w:rsidP="00F44BAC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เจาะลึกตะลุยข้อสอบ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ทำโจทย์</w:t>
      </w:r>
      <w:r w:rsidRPr="00AD22C2">
        <w:rPr>
          <w:rFonts w:eastAsia=".SFUIText" w:cs=".SFUIText"/>
          <w:color w:val="000000"/>
          <w:sz w:val="30"/>
          <w:szCs w:val="30"/>
          <w:cs/>
          <w:lang w:bidi="th-TH"/>
        </w:rPr>
        <w:t xml:space="preserve">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สอนเทคนิคต่างๆ</w:t>
      </w:r>
    </w:p>
    <w:p w14:paraId="3E08762E" w14:textId="050E12AB" w:rsidR="00FB0975" w:rsidRPr="00AD22C2" w:rsidRDefault="00F44BAC" w:rsidP="00893E3D">
      <w:pPr>
        <w:widowControl w:val="0"/>
        <w:autoSpaceDE w:val="0"/>
        <w:autoSpaceDN w:val="0"/>
        <w:adjustRightInd w:val="0"/>
        <w:spacing w:before="0" w:after="0" w:line="240" w:lineRule="auto"/>
        <w:rPr>
          <w:rFonts w:eastAsia=".SFUIText" w:cs=".SFUIText"/>
          <w:color w:val="000000"/>
          <w:sz w:val="30"/>
          <w:szCs w:val="30"/>
          <w:lang w:bidi="th-TH"/>
        </w:rPr>
      </w:pPr>
      <w:r w:rsidRPr="00AD22C2">
        <w:rPr>
          <w:rFonts w:eastAsia=".SFUIText" w:cs=".SFUIText"/>
          <w:color w:val="000000"/>
          <w:sz w:val="30"/>
          <w:szCs w:val="30"/>
          <w:lang w:bidi="th-TH"/>
        </w:rPr>
        <w:t xml:space="preserve">- </w:t>
      </w:r>
      <w:r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ตะลุยโจทย์สอบเข้าต่างๆ ชีทพร้อ</w:t>
      </w:r>
      <w:r w:rsidR="00893E3D" w:rsidRPr="00AD22C2">
        <w:rPr>
          <w:rFonts w:eastAsia=".SFUIText" w:cs="Thonburi"/>
          <w:color w:val="000000"/>
          <w:sz w:val="30"/>
          <w:szCs w:val="30"/>
          <w:cs/>
          <w:lang w:bidi="th-TH"/>
        </w:rPr>
        <w:t>ม</w:t>
      </w:r>
    </w:p>
    <w:sectPr w:rsidR="00FB0975" w:rsidRPr="00AD22C2">
      <w:footerReference w:type="default" r:id="rId10"/>
      <w:footerReference w:type="first" r:id="rId11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641CD" w14:textId="77777777" w:rsidR="00F77353" w:rsidRDefault="00F77353">
      <w:pPr>
        <w:spacing w:before="0" w:after="0" w:line="240" w:lineRule="auto"/>
      </w:pPr>
      <w:r>
        <w:separator/>
      </w:r>
    </w:p>
    <w:p w14:paraId="335737A1" w14:textId="77777777" w:rsidR="00F77353" w:rsidRDefault="00F77353"/>
    <w:p w14:paraId="33FDF361" w14:textId="77777777" w:rsidR="00F77353" w:rsidRDefault="00F77353"/>
    <w:p w14:paraId="306EAC8D" w14:textId="77777777" w:rsidR="00F77353" w:rsidRDefault="00F77353"/>
  </w:endnote>
  <w:endnote w:type="continuationSeparator" w:id="0">
    <w:p w14:paraId="104880F9" w14:textId="77777777" w:rsidR="00F77353" w:rsidRDefault="00F77353">
      <w:pPr>
        <w:spacing w:before="0" w:after="0" w:line="240" w:lineRule="auto"/>
      </w:pPr>
      <w:r>
        <w:continuationSeparator/>
      </w:r>
    </w:p>
    <w:p w14:paraId="488884AF" w14:textId="77777777" w:rsidR="00F77353" w:rsidRDefault="00F77353"/>
    <w:p w14:paraId="3856F834" w14:textId="77777777" w:rsidR="00F77353" w:rsidRDefault="00F77353"/>
    <w:p w14:paraId="7B7CB96E" w14:textId="77777777" w:rsidR="00F77353" w:rsidRDefault="00F77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Thonburi">
    <w:panose1 w:val="00000400000000000000"/>
    <w:charset w:val="DE"/>
    <w:family w:val="auto"/>
    <w:pitch w:val="variable"/>
    <w:sig w:usb0="01000001" w:usb1="00000000" w:usb2="00000000" w:usb3="00000000" w:csb0="000101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EC3BC" w14:textId="77777777" w:rsidR="00FB0975" w:rsidRDefault="00F77353">
        <w:pPr>
          <w:pStyle w:val="Footer"/>
        </w:pPr>
        <w:r>
          <w:fldChar w:fldCharType="begin"/>
        </w:r>
        <w:r>
          <w:instrText xml:space="preserve"> PAGE  </w:instrText>
        </w:r>
        <w:r>
          <w:instrText xml:space="preserve"> \* MERGEFORMAT </w:instrText>
        </w:r>
        <w:r>
          <w:fldChar w:fldCharType="separate"/>
        </w:r>
        <w:r w:rsidR="00AD22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C311C" w14:textId="5128B191" w:rsidR="00FB0975" w:rsidRDefault="00456EBF">
    <w:pPr>
      <w:pStyle w:val="Footer"/>
    </w:pPr>
    <w:r>
      <w:t xml:space="preserve">Tel : 089 517 4575  |  line: </w:t>
    </w:r>
    <w:proofErr w:type="spellStart"/>
    <w:r>
      <w:t>alisbt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14A18" w14:textId="77777777" w:rsidR="00F77353" w:rsidRDefault="00F77353">
      <w:pPr>
        <w:spacing w:before="0" w:after="0" w:line="240" w:lineRule="auto"/>
      </w:pPr>
      <w:r>
        <w:separator/>
      </w:r>
    </w:p>
    <w:p w14:paraId="11442668" w14:textId="77777777" w:rsidR="00F77353" w:rsidRDefault="00F77353"/>
    <w:p w14:paraId="7E821348" w14:textId="77777777" w:rsidR="00F77353" w:rsidRDefault="00F77353"/>
    <w:p w14:paraId="5F2AB780" w14:textId="77777777" w:rsidR="00F77353" w:rsidRDefault="00F77353"/>
  </w:footnote>
  <w:footnote w:type="continuationSeparator" w:id="0">
    <w:p w14:paraId="057F8504" w14:textId="77777777" w:rsidR="00F77353" w:rsidRDefault="00F77353">
      <w:pPr>
        <w:spacing w:before="0" w:after="0" w:line="240" w:lineRule="auto"/>
      </w:pPr>
      <w:r>
        <w:continuationSeparator/>
      </w:r>
    </w:p>
    <w:p w14:paraId="081EACEB" w14:textId="77777777" w:rsidR="00F77353" w:rsidRDefault="00F77353"/>
    <w:p w14:paraId="1BDC6B45" w14:textId="77777777" w:rsidR="00F77353" w:rsidRDefault="00F77353"/>
    <w:p w14:paraId="720BFCDF" w14:textId="77777777" w:rsidR="00F77353" w:rsidRDefault="00F7735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F19DB"/>
    <w:multiLevelType w:val="hybridMultilevel"/>
    <w:tmpl w:val="A160484E"/>
    <w:lvl w:ilvl="0" w:tplc="742ADE2A">
      <w:numFmt w:val="bullet"/>
      <w:lvlText w:val="–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5D"/>
    <w:rsid w:val="00343674"/>
    <w:rsid w:val="00456EBF"/>
    <w:rsid w:val="0076681C"/>
    <w:rsid w:val="00893E3D"/>
    <w:rsid w:val="009716FB"/>
    <w:rsid w:val="00AD22C2"/>
    <w:rsid w:val="00AE32BC"/>
    <w:rsid w:val="00B6294C"/>
    <w:rsid w:val="00EF155D"/>
    <w:rsid w:val="00F44BAC"/>
    <w:rsid w:val="00F77353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C4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mobile/Containers/Data/Application/E4135A1C-8E6B-427B-8916-9117E61177EF/Library/Application%20Support/Microsoft/AppData/Office/15.0/DTS/en-US%7bDD345E4E-0291-7A49-9E81-E989E20CA541%7d/%7bC18B817E-AA91-6340-8A03-DCEB642F8B06%7dtf1639210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Thonburi">
    <w:panose1 w:val="00000400000000000000"/>
    <w:charset w:val="DE"/>
    <w:family w:val="auto"/>
    <w:pitch w:val="variable"/>
    <w:sig w:usb0="01000001" w:usb1="00000000" w:usb2="00000000" w:usb3="00000000" w:csb0="000101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609040205080304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20609040205080304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84"/>
    <w:rsid w:val="00E1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F444E259E43F49909D6F7DCB24B10B">
    <w:name w:val="51F444E259E43F49909D6F7DCB24B10B"/>
  </w:style>
  <w:style w:type="paragraph" w:customStyle="1" w:styleId="7C218ED271B83C48BE4A970A273A646A">
    <w:name w:val="7C218ED271B83C48BE4A970A273A646A"/>
  </w:style>
  <w:style w:type="paragraph" w:customStyle="1" w:styleId="D5A8386363BD724D8BF573F9D7302077">
    <w:name w:val="D5A8386363BD724D8BF573F9D7302077"/>
  </w:style>
  <w:style w:type="paragraph" w:customStyle="1" w:styleId="245F82C084CC6E45885B4FDA3E49AB72">
    <w:name w:val="245F82C084CC6E45885B4FDA3E49AB72"/>
  </w:style>
  <w:style w:type="paragraph" w:customStyle="1" w:styleId="C354F3C66E024948901C04BD6EFC1B41">
    <w:name w:val="C354F3C66E024948901C04BD6EFC1B41"/>
  </w:style>
  <w:style w:type="paragraph" w:customStyle="1" w:styleId="90FF8033A76606449ECCE1AE7C12EE37">
    <w:name w:val="90FF8033A76606449ECCE1AE7C12EE37"/>
  </w:style>
  <w:style w:type="paragraph" w:customStyle="1" w:styleId="CBFC5A4A3928A643AE7B69526F61F51C">
    <w:name w:val="CBFC5A4A3928A643AE7B69526F61F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{C18B817E-AA91-6340-8A03-DCEB642F8B06}tf16392108.dotx</Template>
  <TotalTime>1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alicesherbet' ✿</dc:creator>
  <cp:keywords/>
  <dc:description/>
  <cp:lastModifiedBy>alicesherbet' ✿</cp:lastModifiedBy>
  <cp:revision>2</cp:revision>
  <dcterms:created xsi:type="dcterms:W3CDTF">2017-03-19T09:06:00Z</dcterms:created>
  <dcterms:modified xsi:type="dcterms:W3CDTF">2017-03-19T09:06:00Z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