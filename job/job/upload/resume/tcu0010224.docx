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7B" w:rsidRPr="00FC2472" w:rsidRDefault="00FC2472">
      <w:pPr>
        <w:pStyle w:val="SectionHeading"/>
        <w:rPr>
          <w:color w:val="3399FF"/>
        </w:rPr>
      </w:pPr>
      <w:r w:rsidRPr="00FC2472">
        <w:rPr>
          <w:noProof/>
          <w:color w:val="3399FF"/>
          <w:lang w:eastAsia="en-US" w:bidi="th-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-2293620</wp:posOffset>
            </wp:positionH>
            <wp:positionV relativeFrom="paragraph">
              <wp:posOffset>219075</wp:posOffset>
            </wp:positionV>
            <wp:extent cx="1498600" cy="17145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Attachmen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5095"/>
                    <a:stretch/>
                  </pic:blipFill>
                  <pic:spPr bwMode="auto">
                    <a:xfrm>
                      <a:off x="0" y="0"/>
                      <a:ext cx="149860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103B0">
        <w:rPr>
          <w:noProof/>
          <w:color w:val="3399FF"/>
          <w:lang w:eastAsia="en-US" w:bidi="th-TH"/>
        </w:rPr>
        <w:pict>
          <v:group id="Group 1" o:spid="_x0000_s1026" alt="Description: Contact Info" style="position:absolute;margin-left:0;margin-top:0;width:153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width:19050;height:44291;visibility:visible" fillcolor="#0070c0" strokecolor="#0070c0" strokeweight="3pt">
              <v:shadow on="t" type="perspective" color="#7f7f7f [1601]" opacity=".5" offset="1pt" offset2="-1pt"/>
              <v:textbox inset="0,0,0,0">
                <w:txbxContent>
                  <w:p w:rsidR="008E5B98" w:rsidRDefault="008E5B98">
                    <w:pPr>
                      <w:pStyle w:val="Name"/>
                      <w:rPr>
                        <w:b/>
                        <w:bCs/>
                        <w:color w:val="808080" w:themeColor="accent4"/>
                        <w:lang w:bidi="th-TH"/>
                      </w:rPr>
                    </w:pPr>
                  </w:p>
                  <w:p w:rsidR="008E5B98" w:rsidRDefault="008E5B98">
                    <w:pPr>
                      <w:pStyle w:val="Name"/>
                      <w:rPr>
                        <w:b/>
                        <w:bCs/>
                        <w:color w:val="808080" w:themeColor="accent4"/>
                        <w:lang w:bidi="th-TH"/>
                      </w:rPr>
                    </w:pPr>
                  </w:p>
                  <w:p w:rsidR="008E5B98" w:rsidRDefault="008E5B98">
                    <w:pPr>
                      <w:pStyle w:val="Name"/>
                      <w:rPr>
                        <w:b/>
                        <w:bCs/>
                        <w:color w:val="808080" w:themeColor="accent4"/>
                        <w:lang w:bidi="th-TH"/>
                      </w:rPr>
                    </w:pPr>
                  </w:p>
                  <w:p w:rsidR="008E5B98" w:rsidRDefault="008E5B98">
                    <w:pPr>
                      <w:pStyle w:val="Name"/>
                      <w:rPr>
                        <w:b/>
                        <w:bCs/>
                        <w:color w:val="808080" w:themeColor="accent4"/>
                        <w:lang w:bidi="th-TH"/>
                      </w:rPr>
                    </w:pPr>
                  </w:p>
                  <w:p w:rsidR="007A027B" w:rsidRPr="008E1EE6" w:rsidRDefault="00FC2472">
                    <w:pPr>
                      <w:pStyle w:val="Name"/>
                      <w:rPr>
                        <w:rFonts w:ascii="Impact" w:hAnsi="Impact"/>
                        <w:b/>
                        <w:bCs/>
                        <w:color w:val="B9B9B9" w:themeColor="background2" w:themeShade="BF"/>
                      </w:rPr>
                    </w:pPr>
                    <w:r w:rsidRPr="009C2583">
                      <w:rPr>
                        <w:rFonts w:ascii="Impact" w:hAnsi="Impact"/>
                        <w:b/>
                        <w:bCs/>
                        <w:color w:val="00B0F0"/>
                        <w:lang w:bidi="th-TH"/>
                      </w:rPr>
                      <w:t xml:space="preserve"> </w:t>
                    </w:r>
                    <w:proofErr w:type="spellStart"/>
                    <w:r w:rsidRPr="008E1EE6">
                      <w:rPr>
                        <w:rFonts w:ascii="Impact" w:hAnsi="Impact"/>
                        <w:b/>
                        <w:bCs/>
                        <w:color w:val="B9B9B9" w:themeColor="background2" w:themeShade="BF"/>
                        <w:lang w:bidi="th-TH"/>
                      </w:rPr>
                      <w:t>Benjarak</w:t>
                    </w:r>
                    <w:proofErr w:type="spellEnd"/>
                    <w:r w:rsidRPr="008E1EE6">
                      <w:rPr>
                        <w:rFonts w:ascii="Impact" w:hAnsi="Impact"/>
                        <w:b/>
                        <w:bCs/>
                        <w:color w:val="B9B9B9" w:themeColor="background2" w:themeShade="BF"/>
                        <w:lang w:bidi="th-TH"/>
                      </w:rPr>
                      <w:br/>
                      <w:t xml:space="preserve"> </w:t>
                    </w:r>
                    <w:proofErr w:type="spellStart"/>
                    <w:r w:rsidR="00E361FD" w:rsidRPr="008E1EE6">
                      <w:rPr>
                        <w:rFonts w:ascii="Impact" w:hAnsi="Impact"/>
                        <w:b/>
                        <w:bCs/>
                        <w:color w:val="B9B9B9" w:themeColor="background2" w:themeShade="BF"/>
                        <w:sz w:val="60"/>
                        <w:szCs w:val="60"/>
                        <w:lang w:bidi="th-TH"/>
                      </w:rPr>
                      <w:t>Ratiwatana</w:t>
                    </w:r>
                    <w:proofErr w:type="spellEnd"/>
                  </w:p>
                  <w:p w:rsidR="007A027B" w:rsidRPr="008E1EE6" w:rsidRDefault="00B45EA1">
                    <w:pPr>
                      <w:pStyle w:val="KeyPoint"/>
                      <w:numPr>
                        <w:ilvl w:val="0"/>
                        <w:numId w:val="10"/>
                      </w:numPr>
                      <w:rPr>
                        <w:b/>
                        <w:bCs/>
                        <w:color w:val="B9B9B9" w:themeColor="background2" w:themeShade="BF"/>
                      </w:rPr>
                    </w:pPr>
                    <w:r w:rsidRPr="008E1EE6">
                      <w:rPr>
                        <w:b/>
                        <w:bCs/>
                        <w:color w:val="B9B9B9" w:themeColor="background2" w:themeShade="BF"/>
                      </w:rPr>
                      <w:t>[Nickname] Gift</w:t>
                    </w:r>
                  </w:p>
                  <w:p w:rsidR="007A027B" w:rsidRDefault="007A027B" w:rsidP="009C2583">
                    <w:pPr>
                      <w:pStyle w:val="KeyPoint"/>
                      <w:numPr>
                        <w:ilvl w:val="0"/>
                        <w:numId w:val="0"/>
                      </w:numPr>
                      <w:ind w:left="360"/>
                    </w:pPr>
                  </w:p>
                </w:txbxContent>
              </v:textbox>
            </v:shape>
            <v:shape id="Text Box 12" o:spid="_x0000_s1028" type="#_x0000_t202" style="position:absolute;top:44291;width:19050;height:42481;visibility:visible;v-text-anchor:bottom" fillcolor="#0070c0" strokecolor="#0070c0" strokeweight="3pt">
              <v:shadow on="t" type="perspective" color="#7f7f7f [1601]" opacity=".5" offset="1pt" offset2="-1pt"/>
              <v:textbox inset="0,0,0,0">
                <w:txbxContent>
                  <w:p w:rsidR="009C2583" w:rsidRPr="008E1EE6" w:rsidRDefault="009C2583" w:rsidP="009C2583">
                    <w:pPr>
                      <w:pStyle w:val="ContactInfo"/>
                      <w:rPr>
                        <w:rFonts w:ascii="Microsoft Sans Serif" w:hAnsi="Microsoft Sans Serif" w:cs="Microsoft Sans Serif"/>
                        <w:b/>
                        <w:bCs/>
                        <w:color w:val="B9B9B9" w:themeColor="background2" w:themeShade="BF"/>
                      </w:rPr>
                    </w:pPr>
                    <w:sdt>
                      <w:sdtPr>
                        <w:rPr>
                          <w:rFonts w:ascii="Microsoft Sans Serif" w:hAnsi="Microsoft Sans Serif" w:cs="Microsoft Sans Serif"/>
                          <w:b/>
                          <w:bCs/>
                          <w:color w:val="B9B9B9" w:themeColor="background2" w:themeShade="BF"/>
                        </w:rPr>
                        <w:alias w:val="Telephone"/>
                        <w:tag w:val=""/>
                        <w:id w:val="-688216987"/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/>
                      </w:sdtPr>
                      <w:sdtContent>
                        <w:r w:rsidRPr="008E1EE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B9B9B9" w:themeColor="background2" w:themeShade="BF"/>
                          </w:rPr>
                          <w:t>[Telephone]</w:t>
                        </w:r>
                      </w:sdtContent>
                    </w:sdt>
                    <w:r w:rsidRPr="008E1EE6">
                      <w:rPr>
                        <w:rFonts w:ascii="Microsoft Sans Serif" w:hAnsi="Microsoft Sans Serif" w:cs="Microsoft Sans Serif"/>
                        <w:b/>
                        <w:bCs/>
                        <w:color w:val="B9B9B9" w:themeColor="background2" w:themeShade="BF"/>
                      </w:rPr>
                      <w:t xml:space="preserve"> 085-227-0008</w:t>
                    </w:r>
                  </w:p>
                  <w:p w:rsidR="009C2583" w:rsidRPr="008E1EE6" w:rsidRDefault="009C2583" w:rsidP="009C2583">
                    <w:pPr>
                      <w:pStyle w:val="ContactInfo"/>
                      <w:rPr>
                        <w:rFonts w:ascii="Microsoft Sans Serif" w:hAnsi="Microsoft Sans Serif" w:cs="Microsoft Sans Serif"/>
                        <w:b/>
                        <w:bCs/>
                        <w:color w:val="B9B9B9" w:themeColor="background2" w:themeShade="BF"/>
                      </w:rPr>
                    </w:pPr>
                    <w:sdt>
                      <w:sdtPr>
                        <w:rPr>
                          <w:rFonts w:ascii="Microsoft Sans Serif" w:hAnsi="Microsoft Sans Serif" w:cs="Microsoft Sans Serif"/>
                          <w:b/>
                          <w:bCs/>
                          <w:color w:val="B9B9B9" w:themeColor="background2" w:themeShade="BF"/>
                        </w:rPr>
                        <w:alias w:val="Email"/>
                        <w:tag w:val=""/>
                        <w:id w:val="387688098"/>
                        <w:showingPlcHdr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r w:rsidRPr="008E1EE6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B9B9B9" w:themeColor="background2" w:themeShade="BF"/>
                          </w:rPr>
                          <w:t>[Email]</w:t>
                        </w:r>
                      </w:sdtContent>
                    </w:sdt>
                    <w:r w:rsidRPr="008E1EE6">
                      <w:rPr>
                        <w:rFonts w:ascii="Microsoft Sans Serif" w:hAnsi="Microsoft Sans Serif" w:cs="Microsoft Sans Serif"/>
                        <w:b/>
                        <w:bCs/>
                        <w:color w:val="B9B9B9" w:themeColor="background2" w:themeShade="BF"/>
                      </w:rPr>
                      <w:t xml:space="preserve"> r.benjarak@gmail.com</w:t>
                    </w:r>
                  </w:p>
                  <w:p w:rsidR="009C2583" w:rsidRPr="008E1EE6" w:rsidRDefault="009C2583" w:rsidP="009C2583">
                    <w:pPr>
                      <w:rPr>
                        <w:rFonts w:ascii="Microsoft Sans Serif" w:hAnsi="Microsoft Sans Serif" w:cs="Microsoft Sans Serif"/>
                        <w:b/>
                        <w:bCs/>
                        <w:color w:val="B9B9B9" w:themeColor="background2" w:themeShade="BF"/>
                      </w:rPr>
                    </w:pPr>
                  </w:p>
                  <w:p w:rsidR="007A027B" w:rsidRPr="008E1EE6" w:rsidRDefault="001103B0" w:rsidP="009C2583">
                    <w:pPr>
                      <w:rPr>
                        <w:rFonts w:ascii="Microsoft Sans Serif" w:hAnsi="Microsoft Sans Serif" w:cs="Microsoft Sans Serif"/>
                        <w:color w:val="B9B9B9" w:themeColor="background2" w:themeShade="BF"/>
                      </w:rPr>
                    </w:pPr>
                    <w:sdt>
                      <w:sdtPr>
                        <w:rPr>
                          <w:rFonts w:ascii="Microsoft Sans Serif" w:hAnsi="Microsoft Sans Serif" w:cs="Microsoft Sans Serif"/>
                          <w:b/>
                          <w:bCs/>
                          <w:color w:val="B9B9B9" w:themeColor="background2" w:themeShade="BF"/>
                        </w:rPr>
                        <w:alias w:val="Address"/>
                        <w:id w:val="2097971754"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Content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cs/>
                            <w:lang w:bidi="th-TH"/>
                          </w:rPr>
                          <w:t>[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Address] 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cs/>
                            <w:lang w:bidi="th-TH"/>
                          </w:rPr>
                          <w:t>19/334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 Moo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cs/>
                            <w:lang w:bidi="th-TH"/>
                          </w:rPr>
                          <w:t xml:space="preserve">13 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cs/>
                            <w:lang w:bidi="th-TH"/>
                          </w:rPr>
                          <w:br/>
                        </w:r>
                        <w:proofErr w:type="spellStart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>Bangna-Trad</w:t>
                        </w:r>
                        <w:proofErr w:type="spellEnd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 rd., </w:t>
                        </w:r>
                        <w:proofErr w:type="spellStart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>Bangkeao</w:t>
                        </w:r>
                        <w:proofErr w:type="spellEnd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, </w:t>
                        </w:r>
                        <w:proofErr w:type="spellStart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>Bangphee</w:t>
                        </w:r>
                        <w:proofErr w:type="spellEnd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, </w:t>
                        </w:r>
                        <w:proofErr w:type="spellStart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>Samutprakarn</w:t>
                        </w:r>
                        <w:proofErr w:type="spellEnd"/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lang w:bidi="th-TH"/>
                          </w:rPr>
                          <w:t xml:space="preserve"> </w:t>
                        </w:r>
                        <w:r w:rsidR="006A7D04" w:rsidRPr="008E1EE6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B9B9B9" w:themeColor="background2" w:themeShade="BF"/>
                            <w:cs/>
                            <w:lang w:bidi="th-TH"/>
                          </w:rPr>
                          <w:t>10540</w:t>
                        </w:r>
                      </w:sdtContent>
                    </w:sdt>
                    <w:sdt>
                      <w:sdtPr>
                        <w:rPr>
                          <w:color w:val="B9B9B9" w:themeColor="background2" w:themeShade="BF"/>
                        </w:rPr>
                        <w:alias w:val="Website"/>
                        <w:tag w:val=""/>
                        <w:id w:val="-48920927"/>
                        <w:showingPlcHdr/>
                        <w:dataBinding w:prefixMappings="xmlns:ns0='http://schemas.microsoft.com/office/2006/coverPageProps' " w:xpath="/ns0:CoverPageProperties[1]/ns0:CompanyFax[1]" w:storeItemID="{55AF091B-3C7A-41E3-B477-F2FDAA23CFDA}"/>
                        <w:text/>
                      </w:sdtPr>
                      <w:sdtContent>
                        <w:r w:rsidR="00DC6EC5" w:rsidRPr="008E1EE6">
                          <w:rPr>
                            <w:color w:val="B9B9B9" w:themeColor="background2" w:themeShade="BF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shape>
            <w10:wrap type="square" anchorx="page" anchory="margin"/>
          </v:group>
        </w:pict>
      </w:r>
      <w:r w:rsidR="00456EB2">
        <w:rPr>
          <w:color w:val="3399FF"/>
        </w:rPr>
        <w:t>PERSONAL SUMMARY</w:t>
      </w:r>
    </w:p>
    <w:p w:rsidR="007A027B" w:rsidRDefault="00BA6E79" w:rsidP="009C2583">
      <w:pPr>
        <w:jc w:val="both"/>
      </w:pPr>
      <w:r>
        <w:t>A high energy</w:t>
      </w:r>
      <w:r w:rsidR="003417C1">
        <w:t xml:space="preserve"> but </w:t>
      </w:r>
      <w:r w:rsidR="009E54C4">
        <w:t>clam and open-mind</w:t>
      </w:r>
      <w:r>
        <w:t xml:space="preserve"> women wh</w:t>
      </w:r>
      <w:r w:rsidR="003417C1">
        <w:t xml:space="preserve">o </w:t>
      </w:r>
      <w:r w:rsidR="00456EB2">
        <w:t>can get along with people at all levels and be able to working well as a team or individual</w:t>
      </w:r>
      <w:r>
        <w:t>.</w:t>
      </w:r>
      <w:bookmarkStart w:id="0" w:name="_GoBack"/>
      <w:bookmarkEnd w:id="0"/>
      <w:r w:rsidR="003417C1">
        <w:t xml:space="preserve"> </w:t>
      </w:r>
      <w:r>
        <w:t xml:space="preserve">She was inspired by her experiences </w:t>
      </w:r>
      <w:r w:rsidR="009E54C4">
        <w:t>when she was in America,</w:t>
      </w:r>
      <w:r w:rsidR="005670A0">
        <w:t xml:space="preserve"> the challenging country.</w:t>
      </w:r>
      <w:r w:rsidR="00F9630C">
        <w:t xml:space="preserve"> She got a strong communication, organizational, time-management and multi</w:t>
      </w:r>
      <w:r w:rsidR="005670A0">
        <w:t>-</w:t>
      </w:r>
      <w:r w:rsidR="00F9630C">
        <w:t>tasking skill</w:t>
      </w:r>
      <w:r w:rsidR="009E54C4">
        <w:t>. Right n</w:t>
      </w:r>
      <w:r w:rsidR="00F9630C">
        <w:t>ow she is looking for a dynamic career</w:t>
      </w:r>
      <w:r w:rsidR="005E454A">
        <w:t xml:space="preserve"> in a great</w:t>
      </w:r>
      <w:r w:rsidR="009E54C4">
        <w:t xml:space="preserve"> company.</w:t>
      </w:r>
      <w:r w:rsidR="009C2583">
        <w:t xml:space="preserve"> That’s what I am.</w:t>
      </w:r>
    </w:p>
    <w:p w:rsidR="007A027B" w:rsidRPr="00FC2472" w:rsidRDefault="008D283C">
      <w:pPr>
        <w:pStyle w:val="SectionHeading"/>
        <w:rPr>
          <w:color w:val="3399FF"/>
        </w:rPr>
      </w:pPr>
      <w:r w:rsidRPr="00FC2472">
        <w:rPr>
          <w:color w:val="3399FF"/>
        </w:rPr>
        <w:t>Experience</w:t>
      </w:r>
    </w:p>
    <w:sdt>
      <w:sdtPr>
        <w:rPr>
          <w:b/>
          <w:bCs/>
          <w:sz w:val="20"/>
        </w:rPr>
        <w:id w:val="-1472127747"/>
      </w:sdtPr>
      <w:sdtEndPr>
        <w:rPr>
          <w:sz w:val="18"/>
        </w:rPr>
      </w:sdtEndPr>
      <w:sdtContent>
        <w:sdt>
          <w:sdtPr>
            <w:rPr>
              <w:b/>
              <w:bCs/>
              <w:sz w:val="20"/>
            </w:rPr>
            <w:id w:val="-1260518174"/>
            <w:placeholder>
              <w:docPart w:val="7799D60D57084211A5D5821BEA889E9E"/>
            </w:placeholder>
          </w:sdtPr>
          <w:sdtEndPr>
            <w:rPr>
              <w:sz w:val="18"/>
            </w:rPr>
          </w:sdtEndPr>
          <w:sdtContent>
            <w:p w:rsidR="007A027B" w:rsidRDefault="006A7D04" w:rsidP="003417C1">
              <w:pPr>
                <w:pStyle w:val="ResumeDate"/>
              </w:pPr>
              <w:r>
                <w:t>May – August 2015</w:t>
              </w:r>
              <w:r>
                <w:br/>
              </w:r>
              <w:r w:rsidR="003417C1">
                <w:rPr>
                  <w:b/>
                  <w:bCs/>
                </w:rPr>
                <w:t xml:space="preserve">   </w:t>
              </w:r>
              <w:r w:rsidR="003417C1" w:rsidRPr="003417C1">
                <w:rPr>
                  <w:b/>
                  <w:bCs/>
                </w:rPr>
                <w:t>Mohegan sun</w:t>
              </w:r>
              <w:r w:rsidRPr="003417C1">
                <w:rPr>
                  <w:b/>
                  <w:bCs/>
                </w:rPr>
                <w:t xml:space="preserve"> Casino &amp; Hotel. </w:t>
              </w:r>
              <w:r w:rsidR="003417C1" w:rsidRPr="003417C1">
                <w:rPr>
                  <w:b/>
                  <w:bCs/>
                </w:rPr>
                <w:t>Connecticut, USA</w:t>
              </w:r>
              <w:r w:rsidR="003417C1" w:rsidRPr="003417C1">
                <w:rPr>
                  <w:b/>
                  <w:bCs/>
                </w:rPr>
                <w:br/>
              </w:r>
              <w:r w:rsidR="003417C1">
                <w:t xml:space="preserve">       </w:t>
              </w:r>
              <w:r w:rsidR="003417C1" w:rsidRPr="003417C1">
                <w:rPr>
                  <w:i/>
                  <w:iCs/>
                </w:rPr>
                <w:t>Hostess &amp; Waitress</w:t>
              </w:r>
              <w:r>
                <w:br/>
              </w:r>
              <w:r w:rsidR="005E454A">
                <w:t>December 2014 – March 2015</w:t>
              </w:r>
              <w:r w:rsidR="005E454A">
                <w:br/>
              </w:r>
              <w:r w:rsidR="003417C1">
                <w:rPr>
                  <w:b/>
                  <w:bCs/>
                </w:rPr>
                <w:t xml:space="preserve">   </w:t>
              </w:r>
              <w:proofErr w:type="spellStart"/>
              <w:r w:rsidR="005E454A" w:rsidRPr="005E454A">
                <w:rPr>
                  <w:b/>
                  <w:bCs/>
                </w:rPr>
                <w:t>Lebua</w:t>
              </w:r>
              <w:proofErr w:type="spellEnd"/>
              <w:r w:rsidR="005E454A" w:rsidRPr="005E454A">
                <w:rPr>
                  <w:b/>
                  <w:bCs/>
                </w:rPr>
                <w:t xml:space="preserve"> Hotel &amp; Resort, Bangkok, Thailand</w:t>
              </w:r>
              <w:r>
                <w:br/>
                <w:t xml:space="preserve">      </w:t>
              </w:r>
              <w:r w:rsidR="003417C1">
                <w:t xml:space="preserve"> </w:t>
              </w:r>
              <w:r>
                <w:t xml:space="preserve"> </w:t>
              </w:r>
              <w:r w:rsidRPr="003417C1">
                <w:rPr>
                  <w:i/>
                  <w:iCs/>
                </w:rPr>
                <w:t>Hostess</w:t>
              </w:r>
              <w:r w:rsidR="005E454A" w:rsidRPr="005E454A">
                <w:rPr>
                  <w:sz w:val="16"/>
                  <w:szCs w:val="16"/>
                </w:rPr>
                <w:br/>
              </w:r>
              <w:r w:rsidR="00EC69C5">
                <w:t>March</w:t>
              </w:r>
              <w:r w:rsidR="00530F28">
                <w:t xml:space="preserve"> </w:t>
              </w:r>
              <w:r w:rsidR="00EC69C5">
                <w:t>-</w:t>
              </w:r>
              <w:r w:rsidR="00530F28">
                <w:t xml:space="preserve"> </w:t>
              </w:r>
              <w:r w:rsidR="00EC69C5">
                <w:t>June 2013</w:t>
              </w:r>
            </w:p>
            <w:p w:rsidR="007A027B" w:rsidRDefault="003417C1" w:rsidP="00530F28">
              <w:pPr>
                <w:pStyle w:val="Subsection"/>
              </w:pPr>
              <w:r>
                <w:t xml:space="preserve">   </w:t>
              </w:r>
              <w:r w:rsidR="00EC69C5">
                <w:t>Deep splash inc.,</w:t>
              </w:r>
              <w:r w:rsidR="005E454A">
                <w:t xml:space="preserve"> Texas,</w:t>
              </w:r>
              <w:r w:rsidR="00EC69C5">
                <w:t xml:space="preserve"> USA.</w:t>
              </w:r>
              <w:r w:rsidR="00EC69C5">
                <w:br/>
              </w:r>
              <w:r w:rsidR="00530F28">
                <w:rPr>
                  <w:b w:val="0"/>
                  <w:bCs w:val="0"/>
                </w:rPr>
                <w:t xml:space="preserve">       </w:t>
              </w:r>
              <w:r w:rsidR="00EC69C5" w:rsidRPr="003417C1">
                <w:rPr>
                  <w:b w:val="0"/>
                  <w:bCs w:val="0"/>
                  <w:i/>
                  <w:iCs/>
                </w:rPr>
                <w:t>Sale Assistant</w:t>
              </w:r>
              <w:r w:rsidR="005E454A">
                <w:rPr>
                  <w:b w:val="0"/>
                  <w:bCs w:val="0"/>
                  <w:sz w:val="10"/>
                  <w:szCs w:val="10"/>
                </w:rPr>
                <w:br/>
              </w:r>
              <w:r w:rsidR="00530F28" w:rsidRPr="00530F28">
                <w:rPr>
                  <w:b w:val="0"/>
                  <w:bCs w:val="0"/>
                </w:rPr>
                <w:t>June - October 2012</w:t>
              </w:r>
              <w:r w:rsidR="00530F28">
                <w:br/>
              </w:r>
              <w:r>
                <w:t xml:space="preserve">   So Cool Cafe</w:t>
              </w:r>
              <w:r w:rsidR="00530F28">
                <w:t>, Thailand</w:t>
              </w:r>
              <w:r w:rsidR="00530F28">
                <w:br/>
                <w:t xml:space="preserve">      </w:t>
              </w:r>
              <w:r>
                <w:rPr>
                  <w:b w:val="0"/>
                  <w:bCs w:val="0"/>
                  <w:i/>
                  <w:iCs/>
                </w:rPr>
                <w:t xml:space="preserve"> </w:t>
              </w:r>
              <w:r w:rsidR="00530F28" w:rsidRPr="003417C1">
                <w:rPr>
                  <w:b w:val="0"/>
                  <w:bCs w:val="0"/>
                  <w:i/>
                  <w:iCs/>
                </w:rPr>
                <w:t>Crew member (part-time)</w:t>
              </w:r>
              <w:r w:rsidR="004A27F4" w:rsidRPr="003417C1">
                <w:rPr>
                  <w:i/>
                  <w:iCs/>
                </w:rPr>
                <w:br/>
              </w:r>
            </w:p>
          </w:sdtContent>
        </w:sdt>
      </w:sdtContent>
    </w:sdt>
    <w:p w:rsidR="007A027B" w:rsidRPr="00FC2472" w:rsidRDefault="008D283C">
      <w:pPr>
        <w:pStyle w:val="SectionHeading"/>
        <w:rPr>
          <w:color w:val="3399FF"/>
        </w:rPr>
      </w:pPr>
      <w:r w:rsidRPr="00FC2472">
        <w:rPr>
          <w:color w:val="3399FF"/>
        </w:rPr>
        <w:t>Education</w:t>
      </w:r>
    </w:p>
    <w:sdt>
      <w:sdtPr>
        <w:rPr>
          <w:rFonts w:asciiTheme="majorHAnsi" w:eastAsiaTheme="majorEastAsia" w:hAnsiTheme="majorHAnsi" w:cstheme="majorBidi"/>
          <w:sz w:val="20"/>
        </w:rPr>
        <w:id w:val="-93781616"/>
      </w:sdtPr>
      <w:sdtEndPr>
        <w:rPr>
          <w:sz w:val="26"/>
        </w:rPr>
      </w:sdtEndPr>
      <w:sdtContent>
        <w:sdt>
          <w:sdtPr>
            <w:rPr>
              <w:rFonts w:asciiTheme="majorHAnsi" w:eastAsiaTheme="majorEastAsia" w:hAnsiTheme="majorHAnsi" w:cstheme="majorBidi"/>
              <w:sz w:val="20"/>
            </w:rPr>
            <w:id w:val="301266699"/>
            <w:placeholder>
              <w:docPart w:val="7799D60D57084211A5D5821BEA889E9E"/>
            </w:placeholder>
          </w:sdtPr>
          <w:sdtEndPr>
            <w:rPr>
              <w:sz w:val="26"/>
            </w:rPr>
          </w:sdtEndPr>
          <w:sdtContent>
            <w:p w:rsidR="007A027B" w:rsidRPr="00BE380F" w:rsidRDefault="006A7D04">
              <w:pPr>
                <w:pStyle w:val="ResumeDate"/>
                <w:rPr>
                  <w:szCs w:val="18"/>
                </w:rPr>
              </w:pPr>
              <w:r>
                <w:rPr>
                  <w:szCs w:val="18"/>
                </w:rPr>
                <w:t>2010 – 2014</w:t>
              </w:r>
            </w:p>
            <w:p w:rsidR="007A027B" w:rsidRPr="00BE380F" w:rsidRDefault="00DC6EC5">
              <w:pPr>
                <w:pStyle w:val="Subsection"/>
                <w:rPr>
                  <w:sz w:val="20"/>
                </w:rPr>
              </w:pPr>
              <w:proofErr w:type="spellStart"/>
              <w:r w:rsidRPr="00BE380F">
                <w:rPr>
                  <w:sz w:val="20"/>
                </w:rPr>
                <w:t>Thammasat</w:t>
              </w:r>
              <w:proofErr w:type="spellEnd"/>
              <w:r w:rsidRPr="00BE380F">
                <w:rPr>
                  <w:sz w:val="20"/>
                </w:rPr>
                <w:t xml:space="preserve"> University, Thailand</w:t>
              </w:r>
            </w:p>
            <w:p w:rsidR="00BE380F" w:rsidRPr="00BE380F" w:rsidRDefault="00BE380F" w:rsidP="00BE380F">
              <w:pPr>
                <w:pStyle w:val="Subsection"/>
                <w:numPr>
                  <w:ilvl w:val="0"/>
                  <w:numId w:val="18"/>
                </w:numPr>
                <w:rPr>
                  <w:b w:val="0"/>
                  <w:bCs w:val="0"/>
                  <w:sz w:val="20"/>
                </w:rPr>
              </w:pPr>
              <w:r w:rsidRPr="00BE380F">
                <w:rPr>
                  <w:b w:val="0"/>
                  <w:bCs w:val="0"/>
                  <w:sz w:val="20"/>
                </w:rPr>
                <w:t xml:space="preserve">B.A. Liberal Arts (Major in Psychology) </w:t>
              </w:r>
            </w:p>
            <w:p w:rsidR="00BE380F" w:rsidRPr="00BE380F" w:rsidRDefault="004A27F4" w:rsidP="00BE380F">
              <w:pPr>
                <w:pStyle w:val="Subsection"/>
                <w:rPr>
                  <w:b w:val="0"/>
                  <w:bCs w:val="0"/>
                  <w:sz w:val="20"/>
                </w:rPr>
              </w:pPr>
              <w:r>
                <w:rPr>
                  <w:b w:val="0"/>
                  <w:bCs w:val="0"/>
                  <w:szCs w:val="18"/>
                </w:rPr>
                <w:br/>
              </w:r>
              <w:r w:rsidR="00BE380F" w:rsidRPr="00BE380F">
                <w:rPr>
                  <w:b w:val="0"/>
                  <w:bCs w:val="0"/>
                  <w:szCs w:val="18"/>
                </w:rPr>
                <w:t>2009</w:t>
              </w:r>
              <w:r w:rsidR="00BE380F">
                <w:rPr>
                  <w:b w:val="0"/>
                  <w:bCs w:val="0"/>
                  <w:szCs w:val="18"/>
                </w:rPr>
                <w:t xml:space="preserve"> </w:t>
              </w:r>
              <w:r w:rsidR="00BE380F" w:rsidRPr="00BE380F">
                <w:rPr>
                  <w:b w:val="0"/>
                  <w:bCs w:val="0"/>
                  <w:szCs w:val="18"/>
                </w:rPr>
                <w:t>-</w:t>
              </w:r>
              <w:r w:rsidR="00BE380F">
                <w:rPr>
                  <w:b w:val="0"/>
                  <w:bCs w:val="0"/>
                  <w:szCs w:val="18"/>
                </w:rPr>
                <w:t xml:space="preserve"> </w:t>
              </w:r>
              <w:r w:rsidR="00287F30">
                <w:rPr>
                  <w:b w:val="0"/>
                  <w:bCs w:val="0"/>
                  <w:szCs w:val="18"/>
                </w:rPr>
                <w:t>2012</w:t>
              </w:r>
              <w:r w:rsidR="00BE380F" w:rsidRPr="00BE380F">
                <w:rPr>
                  <w:szCs w:val="18"/>
                </w:rPr>
                <w:br/>
              </w:r>
              <w:proofErr w:type="spellStart"/>
              <w:r w:rsidR="00BE380F" w:rsidRPr="00BE380F">
                <w:rPr>
                  <w:sz w:val="20"/>
                </w:rPr>
                <w:t>Ramkhamhaeng</w:t>
              </w:r>
              <w:proofErr w:type="spellEnd"/>
              <w:r w:rsidR="00BE380F" w:rsidRPr="00BE380F">
                <w:rPr>
                  <w:sz w:val="20"/>
                </w:rPr>
                <w:t xml:space="preserve"> University, Thailand</w:t>
              </w:r>
            </w:p>
            <w:p w:rsidR="007A027B" w:rsidRDefault="00BE380F" w:rsidP="00BE380F">
              <w:pPr>
                <w:pStyle w:val="Description"/>
                <w:numPr>
                  <w:ilvl w:val="0"/>
                  <w:numId w:val="18"/>
                </w:numPr>
              </w:pPr>
              <w:r w:rsidRPr="00BE380F">
                <w:rPr>
                  <w:sz w:val="20"/>
                </w:rPr>
                <w:t xml:space="preserve">B.A. Humanities (Major in Culture for Tourism) </w:t>
              </w:r>
            </w:p>
          </w:sdtContent>
        </w:sdt>
      </w:sdtContent>
    </w:sdt>
    <w:p w:rsidR="009C2583" w:rsidRDefault="009C2583" w:rsidP="00287F30">
      <w:pPr>
        <w:pStyle w:val="SectionHeading"/>
        <w:rPr>
          <w:color w:val="3399FF"/>
        </w:rPr>
      </w:pPr>
    </w:p>
    <w:p w:rsidR="00287F30" w:rsidRPr="00FC2472" w:rsidRDefault="00287F30" w:rsidP="00287F30">
      <w:pPr>
        <w:pStyle w:val="SectionHeading"/>
        <w:rPr>
          <w:color w:val="3399FF"/>
        </w:rPr>
      </w:pPr>
      <w:r w:rsidRPr="00FC2472">
        <w:rPr>
          <w:color w:val="3399FF"/>
        </w:rPr>
        <w:t xml:space="preserve">Skills </w:t>
      </w:r>
    </w:p>
    <w:p w:rsidR="007A027B" w:rsidRPr="005E454A" w:rsidRDefault="001103B0" w:rsidP="005E454A">
      <w:pPr>
        <w:pStyle w:val="SectionHeading"/>
        <w:rPr>
          <w:color w:val="3399FF"/>
        </w:rPr>
      </w:pPr>
      <w:r>
        <w:rPr>
          <w:noProof/>
          <w:color w:val="3399FF"/>
          <w:lang w:eastAsia="en-US" w:bidi="th-TH"/>
        </w:rPr>
        <w:pict>
          <v:shape id="Text Box 2" o:spid="_x0000_s1029" type="#_x0000_t202" style="position:absolute;margin-left:.9pt;margin-top:115.05pt;width:336.75pt;height:61.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MHIQIAACIEAAAOAAAAZHJzL2Uyb0RvYy54bWysU21v2yAQ/j5p/wHxfbHjJU1qxam6dJkm&#10;dS9Sux+AMY7RgGNAYme/vgdOs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" stroked="f">
            <v:textbox>
              <w:txbxContent>
                <w:p w:rsidR="009433C5" w:rsidRDefault="00006C14" w:rsidP="005E454A">
                  <w:r>
                    <w:t>Thai</w:t>
                  </w:r>
                  <w:r w:rsidR="009433C5">
                    <w:tab/>
                  </w:r>
                  <w:r w:rsidR="005E454A">
                    <w:t>:</w:t>
                  </w:r>
                  <w:r w:rsidR="004A27F4">
                    <w:t xml:space="preserve">    </w:t>
                  </w:r>
                  <w:r w:rsidR="009433C5">
                    <w:t>Native</w:t>
                  </w:r>
                  <w:r w:rsidR="009433C5">
                    <w:tab/>
                  </w:r>
                  <w:r w:rsidR="009433C5">
                    <w:tab/>
                  </w:r>
                  <w:r w:rsidR="009433C5">
                    <w:br/>
                    <w:t>English</w:t>
                  </w:r>
                  <w:r w:rsidR="009433C5">
                    <w:tab/>
                  </w:r>
                  <w:r w:rsidR="005E454A">
                    <w:t>:</w:t>
                  </w:r>
                  <w:r w:rsidR="004A27F4">
                    <w:t xml:space="preserve">   </w:t>
                  </w:r>
                  <w:r w:rsidR="009433C5">
                    <w:t>Very Good</w:t>
                  </w:r>
                  <w:r w:rsidR="009433C5">
                    <w:tab/>
                  </w:r>
                  <w:r w:rsidR="004A27F4">
                    <w:t xml:space="preserve">   </w:t>
                  </w:r>
                  <w:r w:rsidR="009433C5">
                    <w:br/>
                  </w:r>
                  <w:proofErr w:type="gramStart"/>
                  <w:r w:rsidR="005E454A">
                    <w:t>Chinese  :</w:t>
                  </w:r>
                  <w:proofErr w:type="gramEnd"/>
                  <w:r w:rsidR="005E454A">
                    <w:t xml:space="preserve">   Beginner</w:t>
                  </w:r>
                </w:p>
              </w:txbxContent>
            </v:textbox>
            <w10:wrap anchorx="margin"/>
          </v:shape>
        </w:pict>
      </w:r>
      <w:r>
        <w:rPr>
          <w:noProof/>
          <w:color w:val="3399FF"/>
          <w:lang w:eastAsia="en-US" w:bidi="th-TH"/>
        </w:rPr>
        <w:pict>
          <v:shape id="_x0000_s1030" type="#_x0000_t202" style="position:absolute;margin-left:.9pt;margin-top:4.5pt;width:336.75pt;height:81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5XJAIAACU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" stroked="f">
            <v:textbox>
              <w:txbxContent>
                <w:p w:rsidR="004A27F4" w:rsidRDefault="009433C5" w:rsidP="004A27F4">
                  <w:pPr>
                    <w:pStyle w:val="af6"/>
                    <w:numPr>
                      <w:ilvl w:val="0"/>
                      <w:numId w:val="21"/>
                    </w:numPr>
                  </w:pPr>
                  <w:r>
                    <w:t>Computer skills : Microsoft Office, Photoshop</w:t>
                  </w:r>
                </w:p>
                <w:p w:rsidR="004A27F4" w:rsidRDefault="00287F30" w:rsidP="004A27F4">
                  <w:pPr>
                    <w:pStyle w:val="af6"/>
                    <w:numPr>
                      <w:ilvl w:val="0"/>
                      <w:numId w:val="21"/>
                    </w:numPr>
                  </w:pPr>
                  <w:r>
                    <w:t>Able to adapt within a high-pressured environment.</w:t>
                  </w:r>
                </w:p>
                <w:p w:rsidR="004A27F4" w:rsidRDefault="00287F30" w:rsidP="004A27F4">
                  <w:pPr>
                    <w:pStyle w:val="af6"/>
                    <w:numPr>
                      <w:ilvl w:val="0"/>
                      <w:numId w:val="21"/>
                    </w:numPr>
                  </w:pPr>
                  <w:r>
                    <w:t>Good in customer service and people skill.</w:t>
                  </w:r>
                  <w:r w:rsidR="00BA6E79">
                    <w:t xml:space="preserve"> </w:t>
                  </w:r>
                </w:p>
                <w:p w:rsidR="004A27F4" w:rsidRDefault="00006C14" w:rsidP="004A27F4">
                  <w:pPr>
                    <w:pStyle w:val="af6"/>
                    <w:numPr>
                      <w:ilvl w:val="0"/>
                      <w:numId w:val="21"/>
                    </w:numPr>
                  </w:pPr>
                  <w:r>
                    <w:t>Ability to manage multiple task</w:t>
                  </w:r>
                  <w:r w:rsidR="009433C5">
                    <w:t>s</w:t>
                  </w:r>
                  <w:r>
                    <w:t>.</w:t>
                  </w:r>
                  <w:r w:rsidR="00287F30">
                    <w:t xml:space="preserve"> </w:t>
                  </w:r>
                </w:p>
                <w:p w:rsidR="00287F30" w:rsidRDefault="00BA6E79" w:rsidP="004A27F4">
                  <w:pPr>
                    <w:pStyle w:val="af6"/>
                    <w:numPr>
                      <w:ilvl w:val="0"/>
                      <w:numId w:val="21"/>
                    </w:numPr>
                  </w:pPr>
                  <w:r>
                    <w:t>Very good in planning, preparation and organizing</w:t>
                  </w:r>
                </w:p>
              </w:txbxContent>
            </v:textbox>
            <w10:wrap type="square" anchorx="margin"/>
          </v:shape>
        </w:pict>
      </w:r>
      <w:r w:rsidR="00287F30" w:rsidRPr="00FC2472">
        <w:rPr>
          <w:color w:val="3399FF"/>
        </w:rPr>
        <w:t>Languages</w:t>
      </w:r>
    </w:p>
    <w:sectPr w:rsidR="007A027B" w:rsidRPr="005E454A" w:rsidSect="001103B0">
      <w:headerReference w:type="default" r:id="rId11"/>
      <w:footerReference w:type="default" r:id="rId12"/>
      <w:headerReference w:type="first" r:id="rId13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C58" w:rsidRDefault="00B62C58">
      <w:pPr>
        <w:spacing w:after="0" w:line="240" w:lineRule="auto"/>
      </w:pPr>
      <w:r>
        <w:separator/>
      </w:r>
    </w:p>
  </w:endnote>
  <w:endnote w:type="continuationSeparator" w:id="0">
    <w:p w:rsidR="00B62C58" w:rsidRDefault="00B6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1103B0">
    <w:pPr>
      <w:pStyle w:val="a6"/>
    </w:pPr>
    <w:r>
      <w:rPr>
        <w:noProof/>
        <w:lang w:eastAsia="en-US" w:bidi="th-T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8" type="#_x0000_t202" style="position:absolute;margin-left:0;margin-top:0;width:150pt;height:682.5pt;z-index:251659264;visibility:visible;mso-width-percent:246;mso-height-percent:400;mso-left-percent:59;mso-wrap-distance-right:28.8pt;mso-position-horizontal-relative:page;mso-position-vertical:bottom;mso-position-vertical-relative:margin;mso-width-percent:246;mso-height-percent:400;mso-left-percent:59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<v:textbox style="mso-fit-shape-to-text:t" inset="0,0,0,0">
            <w:txbxContent>
              <w:p w:rsidR="007A027B" w:rsidRDefault="008D283C">
                <w:pPr>
                  <w:pStyle w:val="ContactInfo"/>
                </w:pPr>
                <w:r>
                  <w:t xml:space="preserve">Page </w:t>
                </w:r>
                <w:r w:rsidR="001103B0">
                  <w:fldChar w:fldCharType="begin"/>
                </w:r>
                <w:r>
                  <w:instrText xml:space="preserve"> PAGE </w:instrText>
                </w:r>
                <w:r w:rsidR="001103B0">
                  <w:fldChar w:fldCharType="separate"/>
                </w:r>
                <w:r w:rsidR="006A7D04">
                  <w:rPr>
                    <w:noProof/>
                  </w:rPr>
                  <w:t>2</w:t>
                </w:r>
                <w:r w:rsidR="001103B0">
                  <w:fldChar w:fldCharType="end"/>
                </w:r>
              </w:p>
            </w:txbxContent>
          </v:textbox>
          <w10:wrap type="square" side="right"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C58" w:rsidRDefault="00B62C58">
      <w:pPr>
        <w:spacing w:after="0" w:line="240" w:lineRule="auto"/>
      </w:pPr>
      <w:r>
        <w:separator/>
      </w:r>
    </w:p>
  </w:footnote>
  <w:footnote w:type="continuationSeparator" w:id="0">
    <w:p w:rsidR="00B62C58" w:rsidRDefault="00B62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1103B0">
    <w:pPr>
      <w:pStyle w:val="a4"/>
    </w:pPr>
    <w:r>
      <w:rPr>
        <w:noProof/>
        <w:lang w:eastAsia="en-US" w:bidi="th-TH"/>
      </w:rPr>
      <w:pict>
        <v:line id="Straight Connector 2" o:spid="_x0000_s4099" style="position:absolute;z-index:-251643904;visibility:visible;mso-height-percent:1050;mso-left-percent:340;mso-wrap-distance-left:28.8pt;mso-wrap-distance-right:28.8pt;mso-position-horizontal-relative:page;mso-position-vertical:center;mso-position-vertical-relative:page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7B" w:rsidRDefault="001103B0">
    <w:pPr>
      <w:pStyle w:val="a4"/>
    </w:pPr>
    <w:r>
      <w:rPr>
        <w:noProof/>
        <w:lang w:eastAsia="en-US" w:bidi="th-TH"/>
      </w:rPr>
      <w:pict>
        <v:line id="Straight Connector 9" o:spid="_x0000_s4097" style="position:absolute;z-index:-251645952;visibility:visible;mso-height-percent:1050;mso-left-percent:340;mso-wrap-distance-left:28.8pt;mso-wrap-distance-right:28.8pt;mso-position-horizontal-relative:page;mso-position-vertical:center;mso-position-vertical-relative:page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8430F"/>
    <w:multiLevelType w:val="hybridMultilevel"/>
    <w:tmpl w:val="A2BC85E4"/>
    <w:lvl w:ilvl="0" w:tplc="7226B920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64DE"/>
    <w:multiLevelType w:val="hybridMultilevel"/>
    <w:tmpl w:val="12105272"/>
    <w:lvl w:ilvl="0" w:tplc="9DD453A4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31A67"/>
    <w:multiLevelType w:val="hybridMultilevel"/>
    <w:tmpl w:val="18AA8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730C7"/>
    <w:multiLevelType w:val="hybridMultilevel"/>
    <w:tmpl w:val="513CF9B2"/>
    <w:lvl w:ilvl="0" w:tplc="7AF22A4E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4"/>
  </w:num>
  <w:num w:numId="19">
    <w:abstractNumId w:val="5"/>
  </w:num>
  <w:num w:numId="20">
    <w:abstractNumId w:val="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122">
      <o:colormenu v:ext="edit" fillcolor="#0070c0" strokecolor="#0070c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72B94"/>
    <w:rsid w:val="00006C14"/>
    <w:rsid w:val="00040801"/>
    <w:rsid w:val="0004326D"/>
    <w:rsid w:val="001103B0"/>
    <w:rsid w:val="00287F30"/>
    <w:rsid w:val="003417C1"/>
    <w:rsid w:val="00456EB2"/>
    <w:rsid w:val="004A27F4"/>
    <w:rsid w:val="004E2A25"/>
    <w:rsid w:val="00530F28"/>
    <w:rsid w:val="005670A0"/>
    <w:rsid w:val="005E454A"/>
    <w:rsid w:val="006A7D04"/>
    <w:rsid w:val="007A027B"/>
    <w:rsid w:val="008D283C"/>
    <w:rsid w:val="008E1EE6"/>
    <w:rsid w:val="008E5B98"/>
    <w:rsid w:val="009433C5"/>
    <w:rsid w:val="009C2583"/>
    <w:rsid w:val="009E54C4"/>
    <w:rsid w:val="00A511C2"/>
    <w:rsid w:val="00B45EA1"/>
    <w:rsid w:val="00B62C58"/>
    <w:rsid w:val="00BA6E79"/>
    <w:rsid w:val="00BE380F"/>
    <w:rsid w:val="00DC6EC5"/>
    <w:rsid w:val="00E361FD"/>
    <w:rsid w:val="00EC69C5"/>
    <w:rsid w:val="00F72B94"/>
    <w:rsid w:val="00F9630C"/>
    <w:rsid w:val="00FC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70c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03B0"/>
  </w:style>
  <w:style w:type="paragraph" w:styleId="1">
    <w:name w:val="heading 1"/>
    <w:basedOn w:val="a0"/>
    <w:next w:val="a0"/>
    <w:link w:val="10"/>
    <w:uiPriority w:val="9"/>
    <w:unhideWhenUsed/>
    <w:qFormat/>
    <w:rsid w:val="001103B0"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2">
    <w:name w:val="heading 2"/>
    <w:basedOn w:val="a0"/>
    <w:next w:val="a0"/>
    <w:link w:val="20"/>
    <w:uiPriority w:val="9"/>
    <w:unhideWhenUsed/>
    <w:rsid w:val="001103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10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103B0"/>
    <w:pPr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1103B0"/>
  </w:style>
  <w:style w:type="paragraph" w:styleId="a6">
    <w:name w:val="footer"/>
    <w:basedOn w:val="a0"/>
    <w:link w:val="a7"/>
    <w:uiPriority w:val="99"/>
    <w:unhideWhenUsed/>
    <w:rsid w:val="001103B0"/>
    <w:pPr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1103B0"/>
  </w:style>
  <w:style w:type="paragraph" w:styleId="a8">
    <w:name w:val="Date"/>
    <w:basedOn w:val="a0"/>
    <w:next w:val="a0"/>
    <w:link w:val="a9"/>
    <w:uiPriority w:val="3"/>
    <w:unhideWhenUsed/>
    <w:qFormat/>
    <w:rsid w:val="001103B0"/>
    <w:rPr>
      <w:color w:val="7F7F7F" w:themeColor="text1" w:themeTint="80"/>
      <w:kern w:val="16"/>
    </w:rPr>
  </w:style>
  <w:style w:type="character" w:customStyle="1" w:styleId="a9">
    <w:name w:val="วันที่ อักขระ"/>
    <w:basedOn w:val="a1"/>
    <w:link w:val="a8"/>
    <w:uiPriority w:val="3"/>
    <w:rsid w:val="001103B0"/>
    <w:rPr>
      <w:color w:val="7F7F7F" w:themeColor="text1" w:themeTint="80"/>
      <w:kern w:val="16"/>
      <w:sz w:val="20"/>
    </w:rPr>
  </w:style>
  <w:style w:type="paragraph" w:styleId="aa">
    <w:name w:val="Closing"/>
    <w:basedOn w:val="a0"/>
    <w:link w:val="ab"/>
    <w:uiPriority w:val="3"/>
    <w:unhideWhenUsed/>
    <w:qFormat/>
    <w:rsid w:val="001103B0"/>
    <w:pPr>
      <w:spacing w:after="40" w:line="240" w:lineRule="auto"/>
    </w:pPr>
    <w:rPr>
      <w:color w:val="000000" w:themeColor="text2" w:themeShade="BF"/>
      <w:kern w:val="16"/>
    </w:rPr>
  </w:style>
  <w:style w:type="character" w:customStyle="1" w:styleId="ab">
    <w:name w:val="คำลงท้าย อักขระ"/>
    <w:basedOn w:val="a1"/>
    <w:link w:val="aa"/>
    <w:uiPriority w:val="3"/>
    <w:rsid w:val="001103B0"/>
    <w:rPr>
      <w:color w:val="000000" w:themeColor="text2" w:themeShade="BF"/>
      <w:kern w:val="16"/>
      <w:sz w:val="20"/>
    </w:rPr>
  </w:style>
  <w:style w:type="paragraph" w:customStyle="1" w:styleId="Recipient">
    <w:name w:val="Recipient"/>
    <w:basedOn w:val="a0"/>
    <w:uiPriority w:val="3"/>
    <w:qFormat/>
    <w:rsid w:val="001103B0"/>
    <w:pPr>
      <w:spacing w:line="240" w:lineRule="auto"/>
      <w:contextualSpacing/>
    </w:pPr>
  </w:style>
  <w:style w:type="paragraph" w:styleId="a">
    <w:name w:val="List Bullet"/>
    <w:basedOn w:val="a0"/>
    <w:uiPriority w:val="1"/>
    <w:unhideWhenUsed/>
    <w:qFormat/>
    <w:rsid w:val="001103B0"/>
    <w:pPr>
      <w:numPr>
        <w:numId w:val="4"/>
      </w:numPr>
      <w:contextualSpacing/>
    </w:pPr>
  </w:style>
  <w:style w:type="character" w:styleId="ac">
    <w:name w:val="Placeholder Text"/>
    <w:basedOn w:val="a1"/>
    <w:uiPriority w:val="99"/>
    <w:semiHidden/>
    <w:rsid w:val="001103B0"/>
    <w:rPr>
      <w:color w:val="808080"/>
    </w:rPr>
  </w:style>
  <w:style w:type="paragraph" w:customStyle="1" w:styleId="Enclosure">
    <w:name w:val="Enclosure"/>
    <w:basedOn w:val="a0"/>
    <w:uiPriority w:val="10"/>
    <w:qFormat/>
    <w:rsid w:val="001103B0"/>
    <w:rPr>
      <w:color w:val="7F7F7F" w:themeColor="text1" w:themeTint="80"/>
    </w:rPr>
  </w:style>
  <w:style w:type="paragraph" w:customStyle="1" w:styleId="Name">
    <w:name w:val="Name"/>
    <w:basedOn w:val="a0"/>
    <w:uiPriority w:val="2"/>
    <w:qFormat/>
    <w:rsid w:val="001103B0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a0"/>
    <w:uiPriority w:val="2"/>
    <w:qFormat/>
    <w:rsid w:val="001103B0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a0"/>
    <w:uiPriority w:val="2"/>
    <w:qFormat/>
    <w:rsid w:val="001103B0"/>
    <w:pPr>
      <w:spacing w:after="0"/>
    </w:pPr>
  </w:style>
  <w:style w:type="character" w:customStyle="1" w:styleId="10">
    <w:name w:val="หัวเรื่อง 1 อักขระ"/>
    <w:basedOn w:val="a1"/>
    <w:link w:val="1"/>
    <w:uiPriority w:val="9"/>
    <w:rsid w:val="001103B0"/>
    <w:rPr>
      <w:caps/>
      <w:color w:val="969696" w:themeColor="accent3"/>
      <w:sz w:val="20"/>
    </w:rPr>
  </w:style>
  <w:style w:type="paragraph" w:customStyle="1" w:styleId="ResumeDate">
    <w:name w:val="Resume Date"/>
    <w:basedOn w:val="a0"/>
    <w:uiPriority w:val="2"/>
    <w:qFormat/>
    <w:rsid w:val="001103B0"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a0"/>
    <w:uiPriority w:val="2"/>
    <w:qFormat/>
    <w:rsid w:val="001103B0"/>
    <w:pPr>
      <w:keepNext/>
      <w:keepLines/>
      <w:spacing w:after="0"/>
    </w:pPr>
    <w:rPr>
      <w:b/>
      <w:bCs/>
      <w:sz w:val="18"/>
    </w:rPr>
  </w:style>
  <w:style w:type="character" w:customStyle="1" w:styleId="20">
    <w:name w:val="หัวเรื่อง 2 อักขระ"/>
    <w:basedOn w:val="a1"/>
    <w:link w:val="2"/>
    <w:uiPriority w:val="9"/>
    <w:rsid w:val="001103B0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a0"/>
    <w:link w:val="DescriptionChar"/>
    <w:uiPriority w:val="2"/>
    <w:qFormat/>
    <w:rsid w:val="001103B0"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30">
    <w:name w:val="หัวเรื่อง 3 อักขระ"/>
    <w:basedOn w:val="a1"/>
    <w:link w:val="3"/>
    <w:uiPriority w:val="9"/>
    <w:rsid w:val="001103B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20"/>
    <w:link w:val="Description"/>
    <w:uiPriority w:val="2"/>
    <w:rsid w:val="001103B0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a0"/>
    <w:qFormat/>
    <w:rsid w:val="001103B0"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ad">
    <w:name w:val="No Spacing"/>
    <w:link w:val="ae"/>
    <w:uiPriority w:val="1"/>
    <w:qFormat/>
    <w:rsid w:val="001103B0"/>
    <w:pPr>
      <w:spacing w:after="0" w:line="240" w:lineRule="auto"/>
    </w:pPr>
    <w:rPr>
      <w:color w:val="auto"/>
      <w:sz w:val="22"/>
    </w:rPr>
  </w:style>
  <w:style w:type="character" w:customStyle="1" w:styleId="ae">
    <w:name w:val="ไม่มีการเว้นระยะห่าง อักขระ"/>
    <w:basedOn w:val="a1"/>
    <w:link w:val="ad"/>
    <w:uiPriority w:val="1"/>
    <w:rsid w:val="001103B0"/>
    <w:rPr>
      <w:rFonts w:asciiTheme="minorHAnsi" w:eastAsiaTheme="minorEastAsia" w:hAnsiTheme="minorHAnsi" w:cstheme="minorBidi"/>
      <w:color w:val="auto"/>
      <w:sz w:val="22"/>
    </w:rPr>
  </w:style>
  <w:style w:type="character" w:styleId="af">
    <w:name w:val="annotation reference"/>
    <w:basedOn w:val="a1"/>
    <w:uiPriority w:val="99"/>
    <w:semiHidden/>
    <w:unhideWhenUsed/>
    <w:rsid w:val="00287F30"/>
    <w:rPr>
      <w:sz w:val="16"/>
      <w:szCs w:val="18"/>
    </w:rPr>
  </w:style>
  <w:style w:type="paragraph" w:styleId="af0">
    <w:name w:val="annotation text"/>
    <w:basedOn w:val="a0"/>
    <w:link w:val="af1"/>
    <w:uiPriority w:val="99"/>
    <w:semiHidden/>
    <w:unhideWhenUsed/>
    <w:rsid w:val="00287F30"/>
    <w:pPr>
      <w:spacing w:line="240" w:lineRule="auto"/>
    </w:pPr>
  </w:style>
  <w:style w:type="character" w:customStyle="1" w:styleId="af1">
    <w:name w:val="ข้อความข้อคิดเห็น อักขระ"/>
    <w:basedOn w:val="a1"/>
    <w:link w:val="af0"/>
    <w:uiPriority w:val="99"/>
    <w:semiHidden/>
    <w:rsid w:val="00287F3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87F30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uiPriority w:val="99"/>
    <w:semiHidden/>
    <w:rsid w:val="00287F30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28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287F30"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semiHidden/>
    <w:qFormat/>
    <w:rsid w:val="004A2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87F3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F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F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F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4A2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ti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402CFF"/>
    <w:rsid w:val="003918D2"/>
    <w:rsid w:val="00402CFF"/>
    <w:rsid w:val="00502142"/>
    <w:rsid w:val="00794DE7"/>
    <w:rsid w:val="00AA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86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2578130A6B2401F8BF0DB20A198E0DA">
    <w:name w:val="C2578130A6B2401F8BF0DB20A198E0DA"/>
    <w:rsid w:val="00AA786A"/>
  </w:style>
  <w:style w:type="character" w:styleId="a4">
    <w:name w:val="Placeholder Text"/>
    <w:basedOn w:val="a1"/>
    <w:uiPriority w:val="99"/>
    <w:semiHidden/>
    <w:rsid w:val="00402CFF"/>
    <w:rPr>
      <w:color w:val="808080"/>
    </w:rPr>
  </w:style>
  <w:style w:type="paragraph" w:customStyle="1" w:styleId="7799D60D57084211A5D5821BEA889E9E">
    <w:name w:val="7799D60D57084211A5D5821BEA889E9E"/>
    <w:rsid w:val="00AA786A"/>
  </w:style>
  <w:style w:type="paragraph" w:customStyle="1" w:styleId="0C37753DA60D4AB3B698AA1A7A78F119">
    <w:name w:val="0C37753DA60D4AB3B698AA1A7A78F119"/>
    <w:rsid w:val="00AA786A"/>
  </w:style>
  <w:style w:type="paragraph" w:customStyle="1" w:styleId="68AC6B8D6C9744C4B70BAF7F815ED1D6">
    <w:name w:val="68AC6B8D6C9744C4B70BAF7F815ED1D6"/>
    <w:rsid w:val="00AA786A"/>
  </w:style>
  <w:style w:type="paragraph" w:customStyle="1" w:styleId="8D2556D9179849CDAEB5713D4DD2E72A">
    <w:name w:val="8D2556D9179849CDAEB5713D4DD2E72A"/>
    <w:rsid w:val="00AA786A"/>
  </w:style>
  <w:style w:type="paragraph" w:styleId="a">
    <w:name w:val="List Bullet"/>
    <w:basedOn w:val="a0"/>
    <w:uiPriority w:val="1"/>
    <w:unhideWhenUsed/>
    <w:qFormat/>
    <w:rsid w:val="00AA786A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bidi="ar-SA"/>
    </w:rPr>
  </w:style>
  <w:style w:type="paragraph" w:customStyle="1" w:styleId="CC834B3B87244433A7DC2590788E0B94">
    <w:name w:val="CC834B3B87244433A7DC2590788E0B94"/>
    <w:rsid w:val="00AA786A"/>
  </w:style>
  <w:style w:type="paragraph" w:customStyle="1" w:styleId="481FF15A3B77484683C31A3020A11B13">
    <w:name w:val="481FF15A3B77484683C31A3020A11B13"/>
    <w:rsid w:val="00AA786A"/>
  </w:style>
  <w:style w:type="paragraph" w:customStyle="1" w:styleId="F4722C951D7C4FEF9430BC047C483B26">
    <w:name w:val="F4722C951D7C4FEF9430BC047C483B26"/>
    <w:rsid w:val="00AA786A"/>
  </w:style>
  <w:style w:type="paragraph" w:customStyle="1" w:styleId="AD95D9E201BC43A88F012B44622388D6">
    <w:name w:val="AD95D9E201BC43A88F012B44622388D6"/>
    <w:rsid w:val="00AA786A"/>
  </w:style>
  <w:style w:type="paragraph" w:customStyle="1" w:styleId="A975B5AA131D442A89BD72F5EF4F05F2">
    <w:name w:val="A975B5AA131D442A89BD72F5EF4F05F2"/>
    <w:rsid w:val="00AA786A"/>
  </w:style>
  <w:style w:type="paragraph" w:customStyle="1" w:styleId="0851F234E0F94826A29E01FEFEAA64FF">
    <w:name w:val="0851F234E0F94826A29E01FEFEAA64FF"/>
    <w:rsid w:val="00AA786A"/>
  </w:style>
  <w:style w:type="paragraph" w:customStyle="1" w:styleId="0F3836FFABDB44D1AE61DF54399B2489">
    <w:name w:val="0F3836FFABDB44D1AE61DF54399B2489"/>
    <w:rsid w:val="00402C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[Address] 19/334 Moo13 
Bangna-Trad rd., Bangkeao, Bangphee, Samutprakarn 10540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6E0CB-43DF-487B-8687-5B34816B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</dc:creator>
  <cp:lastModifiedBy>เบญจาง</cp:lastModifiedBy>
  <cp:revision>2</cp:revision>
  <cp:lastPrinted>2015-10-11T14:03:00Z</cp:lastPrinted>
  <dcterms:created xsi:type="dcterms:W3CDTF">2015-10-11T14:43:00Z</dcterms:created>
  <dcterms:modified xsi:type="dcterms:W3CDTF">2015-10-11T14:43:00Z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