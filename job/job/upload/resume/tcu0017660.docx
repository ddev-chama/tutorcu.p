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09"/>
        <w:tblW w:w="546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6"/>
        <w:gridCol w:w="7232"/>
      </w:tblGrid>
      <w:tr w:rsidR="009F5264" w:rsidRPr="00333CD3" w:rsidTr="009F5264">
        <w:tc>
          <w:tcPr>
            <w:tcW w:w="4256" w:type="dxa"/>
            <w:tcMar>
              <w:top w:w="504" w:type="dxa"/>
              <w:right w:w="720" w:type="dxa"/>
            </w:tcMar>
          </w:tcPr>
          <w:p w:rsidR="009F5264" w:rsidRDefault="007C4604" w:rsidP="009F5264">
            <w:pPr>
              <w:pStyle w:val="Initials"/>
            </w:pPr>
            <w:r>
              <w:rPr>
                <w:noProof/>
                <w:lang w:bidi="th-TH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-483870</wp:posOffset>
                  </wp:positionV>
                  <wp:extent cx="1811020" cy="1761244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1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376" cy="178006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264">
              <w:rPr>
                <w:noProof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2AD91B8" wp14:editId="77BC0E8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7CF8A1D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DB7F9D4A24AC4BCAA486BADF176DA72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F5264" w:rsidRPr="00333CD3">
                  <w:t>YN</w:t>
                </w:r>
              </w:sdtContent>
            </w:sdt>
          </w:p>
          <w:p w:rsidR="009F5264" w:rsidRPr="00333CD3" w:rsidRDefault="007C3FF1" w:rsidP="009F5264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174738295A847229BD9E916D012420F"/>
                </w:placeholder>
                <w:temporary/>
                <w:showingPlcHdr/>
                <w15:appearance w15:val="hidden"/>
              </w:sdtPr>
              <w:sdtEndPr/>
              <w:sdtContent>
                <w:r w:rsidR="009F5264">
                  <w:t>Objective</w:t>
                </w:r>
              </w:sdtContent>
            </w:sdt>
          </w:p>
          <w:p w:rsidR="009F5264" w:rsidRPr="00454F51" w:rsidRDefault="009F5264" w:rsidP="009F5264">
            <w:pPr>
              <w:ind w:right="-153"/>
              <w:rPr>
                <w:sz w:val="26"/>
                <w:szCs w:val="28"/>
              </w:rPr>
            </w:pPr>
            <w:r w:rsidRPr="00454F51">
              <w:rPr>
                <w:rFonts w:asciiTheme="majorBidi" w:hAnsiTheme="majorBidi" w:cstheme="majorBidi"/>
                <w:b/>
                <w:bCs/>
                <w:sz w:val="40"/>
                <w:szCs w:val="28"/>
                <w:cs/>
                <w:lang w:bidi="th-TH"/>
              </w:rPr>
              <w:t>ต้องการนำความรู้และ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28"/>
                <w:cs/>
                <w:lang w:bidi="th-TH"/>
              </w:rPr>
              <w:t>ความสามารถในด้า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28"/>
                <w:cs/>
                <w:lang w:bidi="th-TH"/>
              </w:rPr>
              <w:t>น</w:t>
            </w:r>
            <w:r w:rsidRPr="00454F51">
              <w:rPr>
                <w:rFonts w:asciiTheme="majorBidi" w:hAnsiTheme="majorBidi" w:cstheme="majorBidi"/>
                <w:b/>
                <w:bCs/>
                <w:sz w:val="40"/>
                <w:szCs w:val="28"/>
                <w:cs/>
                <w:lang w:bidi="th-TH"/>
              </w:rPr>
              <w:t>การตลาด มาปรับใช้ในการปฏิบัติงานให้มีประสิทธิภาพเพ</w:t>
            </w:r>
            <w:r w:rsidRPr="00454F51">
              <w:rPr>
                <w:rFonts w:asciiTheme="majorBidi" w:hAnsiTheme="majorBidi" w:cstheme="majorBidi" w:hint="cs"/>
                <w:b/>
                <w:bCs/>
                <w:sz w:val="40"/>
                <w:szCs w:val="28"/>
                <w:cs/>
                <w:lang w:bidi="th-TH"/>
              </w:rPr>
              <w:t>ื่</w:t>
            </w:r>
            <w:r w:rsidRPr="00454F51">
              <w:rPr>
                <w:rFonts w:asciiTheme="majorBidi" w:hAnsiTheme="majorBidi" w:cstheme="majorBidi"/>
                <w:b/>
                <w:bCs/>
                <w:sz w:val="40"/>
                <w:szCs w:val="28"/>
                <w:cs/>
                <w:lang w:bidi="th-TH"/>
              </w:rPr>
              <w:t>อให้เกิดประโยชน์สูงสุดแก่องค์กร</w:t>
            </w:r>
          </w:p>
          <w:p w:rsidR="009F5264" w:rsidRPr="00333CD3" w:rsidRDefault="007C3FF1" w:rsidP="009F5264">
            <w:pPr>
              <w:pStyle w:val="Heading3"/>
              <w:spacing w:before="240"/>
            </w:pPr>
            <w:sdt>
              <w:sdtPr>
                <w:alias w:val="Skills:"/>
                <w:tag w:val="Skills:"/>
                <w:id w:val="1490835561"/>
                <w:placeholder>
                  <w:docPart w:val="FF106D7D2AF44377993325551157E669"/>
                </w:placeholder>
                <w:temporary/>
                <w:showingPlcHdr/>
                <w15:appearance w15:val="hidden"/>
              </w:sdtPr>
              <w:sdtEndPr/>
              <w:sdtContent>
                <w:r w:rsidR="009F5264" w:rsidRPr="00333CD3">
                  <w:t>Skills</w:t>
                </w:r>
              </w:sdtContent>
            </w:sdt>
          </w:p>
          <w:p w:rsidR="009F5264" w:rsidRPr="00454F51" w:rsidRDefault="009F5264" w:rsidP="009F52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-436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-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>สามารถใช้โปรแกรมคอมพิวเตอร์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</w:rPr>
              <w:t xml:space="preserve"> Microsoft Office (Word, Excel, PowerPoint)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>ได้</w:t>
            </w:r>
          </w:p>
          <w:p w:rsidR="009F5264" w:rsidRPr="00454F51" w:rsidRDefault="009F5264" w:rsidP="009F52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-436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-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สามารถใช้โปรแกรม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</w:rPr>
              <w:t xml:space="preserve"> Photoshop,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</w:rPr>
              <w:t xml:space="preserve">Paint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>ได้พอใช้</w:t>
            </w:r>
          </w:p>
          <w:p w:rsidR="009F5264" w:rsidRPr="00454F51" w:rsidRDefault="009F5264" w:rsidP="009F52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-436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-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>มีประสบการณ์การแข่งขันกีฬาฟุตบอล</w:t>
            </w:r>
            <w:r w:rsidRPr="00454F51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และกีฬาเซปักตะกร้อ เช่น กีฬาแห่งชาติ  กีฬาเยาวชนแห่งชาติ</w:t>
            </w:r>
          </w:p>
          <w:p w:rsidR="009F5264" w:rsidRPr="00454F51" w:rsidRDefault="009F5264" w:rsidP="009F52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-436"/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-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>มีความรับผิดชอบและมนุษยสัมพันธ์ที่ดี</w:t>
            </w:r>
          </w:p>
          <w:p w:rsidR="009F5264" w:rsidRPr="00454F51" w:rsidRDefault="009F5264" w:rsidP="009F52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-436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- </w:t>
            </w:r>
            <w:r w:rsidRPr="00454F51">
              <w:rPr>
                <w:rFonts w:asciiTheme="majorBidi" w:hAnsiTheme="majorBidi" w:cstheme="majorBidi"/>
                <w:b/>
                <w:bCs/>
                <w:sz w:val="28"/>
                <w:cs/>
              </w:rPr>
              <w:t>เป็นคนตรงต่อเวลา</w:t>
            </w:r>
            <w:r w:rsidRPr="00454F51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และมีความอดทน</w:t>
            </w:r>
          </w:p>
          <w:p w:rsidR="009F5264" w:rsidRPr="00333CD3" w:rsidRDefault="009F5264" w:rsidP="009F5264">
            <w:pPr>
              <w:rPr>
                <w:lang w:bidi="th-TH"/>
              </w:rPr>
            </w:pPr>
          </w:p>
        </w:tc>
        <w:tc>
          <w:tcPr>
            <w:tcW w:w="72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66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81"/>
            </w:tblGrid>
            <w:tr w:rsidR="009F5264" w:rsidRPr="00333CD3" w:rsidTr="00ED022C">
              <w:trPr>
                <w:trHeight w:hRule="exact" w:val="1187"/>
              </w:trPr>
              <w:tc>
                <w:tcPr>
                  <w:tcW w:w="6681" w:type="dxa"/>
                  <w:vAlign w:val="center"/>
                </w:tcPr>
                <w:p w:rsidR="009F5264" w:rsidRPr="00454F51" w:rsidRDefault="007C3FF1" w:rsidP="009F5264">
                  <w:pPr>
                    <w:pStyle w:val="Heading1"/>
                    <w:outlineLvl w:val="0"/>
                    <w:rPr>
                      <w:sz w:val="100"/>
                      <w:szCs w:val="100"/>
                    </w:rPr>
                  </w:pPr>
                  <w:sdt>
                    <w:sdtPr>
                      <w:rPr>
                        <w:b/>
                        <w:bCs/>
                        <w:color w:val="FFFFFF" w:themeColor="background1"/>
                        <w:sz w:val="100"/>
                        <w:szCs w:val="100"/>
                      </w:rPr>
                      <w:alias w:val="Your Name:"/>
                      <w:tag w:val="Your Name:"/>
                      <w:id w:val="1982421306"/>
                      <w:placeholder>
                        <w:docPart w:val="B07592FB1F85410D906DF320B3B259D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05E4B"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  <w:cs/>
                          <w:lang w:bidi="th-TH"/>
                        </w:rPr>
                        <w:t>วรเทพ ต้นเงิน (หมู)</w:t>
                      </w:r>
                      <w:r w:rsidR="00C05E4B"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  <w:cs/>
                          <w:lang w:bidi="th-TH"/>
                        </w:rPr>
                        <w:br/>
                        <w:t>อายุ 23 ปี</w:t>
                      </w:r>
                    </w:sdtContent>
                  </w:sdt>
                </w:p>
                <w:p w:rsidR="009F5264" w:rsidRPr="00333CD3" w:rsidRDefault="009F5264" w:rsidP="009F5264">
                  <w:pPr>
                    <w:pStyle w:val="Heading2"/>
                    <w:outlineLvl w:val="1"/>
                    <w:rPr>
                      <w:cs/>
                      <w:lang w:bidi="th-TH"/>
                    </w:rPr>
                  </w:pPr>
                </w:p>
              </w:tc>
            </w:tr>
          </w:tbl>
          <w:p w:rsidR="009F5264" w:rsidRPr="00333CD3" w:rsidRDefault="00C74D18" w:rsidP="009F5264">
            <w:pPr>
              <w:pStyle w:val="Heading3"/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1935101</wp:posOffset>
                      </wp:positionH>
                      <wp:positionV relativeFrom="paragraph">
                        <wp:posOffset>957428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D18" w:rsidRPr="00C74D18" w:rsidRDefault="00C74D18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8"/>
                                      <w:cs/>
                                      <w:lang w:bidi="th-TH"/>
                                    </w:rPr>
                                  </w:pPr>
                                  <w:r w:rsidRPr="00C74D18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8"/>
                                      <w:cs/>
                                      <w:lang w:bidi="th-TH"/>
                                    </w:rPr>
                                    <w:t>เกิดวันที่ 16 พฤศจิกายน 2536 อายุ 23 ปี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2.35pt;margin-top:75.4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M1F5&#10;7N4AAAALAQAADwAAAAAAAAAAAAAAAABoBAAAZHJzL2Rvd25yZXYueG1sUEsFBgAAAAAEAAQA8wAA&#10;AHMFAAAAAA==&#10;" filled="f" stroked="f">
                      <v:textbox style="mso-fit-shape-to-text:t">
                        <w:txbxContent>
                          <w:p w:rsidR="00C74D18" w:rsidRPr="00C74D18" w:rsidRDefault="00C74D18">
                            <w:pPr>
                              <w:rPr>
                                <w:rFonts w:hint="cs"/>
                                <w:b/>
                                <w:bCs/>
                                <w:sz w:val="26"/>
                                <w:szCs w:val="28"/>
                                <w:cs/>
                                <w:lang w:bidi="th-TH"/>
                              </w:rPr>
                            </w:pPr>
                            <w:r w:rsidRPr="00C74D18">
                              <w:rPr>
                                <w:rFonts w:hint="cs"/>
                                <w:b/>
                                <w:bCs/>
                                <w:sz w:val="26"/>
                                <w:szCs w:val="28"/>
                                <w:cs/>
                                <w:lang w:bidi="th-TH"/>
                              </w:rPr>
                              <w:t>เกิดวันที่ 16 พฤศจิกายน 2536 อายุ 23 ปี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alias w:val="Experience:"/>
                <w:tag w:val="Experience:"/>
                <w:id w:val="1217937480"/>
                <w:placeholder>
                  <w:docPart w:val="A79C373AA0954916A558EBB99EEA4B86"/>
                </w:placeholder>
                <w:temporary/>
                <w:showingPlcHdr/>
                <w15:appearance w15:val="hidden"/>
              </w:sdtPr>
              <w:sdtEndPr/>
              <w:sdtContent>
                <w:r w:rsidR="009F5264" w:rsidRPr="00333CD3">
                  <w:t>Experience</w:t>
                </w:r>
              </w:sdtContent>
            </w:sdt>
          </w:p>
          <w:p w:rsidR="009F5264" w:rsidRPr="008E06FD" w:rsidRDefault="009F5264" w:rsidP="009F5264">
            <w:pPr>
              <w:pStyle w:val="Heading4"/>
              <w:numPr>
                <w:ilvl w:val="0"/>
                <w:numId w:val="3"/>
              </w:numPr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  <w:cs/>
                <w:lang w:bidi="th-TH"/>
              </w:rPr>
            </w:pP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  <w:cs/>
                <w:lang w:bidi="th-TH"/>
              </w:rPr>
              <w:t>สหกิจศึกษา</w:t>
            </w: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</w:rPr>
              <w:t xml:space="preserve"> • </w:t>
            </w: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  <w:cs/>
                <w:lang w:bidi="th-TH"/>
              </w:rPr>
              <w:t>บริษัท ซีพีออลล์ จำกัด(มหาชน)</w:t>
            </w: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</w:rPr>
              <w:t xml:space="preserve"> • </w:t>
            </w:r>
            <w:r w:rsidRPr="00E8055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2559 </w:t>
            </w:r>
            <w:r w:rsidRPr="00E80558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  <w:cs/>
                <w:lang w:bidi="th-TH"/>
              </w:rPr>
              <w:t>มกราคม-เมษายน</w:t>
            </w:r>
          </w:p>
          <w:p w:rsidR="009F5264" w:rsidRPr="008E06FD" w:rsidRDefault="009F5264" w:rsidP="009F5264">
            <w:pPr>
              <w:autoSpaceDE w:val="0"/>
              <w:autoSpaceDN w:val="0"/>
              <w:adjustRightInd w:val="0"/>
              <w:spacing w:line="240" w:lineRule="auto"/>
              <w:ind w:right="-1179"/>
              <w:rPr>
                <w:rFonts w:asciiTheme="minorBidi" w:hAnsiTheme="minorBidi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8E06FD">
              <w:rPr>
                <w:rFonts w:asciiTheme="minorBidi" w:hAnsiTheme="minorBidi"/>
                <w:b/>
                <w:bCs/>
                <w:i/>
                <w:color w:val="000000" w:themeColor="text1"/>
                <w:sz w:val="28"/>
                <w:szCs w:val="28"/>
                <w:cs/>
                <w:lang w:bidi="th-TH"/>
              </w:rPr>
              <w:t>ตำแหน่ง การตลาดร้านค้าท้องถิ่น</w:t>
            </w:r>
            <w:r w:rsidRPr="008E06FD">
              <w:rPr>
                <w:rFonts w:asciiTheme="minorBidi" w:hAnsiTheme="minorBidi"/>
                <w:b/>
                <w:bCs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8E06FD">
              <w:rPr>
                <w:rFonts w:asciiTheme="minorBidi" w:hAnsiTheme="minorBidi"/>
                <w:b/>
                <w:bCs/>
                <w:iCs/>
                <w:color w:val="000000" w:themeColor="text1"/>
                <w:sz w:val="28"/>
                <w:szCs w:val="28"/>
              </w:rPr>
              <w:t>(Local Store Marketing)</w:t>
            </w:r>
          </w:p>
          <w:p w:rsidR="009F5264" w:rsidRPr="008E06FD" w:rsidRDefault="009F5264" w:rsidP="009F5264">
            <w:pPr>
              <w:autoSpaceDE w:val="0"/>
              <w:autoSpaceDN w:val="0"/>
              <w:adjustRightInd w:val="0"/>
              <w:spacing w:line="240" w:lineRule="auto"/>
              <w:ind w:right="142"/>
              <w:rPr>
                <w:rFonts w:asciiTheme="minorBidi" w:hAnsiTheme="minorBidi"/>
                <w:b/>
                <w:bCs/>
                <w:i/>
                <w:color w:val="000000" w:themeColor="text1"/>
                <w:sz w:val="28"/>
                <w:szCs w:val="28"/>
                <w:rtl/>
                <w:cs/>
              </w:rPr>
            </w:pPr>
            <w:r w:rsidRPr="008E06FD">
              <w:rPr>
                <w:rFonts w:asciiTheme="minorBidi" w:hAnsiTheme="minorBidi"/>
                <w:b/>
                <w:bCs/>
                <w:i/>
                <w:color w:val="000000" w:themeColor="text1"/>
                <w:sz w:val="28"/>
                <w:szCs w:val="28"/>
                <w:cs/>
                <w:lang w:bidi="th-TH"/>
              </w:rPr>
              <w:t>รายละเอียดงาน</w:t>
            </w:r>
            <w:r w:rsidRPr="008E06FD">
              <w:rPr>
                <w:rFonts w:asciiTheme="minorBidi" w:hAnsiTheme="minorBidi"/>
                <w:b/>
                <w:bCs/>
                <w:i/>
                <w:color w:val="000000" w:themeColor="text1"/>
                <w:sz w:val="28"/>
                <w:szCs w:val="28"/>
              </w:rPr>
              <w:t xml:space="preserve"> :</w:t>
            </w:r>
            <w:r w:rsidRPr="008E06FD">
              <w:rPr>
                <w:rFonts w:asciiTheme="minorBidi" w:hAnsiTheme="minorBidi"/>
                <w:b/>
                <w:bCs/>
                <w:i/>
                <w:color w:val="000000" w:themeColor="text1"/>
                <w:sz w:val="28"/>
                <w:szCs w:val="28"/>
                <w:cs/>
                <w:lang w:bidi="th-TH"/>
              </w:rPr>
              <w:t xml:space="preserve"> วิเคราะห์พฤติกรรมผู้บริโภคแต่ละประเภท เพื่อมาพิจารณามาตรฐานร้านค้าสาขาและกลุ่มผลิตภัณฑ์ให้เหมาะสมกับพฤติกรรมของผู้บริโภค</w:t>
            </w:r>
          </w:p>
          <w:p w:rsidR="009F5264" w:rsidRPr="008E06FD" w:rsidRDefault="009F5264" w:rsidP="009F5264">
            <w:pPr>
              <w:pStyle w:val="Heading4"/>
              <w:numPr>
                <w:ilvl w:val="0"/>
                <w:numId w:val="3"/>
              </w:numPr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</w:rPr>
            </w:pP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  <w:cs/>
                <w:lang w:bidi="th-TH"/>
              </w:rPr>
              <w:t>บริษัท คันทรีเฟรชแดรี่ จำกัด (กลุ่มบริษัทแหลมทองสหการ)</w:t>
            </w: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</w:rPr>
              <w:t xml:space="preserve"> • </w:t>
            </w:r>
            <w:r w:rsidRPr="008E06FD">
              <w:rPr>
                <w:rFonts w:asciiTheme="minorBidi" w:hAnsiTheme="minorBidi" w:cstheme="minorBidi"/>
                <w:b/>
                <w:bCs/>
                <w:i/>
                <w:iCs w:val="0"/>
                <w:sz w:val="28"/>
                <w:szCs w:val="28"/>
                <w:cs/>
                <w:lang w:bidi="th-TH"/>
              </w:rPr>
              <w:t>2559 สิงหาคม – ปัจจุบัน</w:t>
            </w:r>
          </w:p>
          <w:p w:rsidR="009F5264" w:rsidRPr="008E06FD" w:rsidRDefault="009F5264" w:rsidP="009F5264">
            <w:pPr>
              <w:rPr>
                <w:rFonts w:asciiTheme="minorBidi" w:hAnsiTheme="minorBidi"/>
                <w:b/>
                <w:bCs/>
                <w:i/>
                <w:sz w:val="28"/>
                <w:szCs w:val="28"/>
                <w:lang w:bidi="th-TH"/>
              </w:rPr>
            </w:pPr>
            <w:r w:rsidRPr="008E06FD">
              <w:rPr>
                <w:rFonts w:asciiTheme="minorBidi" w:hAnsiTheme="minorBidi"/>
                <w:b/>
                <w:bCs/>
                <w:i/>
                <w:sz w:val="28"/>
                <w:szCs w:val="28"/>
                <w:cs/>
                <w:lang w:bidi="th-TH"/>
              </w:rPr>
              <w:t>หน่วยงาน ส่วนพัฒนาธุรกิจ ตำแหน่งพนักงานการตลาด</w:t>
            </w:r>
          </w:p>
          <w:p w:rsidR="009F5264" w:rsidRPr="008E06FD" w:rsidRDefault="009F5264" w:rsidP="009F5264">
            <w:pPr>
              <w:rPr>
                <w:rFonts w:asciiTheme="minorBidi" w:hAnsiTheme="minorBidi"/>
                <w:b/>
                <w:bCs/>
                <w:i/>
                <w:sz w:val="28"/>
                <w:szCs w:val="28"/>
                <w:cs/>
                <w:lang w:bidi="th-TH"/>
              </w:rPr>
            </w:pPr>
            <w:r w:rsidRPr="008E06FD">
              <w:rPr>
                <w:rFonts w:asciiTheme="minorBidi" w:hAnsiTheme="minorBidi"/>
                <w:b/>
                <w:bCs/>
                <w:i/>
                <w:sz w:val="28"/>
                <w:szCs w:val="28"/>
                <w:cs/>
                <w:lang w:bidi="th-TH"/>
              </w:rPr>
              <w:t xml:space="preserve">รายละเอียดงาน </w:t>
            </w:r>
            <w:r w:rsidRPr="008E06FD">
              <w:rPr>
                <w:rFonts w:asciiTheme="minorBidi" w:hAnsiTheme="minorBidi"/>
                <w:b/>
                <w:bCs/>
                <w:i/>
                <w:sz w:val="28"/>
                <w:szCs w:val="28"/>
                <w:lang w:bidi="th-TH"/>
              </w:rPr>
              <w:t xml:space="preserve">: </w:t>
            </w:r>
            <w:r w:rsidRPr="008E06FD">
              <w:rPr>
                <w:rFonts w:asciiTheme="minorBidi" w:hAnsiTheme="minorBidi"/>
                <w:b/>
                <w:bCs/>
                <w:i/>
                <w:sz w:val="28"/>
                <w:szCs w:val="28"/>
                <w:cs/>
                <w:lang w:bidi="th-TH"/>
              </w:rPr>
              <w:t>วิเคราะห์</w:t>
            </w:r>
            <w:r>
              <w:rPr>
                <w:rFonts w:asciiTheme="minorBidi" w:hAnsiTheme="minorBidi" w:hint="cs"/>
                <w:b/>
                <w:bCs/>
                <w:i/>
                <w:sz w:val="28"/>
                <w:szCs w:val="28"/>
                <w:cs/>
                <w:lang w:bidi="th-TH"/>
              </w:rPr>
              <w:t>ข้อมูลตลาดเพื่อนำมาวางแผนการตลาดต่างๆให้กับผลิตภัณฑ์ เพื่อกระตุ้นยอดขาย รวมไปถึงวางแผนกิจกรรมอีเว้นท์ต่างๆ</w:t>
            </w:r>
          </w:p>
          <w:p w:rsidR="009F5264" w:rsidRPr="00333CD3" w:rsidRDefault="007C3FF1" w:rsidP="009F5264">
            <w:pPr>
              <w:pStyle w:val="Heading3"/>
              <w:spacing w:before="240"/>
            </w:pPr>
            <w:sdt>
              <w:sdtPr>
                <w:alias w:val="Education:"/>
                <w:tag w:val="Education:"/>
                <w:id w:val="1349516922"/>
                <w:placeholder>
                  <w:docPart w:val="88310D62933F4FC49514C486DFF145B3"/>
                </w:placeholder>
                <w:temporary/>
                <w:showingPlcHdr/>
                <w15:appearance w15:val="hidden"/>
              </w:sdtPr>
              <w:sdtEndPr/>
              <w:sdtContent>
                <w:r w:rsidR="009F5264" w:rsidRPr="00333CD3">
                  <w:t>Education</w:t>
                </w:r>
              </w:sdtContent>
            </w:sdt>
          </w:p>
          <w:p w:rsidR="009F5264" w:rsidRPr="00454F51" w:rsidRDefault="009F5264" w:rsidP="00915CA2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right="-1179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u w:val="single"/>
              </w:rPr>
            </w:pPr>
            <w:r w:rsidRPr="0087230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</w:rPr>
              <w:t>255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</w:rPr>
              <w:t xml:space="preserve">8 </w:t>
            </w:r>
            <w:r w:rsidR="00915CA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cs/>
              </w:rPr>
              <w:t>คณะบร</w:t>
            </w:r>
            <w:r w:rsidR="00915CA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cs/>
              </w:rPr>
              <w:t>ิหารธุรกิจและการบัญชี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</w:rPr>
              <w:t xml:space="preserve"> 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cs/>
              </w:rPr>
              <w:t>มหาวิทยาลัยขอนแก่น</w:t>
            </w:r>
          </w:p>
          <w:p w:rsidR="009F5264" w:rsidRPr="00454F51" w:rsidRDefault="009F5264" w:rsidP="009F5264">
            <w:pPr>
              <w:autoSpaceDE w:val="0"/>
              <w:autoSpaceDN w:val="0"/>
              <w:adjustRightInd w:val="0"/>
              <w:spacing w:before="120" w:line="240" w:lineRule="auto"/>
              <w:ind w:right="-1179" w:hanging="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ระดับปริญญาตรี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หลักสูตรบริหารธุรกิจบัณฑิต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สาขาวิชาการตลาด เกรดเฉลี่ย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3.16</w:t>
            </w:r>
          </w:p>
          <w:p w:rsidR="009F5264" w:rsidRPr="00454F51" w:rsidRDefault="009F5264" w:rsidP="00915CA2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right="-1179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u w:val="single"/>
              </w:rPr>
            </w:pP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</w:rPr>
              <w:t xml:space="preserve">2553 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cs/>
              </w:rPr>
              <w:t>โรงเรียนปิยะมหาราชาลัย จังหวัดนครพนม</w:t>
            </w:r>
          </w:p>
          <w:p w:rsidR="009F5264" w:rsidRPr="00454F51" w:rsidRDefault="009F5264" w:rsidP="009F5264">
            <w:pPr>
              <w:autoSpaceDE w:val="0"/>
              <w:autoSpaceDN w:val="0"/>
              <w:adjustRightInd w:val="0"/>
              <w:spacing w:line="240" w:lineRule="auto"/>
              <w:ind w:right="-1179" w:hanging="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มัธยมศึกษาตอนปลาย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สาย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วิทย์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-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คณิต  เกรดเฉลี่ย</w:t>
            </w:r>
            <w:r w:rsidRPr="00454F5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2.79</w:t>
            </w:r>
          </w:p>
          <w:p w:rsidR="009F5264" w:rsidRPr="00333CD3" w:rsidRDefault="009F5264" w:rsidP="009F5264"/>
        </w:tc>
      </w:tr>
    </w:tbl>
    <w:p w:rsidR="00EF7CC9" w:rsidRDefault="00C906F9" w:rsidP="00915CA2">
      <w:pPr>
        <w:pStyle w:val="NoSpacing"/>
        <w:ind w:left="-426"/>
        <w:rPr>
          <w:rFonts w:asciiTheme="majorHAnsi" w:hAnsiTheme="majorHAnsi"/>
          <w:sz w:val="32"/>
          <w:szCs w:val="32"/>
          <w:lang w:bidi="th-TH"/>
        </w:rPr>
      </w:pPr>
      <w:r>
        <w:rPr>
          <w:rFonts w:asciiTheme="majorHAnsi" w:hAnsiTheme="majorHAns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-258183</wp:posOffset>
                </wp:positionH>
                <wp:positionV relativeFrom="paragraph">
                  <wp:posOffset>6726887</wp:posOffset>
                </wp:positionV>
                <wp:extent cx="7258025" cy="81886"/>
                <wp:effectExtent l="0" t="0" r="1968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25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FF73D" id="Rectangle 15" o:spid="_x0000_s1026" style="position:absolute;margin-left:-20.35pt;margin-top:529.7pt;width:571.5pt;height: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" fillcolor="#ea4e4e [3204]" strokecolor="#8a1010 [1604]" strokeweight="1pt"/>
            </w:pict>
          </mc:Fallback>
        </mc:AlternateContent>
      </w:r>
      <w:r w:rsidR="00915CA2">
        <w:rPr>
          <w:rFonts w:asciiTheme="majorHAnsi" w:hAnsiTheme="majorHAnsi"/>
          <w:sz w:val="32"/>
          <w:szCs w:val="32"/>
          <w:lang w:bidi="th-TH"/>
        </w:rPr>
        <w:t>JOB DESCRIPTION</w:t>
      </w:r>
    </w:p>
    <w:p w:rsidR="00C906F9" w:rsidRDefault="00C906F9" w:rsidP="00915CA2">
      <w:pPr>
        <w:pStyle w:val="NoSpacing"/>
        <w:ind w:left="-426"/>
        <w:rPr>
          <w:rFonts w:asciiTheme="majorHAnsi" w:hAnsiTheme="majorHAnsi"/>
          <w:sz w:val="32"/>
          <w:szCs w:val="32"/>
          <w:lang w:bidi="th-TH"/>
        </w:rPr>
      </w:pPr>
    </w:p>
    <w:p w:rsidR="00C906F9" w:rsidRPr="00C906F9" w:rsidRDefault="00C906F9" w:rsidP="00915CA2">
      <w:pPr>
        <w:pStyle w:val="NoSpacing"/>
        <w:ind w:left="-426"/>
        <w:rPr>
          <w:rFonts w:asciiTheme="majorHAnsi" w:hAnsiTheme="majorHAnsi"/>
          <w:b/>
          <w:bCs/>
          <w:sz w:val="30"/>
          <w:szCs w:val="28"/>
          <w:lang w:bidi="th-TH"/>
        </w:rPr>
      </w:pPr>
      <w:r w:rsidRPr="00C906F9">
        <w:rPr>
          <w:rFonts w:asciiTheme="majorHAnsi" w:hAnsiTheme="majorHAnsi" w:hint="cs"/>
          <w:b/>
          <w:bCs/>
          <w:sz w:val="30"/>
          <w:szCs w:val="28"/>
          <w:cs/>
          <w:lang w:bidi="th-TH"/>
        </w:rPr>
        <w:t>- ดูแลตลาดสินค้านมพร้อมดื่มและสินค้าไส้กรอก รวมถึงสินค้าอื่นๆของบริษัท</w:t>
      </w:r>
    </w:p>
    <w:p w:rsidR="00C906F9" w:rsidRPr="00C906F9" w:rsidRDefault="00C906F9" w:rsidP="00915CA2">
      <w:pPr>
        <w:pStyle w:val="NoSpacing"/>
        <w:ind w:left="-426"/>
        <w:rPr>
          <w:rFonts w:asciiTheme="majorHAnsi" w:hAnsiTheme="majorHAnsi"/>
          <w:b/>
          <w:bCs/>
          <w:sz w:val="30"/>
          <w:szCs w:val="28"/>
          <w:cs/>
          <w:lang w:bidi="th-TH"/>
        </w:rPr>
      </w:pPr>
      <w:r w:rsidRPr="00C906F9">
        <w:rPr>
          <w:rFonts w:asciiTheme="majorHAnsi" w:hAnsiTheme="majorHAnsi" w:hint="cs"/>
          <w:b/>
          <w:bCs/>
          <w:sz w:val="30"/>
          <w:szCs w:val="28"/>
          <w:cs/>
          <w:lang w:bidi="th-TH"/>
        </w:rPr>
        <w:t>- วิเคราะห์ตลาดสินค้านมพร้อมดื่มและสินค้าไส้กรอก เพื่อนำมาวางแผนทางการตลาด</w:t>
      </w:r>
      <w:r>
        <w:rPr>
          <w:rFonts w:asciiTheme="majorHAnsi" w:hAnsiTheme="majorHAnsi"/>
          <w:b/>
          <w:bCs/>
          <w:sz w:val="30"/>
          <w:szCs w:val="28"/>
          <w:lang w:bidi="th-TH"/>
        </w:rPr>
        <w:t xml:space="preserve"> </w:t>
      </w:r>
      <w:r>
        <w:rPr>
          <w:rFonts w:asciiTheme="majorHAnsi" w:hAnsiTheme="majorHAnsi" w:hint="cs"/>
          <w:b/>
          <w:bCs/>
          <w:sz w:val="30"/>
          <w:szCs w:val="28"/>
          <w:cs/>
          <w:lang w:bidi="th-TH"/>
        </w:rPr>
        <w:t>เช่น พฤติกรรมผู้บริโภค</w:t>
      </w:r>
      <w:r>
        <w:rPr>
          <w:rFonts w:asciiTheme="majorHAnsi" w:hAnsiTheme="majorHAnsi"/>
          <w:sz w:val="30"/>
          <w:szCs w:val="28"/>
          <w:lang w:bidi="th-TH"/>
        </w:rPr>
        <w:t xml:space="preserve"> </w:t>
      </w:r>
      <w:r>
        <w:rPr>
          <w:rFonts w:asciiTheme="majorHAnsi" w:hAnsiTheme="majorHAnsi" w:hint="cs"/>
          <w:sz w:val="30"/>
          <w:szCs w:val="28"/>
          <w:cs/>
          <w:lang w:bidi="th-TH"/>
        </w:rPr>
        <w:t>สภาพแวดล้อมทางการตลาด เป็นต้น</w:t>
      </w:r>
    </w:p>
    <w:p w:rsidR="00C906F9" w:rsidRDefault="00C906F9" w:rsidP="00915CA2">
      <w:pPr>
        <w:pStyle w:val="NoSpacing"/>
        <w:ind w:left="-426"/>
        <w:rPr>
          <w:rFonts w:asciiTheme="majorHAnsi" w:hAnsiTheme="majorHAnsi"/>
          <w:b/>
          <w:bCs/>
          <w:sz w:val="30"/>
          <w:szCs w:val="28"/>
          <w:lang w:bidi="th-TH"/>
        </w:rPr>
      </w:pPr>
      <w:r>
        <w:rPr>
          <w:rFonts w:asciiTheme="majorHAnsi" w:hAnsiTheme="majorHAnsi" w:hint="cs"/>
          <w:b/>
          <w:bCs/>
          <w:sz w:val="30"/>
          <w:szCs w:val="28"/>
          <w:cs/>
          <w:lang w:bidi="th-TH"/>
        </w:rPr>
        <w:t>- การวิจัยทางการตลาด เช่น ความพึงพอใจของสินค้า การปรับเปลี่ยนบรรจุภัณฑ์ การออกสินค้าใหม่ เป็นต้น</w:t>
      </w:r>
    </w:p>
    <w:p w:rsidR="00C906F9" w:rsidRPr="00C906F9" w:rsidRDefault="00C906F9" w:rsidP="00915CA2">
      <w:pPr>
        <w:pStyle w:val="NoSpacing"/>
        <w:ind w:left="-426"/>
        <w:rPr>
          <w:rFonts w:asciiTheme="majorHAnsi" w:hAnsiTheme="majorHAnsi"/>
          <w:b/>
          <w:bCs/>
          <w:sz w:val="30"/>
          <w:szCs w:val="28"/>
          <w:cs/>
          <w:lang w:bidi="th-TH"/>
        </w:rPr>
      </w:pPr>
      <w:r>
        <w:rPr>
          <w:rFonts w:asciiTheme="majorHAnsi" w:hAnsiTheme="majorHAnsi" w:hint="cs"/>
          <w:b/>
          <w:bCs/>
          <w:sz w:val="30"/>
          <w:szCs w:val="28"/>
          <w:cs/>
          <w:lang w:bidi="th-TH"/>
        </w:rPr>
        <w:t>- ออกแบบกิจกรรมการส่งเสริมการขายสินค้าทั้งคนกลางและผู้บริโภค</w:t>
      </w:r>
    </w:p>
    <w:p w:rsidR="00C906F9" w:rsidRPr="00C906F9" w:rsidRDefault="00C906F9" w:rsidP="00915CA2">
      <w:pPr>
        <w:pStyle w:val="NoSpacing"/>
        <w:ind w:left="-426"/>
        <w:rPr>
          <w:rFonts w:asciiTheme="majorHAnsi" w:hAnsiTheme="majorHAnsi"/>
          <w:b/>
          <w:bCs/>
          <w:sz w:val="30"/>
          <w:szCs w:val="28"/>
          <w:cs/>
          <w:lang w:bidi="th-TH"/>
        </w:rPr>
      </w:pPr>
      <w:r>
        <w:rPr>
          <w:rFonts w:asciiTheme="majorHAnsi" w:hAnsiTheme="majorHAnsi" w:hint="cs"/>
          <w:b/>
          <w:bCs/>
          <w:sz w:val="30"/>
          <w:szCs w:val="28"/>
          <w:cs/>
          <w:lang w:bidi="th-TH"/>
        </w:rPr>
        <w:t>- วางแผนกิจกรรมอีเว้นท์ต่างๆ เช่น การออกบูทของบริษัทนอกสถานที่ เป็นตัน</w:t>
      </w:r>
    </w:p>
    <w:sectPr w:rsidR="00C906F9" w:rsidRPr="00C906F9" w:rsidSect="009F5264">
      <w:headerReference w:type="default" r:id="rId10"/>
      <w:footerReference w:type="default" r:id="rId11"/>
      <w:footerReference w:type="first" r:id="rId12"/>
      <w:pgSz w:w="12240" w:h="15840" w:code="1"/>
      <w:pgMar w:top="862" w:right="862" w:bottom="1701" w:left="862" w:header="578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FF1" w:rsidRDefault="007C3FF1" w:rsidP="00713050">
      <w:pPr>
        <w:spacing w:line="240" w:lineRule="auto"/>
      </w:pPr>
      <w:r>
        <w:separator/>
      </w:r>
    </w:p>
  </w:endnote>
  <w:endnote w:type="continuationSeparator" w:id="0">
    <w:p w:rsidR="007C3FF1" w:rsidRDefault="007C3FF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altName w:val="Gentium Basic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9"/>
      <w:gridCol w:w="2629"/>
      <w:gridCol w:w="2629"/>
      <w:gridCol w:w="2629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877AF0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66EBA5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A81322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57FD19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00F875BFD2848B78123851EF314F1F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454F51" w:rsidP="00811117">
              <w:pPr>
                <w:pStyle w:val="Footer"/>
              </w:pPr>
              <w:r>
                <w:t>voratheptt@gmail.com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119F7D7C5784921AC53C4585724C6E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E963BC71784DF1A8B17F5AC1A3FFC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E06FD" w:rsidP="00811117">
              <w:pPr>
                <w:pStyle w:val="Footer"/>
              </w:pPr>
              <w:r>
                <w:t>vorathep tonngern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BA9EA8ED8D34CF3ABE7009A66302BF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E06FD" w:rsidP="00811117">
              <w:pPr>
                <w:pStyle w:val="Footer"/>
              </w:pPr>
              <w:r>
                <w:t>Moonoii_33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D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9"/>
      <w:gridCol w:w="2629"/>
      <w:gridCol w:w="2629"/>
      <w:gridCol w:w="2629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413A1E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E06FD" w:rsidP="00217980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386A67A5" wp14:editId="6516FE6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69437B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E06FD" w:rsidP="00217980">
          <w:pPr>
            <w:pStyle w:val="Footer"/>
          </w:pPr>
          <w:r>
            <w:rPr>
              <w:noProof/>
              <w:lang w:bidi="th-TH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-45398</wp:posOffset>
                </wp:positionV>
                <wp:extent cx="409367" cy="409367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bhome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26" b="1026"/>
                        <a:stretch/>
                      </pic:blipFill>
                      <pic:spPr>
                        <a:xfrm>
                          <a:off x="0" y="0"/>
                          <a:ext cx="409367" cy="409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E06FD" w:rsidP="00217980">
          <w:pPr>
            <w:pStyle w:val="Footer"/>
          </w:pPr>
          <w:r>
            <w:rPr>
              <w:noProof/>
              <w:lang w:bidi="th-TH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540707</wp:posOffset>
                </wp:positionH>
                <wp:positionV relativeFrom="paragraph">
                  <wp:posOffset>-48895</wp:posOffset>
                </wp:positionV>
                <wp:extent cx="410125" cy="410125"/>
                <wp:effectExtent l="0" t="0" r="9525" b="9525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ine สีเขียว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125" cy="41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7C3FF1" w:rsidP="00454F51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D19F2DF8484342AD815BC457B3BEB0D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54F51">
                <w:t>voratheptt@gmail.com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E06FD" w:rsidP="00454F51">
          <w:pPr>
            <w:pStyle w:val="Footer"/>
          </w:pPr>
          <w:r>
            <w:t>090-341-3594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48853EAD82CC4992961A29CCB95E1E4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E06FD" w:rsidP="008E06FD">
              <w:pPr>
                <w:pStyle w:val="Footer"/>
              </w:pPr>
              <w:r>
                <w:t>vorathep tonngern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7036940350E04955B78091B97743EC4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E06FD" w:rsidP="008E06FD">
              <w:pPr>
                <w:pStyle w:val="Footer"/>
              </w:pPr>
              <w:r>
                <w:t>Moonoii_33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FF1" w:rsidRDefault="007C3FF1" w:rsidP="00713050">
      <w:pPr>
        <w:spacing w:line="240" w:lineRule="auto"/>
      </w:pPr>
      <w:r>
        <w:separator/>
      </w:r>
    </w:p>
  </w:footnote>
  <w:footnote w:type="continuationSeparator" w:id="0">
    <w:p w:rsidR="007C3FF1" w:rsidRDefault="007C3FF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4"/>
      <w:gridCol w:w="6732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bidi="th-TH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7B30D42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A79C373AA0954916A558EBB99EEA4B86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2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C3FF1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8310D62933F4FC49514C486DFF145B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05E4B">
                      <w:rPr>
                        <w:cs/>
                        <w:lang w:bidi="th-TH"/>
                      </w:rPr>
                      <w:t>วรเทพ ต้นเงิน (หมู)</w:t>
                    </w:r>
                    <w:r w:rsidR="00C05E4B">
                      <w:rPr>
                        <w:cs/>
                        <w:lang w:bidi="th-TH"/>
                      </w:rPr>
                      <w:br/>
                      <w:t>อายุ 23 ปี</w:t>
                    </w:r>
                  </w:sdtContent>
                </w:sdt>
              </w:p>
              <w:p w:rsidR="001A5CA9" w:rsidRDefault="007C3FF1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6125CC8ACF494394BEE5E35FC2AD50D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6316C816C0DE49569ECCB4FCC6C6684D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163C"/>
    <w:multiLevelType w:val="hybridMultilevel"/>
    <w:tmpl w:val="5A82C4F2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25781903"/>
    <w:multiLevelType w:val="hybridMultilevel"/>
    <w:tmpl w:val="813AF12C"/>
    <w:lvl w:ilvl="0" w:tplc="8EE09FDE">
      <w:start w:val="2558"/>
      <w:numFmt w:val="bullet"/>
      <w:lvlText w:val="-"/>
      <w:lvlJc w:val="left"/>
      <w:pPr>
        <w:ind w:left="720" w:hanging="360"/>
      </w:pPr>
      <w:rPr>
        <w:rFonts w:ascii="Angsana New" w:eastAsiaTheme="maj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4145E"/>
    <w:multiLevelType w:val="hybridMultilevel"/>
    <w:tmpl w:val="FD6A7344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51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54F51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C3FF1"/>
    <w:rsid w:val="007C4604"/>
    <w:rsid w:val="007D2696"/>
    <w:rsid w:val="00811117"/>
    <w:rsid w:val="00816D73"/>
    <w:rsid w:val="00841146"/>
    <w:rsid w:val="0088504C"/>
    <w:rsid w:val="0089382B"/>
    <w:rsid w:val="008A1907"/>
    <w:rsid w:val="008C6BCA"/>
    <w:rsid w:val="008C7B50"/>
    <w:rsid w:val="008E06FD"/>
    <w:rsid w:val="00915CA2"/>
    <w:rsid w:val="009B3C40"/>
    <w:rsid w:val="009F5264"/>
    <w:rsid w:val="00A42540"/>
    <w:rsid w:val="00A50939"/>
    <w:rsid w:val="00A83B59"/>
    <w:rsid w:val="00AA6A40"/>
    <w:rsid w:val="00B5664D"/>
    <w:rsid w:val="00BA5B40"/>
    <w:rsid w:val="00BD0206"/>
    <w:rsid w:val="00C05E4B"/>
    <w:rsid w:val="00C2098A"/>
    <w:rsid w:val="00C5444A"/>
    <w:rsid w:val="00C612DA"/>
    <w:rsid w:val="00C74D18"/>
    <w:rsid w:val="00C7741E"/>
    <w:rsid w:val="00C875AB"/>
    <w:rsid w:val="00C906F9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036B"/>
    <w:rsid w:val="00E57630"/>
    <w:rsid w:val="00E80558"/>
    <w:rsid w:val="00E86C2B"/>
    <w:rsid w:val="00ED022C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02F1F-119B-4E61-AB6B-A741A84C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454F51"/>
    <w:pPr>
      <w:spacing w:after="200" w:line="276" w:lineRule="auto"/>
      <w:ind w:left="720"/>
      <w:contextualSpacing/>
    </w:pPr>
    <w:rPr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9F2DF8484342AD815BC457B3BE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FD55C-202D-42D3-8110-B3BF2FB496F4}"/>
      </w:docPartPr>
      <w:docPartBody>
        <w:p w:rsidR="002B6A4F" w:rsidRDefault="00677926">
          <w:pPr>
            <w:pStyle w:val="D19F2DF8484342AD815BC457B3BEB0D3"/>
          </w:pPr>
          <w:r w:rsidRPr="00333CD3">
            <w:t>Date Earned</w:t>
          </w:r>
        </w:p>
      </w:docPartBody>
    </w:docPart>
    <w:docPart>
      <w:docPartPr>
        <w:name w:val="E00F875BFD2848B78123851EF314F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33AB7-B7A6-4A6A-8314-4B7CE16A48E3}"/>
      </w:docPartPr>
      <w:docPartBody>
        <w:p w:rsidR="002B6A4F" w:rsidRDefault="00677926">
          <w:pPr>
            <w:pStyle w:val="E00F875BFD2848B78123851EF314F1F9"/>
          </w:pPr>
          <w:r w:rsidRPr="00333CD3">
            <w:t>School</w:t>
          </w:r>
        </w:p>
      </w:docPartBody>
    </w:docPart>
    <w:docPart>
      <w:docPartPr>
        <w:name w:val="D119F7D7C5784921AC53C4585724C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C19C9-F431-4AAA-B77C-2E5E8E377E19}"/>
      </w:docPartPr>
      <w:docPartBody>
        <w:p w:rsidR="002B6A4F" w:rsidRDefault="00677926">
          <w:pPr>
            <w:pStyle w:val="D119F7D7C5784921AC53C4585724C6E6"/>
          </w:pPr>
          <w:r w:rsidRPr="00333CD3">
            <w:t>Volunteer Experience or Leadership</w:t>
          </w:r>
        </w:p>
      </w:docPartBody>
    </w:docPart>
    <w:docPart>
      <w:docPartPr>
        <w:name w:val="48853EAD82CC4992961A29CCB95E1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3DAE-80D2-4DCB-A0F8-B957463435B6}"/>
      </w:docPartPr>
      <w:docPartBody>
        <w:p w:rsidR="002B6A4F" w:rsidRDefault="00677926">
          <w:pPr>
            <w:pStyle w:val="48853EAD82CC4992961A29CCB95E1E45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E963BC71784DF1A8B17F5AC1A3F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AB71F-4824-4A92-8203-77DA1A33856C}"/>
      </w:docPartPr>
      <w:docPartBody>
        <w:p w:rsidR="002B6A4F" w:rsidRDefault="00B7777D" w:rsidP="00B7777D">
          <w:pPr>
            <w:pStyle w:val="16E963BC71784DF1A8B17F5AC1A3FFCE"/>
          </w:pPr>
          <w:r>
            <w:t>Your Name</w:t>
          </w:r>
        </w:p>
      </w:docPartBody>
    </w:docPart>
    <w:docPart>
      <w:docPartPr>
        <w:name w:val="7036940350E04955B78091B97743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0E18-2FC1-47BA-89B9-8F079B3951B9}"/>
      </w:docPartPr>
      <w:docPartBody>
        <w:p w:rsidR="002B6A4F" w:rsidRDefault="00B7777D" w:rsidP="00B7777D">
          <w:pPr>
            <w:pStyle w:val="7036940350E04955B78091B97743EC4A"/>
          </w:pPr>
          <w:r>
            <w:t>Your Name</w:t>
          </w:r>
        </w:p>
      </w:docPartBody>
    </w:docPart>
    <w:docPart>
      <w:docPartPr>
        <w:name w:val="BBA9EA8ED8D34CF3ABE7009A6630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F3B40-617C-4B90-BD13-BA95C26D0665}"/>
      </w:docPartPr>
      <w:docPartBody>
        <w:p w:rsidR="002B6A4F" w:rsidRDefault="00B7777D" w:rsidP="00B7777D">
          <w:pPr>
            <w:pStyle w:val="BBA9EA8ED8D34CF3ABE7009A66302BFF"/>
          </w:pPr>
          <w:r>
            <w:t>Your Name</w:t>
          </w:r>
        </w:p>
      </w:docPartBody>
    </w:docPart>
    <w:docPart>
      <w:docPartPr>
        <w:name w:val="DB7F9D4A24AC4BCAA486BADF176DA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8184-7963-48FB-B3A8-C90ED0B21F5F}"/>
      </w:docPartPr>
      <w:docPartBody>
        <w:p w:rsidR="002B6A4F" w:rsidRDefault="00B7777D" w:rsidP="00B7777D">
          <w:pPr>
            <w:pStyle w:val="DB7F9D4A24AC4BCAA486BADF176DA724"/>
          </w:pPr>
          <w:r w:rsidRPr="00333CD3">
            <w:t>YN</w:t>
          </w:r>
        </w:p>
      </w:docPartBody>
    </w:docPart>
    <w:docPart>
      <w:docPartPr>
        <w:name w:val="F174738295A847229BD9E916D0124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CBD2-4F15-4745-B223-0C2AE84C9C70}"/>
      </w:docPartPr>
      <w:docPartBody>
        <w:p w:rsidR="002B6A4F" w:rsidRDefault="00B7777D" w:rsidP="00B7777D">
          <w:pPr>
            <w:pStyle w:val="F174738295A847229BD9E916D012420F"/>
          </w:pPr>
          <w:r>
            <w:t>Objective</w:t>
          </w:r>
        </w:p>
      </w:docPartBody>
    </w:docPart>
    <w:docPart>
      <w:docPartPr>
        <w:name w:val="FF106D7D2AF44377993325551157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A883B-ADC3-4D9F-B613-55705F1D92A9}"/>
      </w:docPartPr>
      <w:docPartBody>
        <w:p w:rsidR="002B6A4F" w:rsidRDefault="00B7777D" w:rsidP="00B7777D">
          <w:pPr>
            <w:pStyle w:val="FF106D7D2AF44377993325551157E669"/>
          </w:pPr>
          <w:r w:rsidRPr="00333CD3">
            <w:t>Skills</w:t>
          </w:r>
        </w:p>
      </w:docPartBody>
    </w:docPart>
    <w:docPart>
      <w:docPartPr>
        <w:name w:val="B07592FB1F85410D906DF320B3B25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67837-A807-4297-B080-1B93F781F7D1}"/>
      </w:docPartPr>
      <w:docPartBody>
        <w:p w:rsidR="002B6A4F" w:rsidRDefault="00B7777D" w:rsidP="00B7777D">
          <w:pPr>
            <w:pStyle w:val="B07592FB1F85410D906DF320B3B259DD"/>
          </w:pPr>
          <w:r>
            <w:t>Your Name</w:t>
          </w:r>
        </w:p>
      </w:docPartBody>
    </w:docPart>
    <w:docPart>
      <w:docPartPr>
        <w:name w:val="A79C373AA0954916A558EBB99EEA4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FF3A-8135-4BE3-900B-2236346F637F}"/>
      </w:docPartPr>
      <w:docPartBody>
        <w:p w:rsidR="002B6A4F" w:rsidRDefault="00B7777D" w:rsidP="00B7777D">
          <w:pPr>
            <w:pStyle w:val="A79C373AA0954916A558EBB99EEA4B86"/>
          </w:pPr>
          <w:r w:rsidRPr="00333CD3">
            <w:t>Experience</w:t>
          </w:r>
        </w:p>
      </w:docPartBody>
    </w:docPart>
    <w:docPart>
      <w:docPartPr>
        <w:name w:val="88310D62933F4FC49514C486DFF1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D431-0D36-42FD-9F32-5D836557B174}"/>
      </w:docPartPr>
      <w:docPartBody>
        <w:p w:rsidR="002B6A4F" w:rsidRDefault="00B7777D" w:rsidP="00B7777D">
          <w:pPr>
            <w:pStyle w:val="88310D62933F4FC49514C486DFF145B3"/>
          </w:pPr>
          <w:r w:rsidRPr="00333CD3">
            <w:t>Education</w:t>
          </w:r>
        </w:p>
      </w:docPartBody>
    </w:docPart>
    <w:docPart>
      <w:docPartPr>
        <w:name w:val="6316C816C0DE49569ECCB4FCC6C6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380F0-6010-42AB-BB32-7E2CD04C4D51}"/>
      </w:docPartPr>
      <w:docPartBody>
        <w:p w:rsidR="002B6A4F" w:rsidRDefault="00B7777D" w:rsidP="00B7777D">
          <w:pPr>
            <w:pStyle w:val="6316C816C0DE49569ECCB4FCC6C6684D"/>
          </w:pPr>
          <w:r w:rsidRPr="00333CD3">
            <w:t>Education</w:t>
          </w:r>
        </w:p>
      </w:docPartBody>
    </w:docPart>
    <w:docPart>
      <w:docPartPr>
        <w:name w:val="6125CC8ACF494394BEE5E35FC2AD5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9EEFF-B441-4D0E-A449-ACA81D6255C0}"/>
      </w:docPartPr>
      <w:docPartBody>
        <w:p w:rsidR="002B6A4F" w:rsidRDefault="00B7777D" w:rsidP="00B7777D">
          <w:pPr>
            <w:pStyle w:val="6125CC8ACF494394BEE5E35FC2AD50D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altName w:val="Gentium Basic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7D"/>
    <w:rsid w:val="002B6A4F"/>
    <w:rsid w:val="00677926"/>
    <w:rsid w:val="00863C96"/>
    <w:rsid w:val="009003DF"/>
    <w:rsid w:val="00B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F2ED28043468AA27F961ADC3E0761">
    <w:name w:val="EA0F2ED28043468AA27F961ADC3E0761"/>
  </w:style>
  <w:style w:type="paragraph" w:customStyle="1" w:styleId="57A3324EF5AA4D18AA2225B2E34CFC40">
    <w:name w:val="57A3324EF5AA4D18AA2225B2E34CFC40"/>
  </w:style>
  <w:style w:type="paragraph" w:customStyle="1" w:styleId="532E76BADCF145D595740EF5F660663B">
    <w:name w:val="532E76BADCF145D595740EF5F660663B"/>
  </w:style>
  <w:style w:type="paragraph" w:customStyle="1" w:styleId="86685AE1820F4851ACADA6D895BDF5F1">
    <w:name w:val="86685AE1820F4851ACADA6D895BDF5F1"/>
  </w:style>
  <w:style w:type="paragraph" w:customStyle="1" w:styleId="E325DE7963A64C70B436F929DDFC1213">
    <w:name w:val="E325DE7963A64C70B436F929DDFC1213"/>
  </w:style>
  <w:style w:type="paragraph" w:customStyle="1" w:styleId="E8044A9A88B24DA6A92A8D6CC17A6318">
    <w:name w:val="E8044A9A88B24DA6A92A8D6CC17A6318"/>
  </w:style>
  <w:style w:type="paragraph" w:customStyle="1" w:styleId="21C00A77461D40D58819DD75F14E8AD6">
    <w:name w:val="21C00A77461D40D58819DD75F14E8AD6"/>
  </w:style>
  <w:style w:type="paragraph" w:customStyle="1" w:styleId="8677FAFE49D448E2940565237E79FBB4">
    <w:name w:val="8677FAFE49D448E2940565237E79FBB4"/>
  </w:style>
  <w:style w:type="paragraph" w:customStyle="1" w:styleId="7C4B12710CAF4976B8B3E87EC3847FE2">
    <w:name w:val="7C4B12710CAF4976B8B3E87EC3847FE2"/>
  </w:style>
  <w:style w:type="paragraph" w:customStyle="1" w:styleId="C72D139F476D4F23BA1A43F541341E2D">
    <w:name w:val="C72D139F476D4F23BA1A43F541341E2D"/>
  </w:style>
  <w:style w:type="paragraph" w:customStyle="1" w:styleId="CABFBA5E27534D228CE3695816339EE2">
    <w:name w:val="CABFBA5E27534D228CE3695816339EE2"/>
  </w:style>
  <w:style w:type="paragraph" w:customStyle="1" w:styleId="4B56817D60D5462AA446FF27E8F7368F">
    <w:name w:val="4B56817D60D5462AA446FF27E8F7368F"/>
  </w:style>
  <w:style w:type="paragraph" w:customStyle="1" w:styleId="0C7F9A18A5AF468989B944F6B018E6C5">
    <w:name w:val="0C7F9A18A5AF468989B944F6B018E6C5"/>
  </w:style>
  <w:style w:type="paragraph" w:customStyle="1" w:styleId="387957C3AB5C44F2A336C9124E2EA2CF">
    <w:name w:val="387957C3AB5C44F2A336C9124E2EA2CF"/>
  </w:style>
  <w:style w:type="paragraph" w:customStyle="1" w:styleId="A27E828E518647B697F82377B2718FD8">
    <w:name w:val="A27E828E518647B697F82377B2718FD8"/>
  </w:style>
  <w:style w:type="paragraph" w:customStyle="1" w:styleId="1BA3B17F48B740B581E8BDB91FA9E216">
    <w:name w:val="1BA3B17F48B740B581E8BDB91FA9E216"/>
  </w:style>
  <w:style w:type="paragraph" w:customStyle="1" w:styleId="59463A9585A1409DB3B45FA30C90295B">
    <w:name w:val="59463A9585A1409DB3B45FA30C90295B"/>
  </w:style>
  <w:style w:type="paragraph" w:customStyle="1" w:styleId="A5C33BC6566F4F5BB2AB40D223411098">
    <w:name w:val="A5C33BC6566F4F5BB2AB40D223411098"/>
  </w:style>
  <w:style w:type="paragraph" w:customStyle="1" w:styleId="E2DFB457BA4D43E5A30E78A1C552A368">
    <w:name w:val="E2DFB457BA4D43E5A30E78A1C552A368"/>
  </w:style>
  <w:style w:type="paragraph" w:customStyle="1" w:styleId="8FA34C8607234967866501E1024587A1">
    <w:name w:val="8FA34C8607234967866501E1024587A1"/>
  </w:style>
  <w:style w:type="paragraph" w:customStyle="1" w:styleId="FE695F57CF43479FBCC633980C68021A">
    <w:name w:val="FE695F57CF43479FBCC633980C68021A"/>
  </w:style>
  <w:style w:type="paragraph" w:customStyle="1" w:styleId="EC14B739433E4D25A43354E3AA2F73CA">
    <w:name w:val="EC14B739433E4D25A43354E3AA2F73CA"/>
  </w:style>
  <w:style w:type="paragraph" w:customStyle="1" w:styleId="28DAE5B129B040B0B64FFE160D3D7865">
    <w:name w:val="28DAE5B129B040B0B64FFE160D3D7865"/>
  </w:style>
  <w:style w:type="paragraph" w:customStyle="1" w:styleId="D19F2DF8484342AD815BC457B3BEB0D3">
    <w:name w:val="D19F2DF8484342AD815BC457B3BEB0D3"/>
  </w:style>
  <w:style w:type="paragraph" w:customStyle="1" w:styleId="E00F875BFD2848B78123851EF314F1F9">
    <w:name w:val="E00F875BFD2848B78123851EF314F1F9"/>
  </w:style>
  <w:style w:type="paragraph" w:customStyle="1" w:styleId="AC2AE7C7CFEF475E8A56AB16E57EE55A">
    <w:name w:val="AC2AE7C7CFEF475E8A56AB16E57EE55A"/>
  </w:style>
  <w:style w:type="paragraph" w:customStyle="1" w:styleId="D119F7D7C5784921AC53C4585724C6E6">
    <w:name w:val="D119F7D7C5784921AC53C4585724C6E6"/>
  </w:style>
  <w:style w:type="paragraph" w:customStyle="1" w:styleId="48853EAD82CC4992961A29CCB95E1E45">
    <w:name w:val="48853EAD82CC4992961A29CCB95E1E45"/>
  </w:style>
  <w:style w:type="paragraph" w:customStyle="1" w:styleId="16E963BC71784DF1A8B17F5AC1A3FFCE">
    <w:name w:val="16E963BC71784DF1A8B17F5AC1A3FFCE"/>
    <w:rsid w:val="00B7777D"/>
  </w:style>
  <w:style w:type="paragraph" w:customStyle="1" w:styleId="7036940350E04955B78091B97743EC4A">
    <w:name w:val="7036940350E04955B78091B97743EC4A"/>
    <w:rsid w:val="00B7777D"/>
  </w:style>
  <w:style w:type="paragraph" w:customStyle="1" w:styleId="BBA9EA8ED8D34CF3ABE7009A66302BFF">
    <w:name w:val="BBA9EA8ED8D34CF3ABE7009A66302BFF"/>
    <w:rsid w:val="00B7777D"/>
  </w:style>
  <w:style w:type="paragraph" w:customStyle="1" w:styleId="DB7F9D4A24AC4BCAA486BADF176DA724">
    <w:name w:val="DB7F9D4A24AC4BCAA486BADF176DA724"/>
    <w:rsid w:val="00B7777D"/>
  </w:style>
  <w:style w:type="paragraph" w:customStyle="1" w:styleId="F174738295A847229BD9E916D012420F">
    <w:name w:val="F174738295A847229BD9E916D012420F"/>
    <w:rsid w:val="00B7777D"/>
  </w:style>
  <w:style w:type="paragraph" w:customStyle="1" w:styleId="FF106D7D2AF44377993325551157E669">
    <w:name w:val="FF106D7D2AF44377993325551157E669"/>
    <w:rsid w:val="00B7777D"/>
  </w:style>
  <w:style w:type="paragraph" w:customStyle="1" w:styleId="B07592FB1F85410D906DF320B3B259DD">
    <w:name w:val="B07592FB1F85410D906DF320B3B259DD"/>
    <w:rsid w:val="00B7777D"/>
  </w:style>
  <w:style w:type="paragraph" w:customStyle="1" w:styleId="A79C373AA0954916A558EBB99EEA4B86">
    <w:name w:val="A79C373AA0954916A558EBB99EEA4B86"/>
    <w:rsid w:val="00B7777D"/>
  </w:style>
  <w:style w:type="paragraph" w:customStyle="1" w:styleId="88310D62933F4FC49514C486DFF145B3">
    <w:name w:val="88310D62933F4FC49514C486DFF145B3"/>
    <w:rsid w:val="00B7777D"/>
  </w:style>
  <w:style w:type="paragraph" w:customStyle="1" w:styleId="6316C816C0DE49569ECCB4FCC6C6684D">
    <w:name w:val="6316C816C0DE49569ECCB4FCC6C6684D"/>
    <w:rsid w:val="00B7777D"/>
  </w:style>
  <w:style w:type="paragraph" w:customStyle="1" w:styleId="816A5CB29F254ECCB78852A1669B05F8">
    <w:name w:val="816A5CB29F254ECCB78852A1669B05F8"/>
    <w:rsid w:val="00B7777D"/>
  </w:style>
  <w:style w:type="paragraph" w:customStyle="1" w:styleId="6125CC8ACF494394BEE5E35FC2AD50DE">
    <w:name w:val="6125CC8ACF494394BEE5E35FC2AD50DE"/>
    <w:rsid w:val="00B7777D"/>
  </w:style>
  <w:style w:type="paragraph" w:customStyle="1" w:styleId="D3D07E5C8A5B4665B8C45283EAE30C30">
    <w:name w:val="D3D07E5C8A5B4665B8C45283EAE30C30"/>
    <w:rsid w:val="00B77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vorathep tonngern</CompanyPhone>
  <CompanyFax>Moonoii_33</CompanyFax>
  <CompanyEmail>voratheptt@gmail.com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11DE8-E6F8-44F6-BAF7-FE76A7FE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40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วรเทพ ต้นเงิน (หมู)
อายุ 23 ปี</dc:creator>
  <cp:keywords/>
  <dc:description/>
  <cp:lastModifiedBy>Vorathep Tonngirn</cp:lastModifiedBy>
  <cp:revision>9</cp:revision>
  <cp:lastPrinted>2017-03-14T04:22:00Z</cp:lastPrinted>
  <dcterms:created xsi:type="dcterms:W3CDTF">2017-03-14T03:34:00Z</dcterms:created>
  <dcterms:modified xsi:type="dcterms:W3CDTF">2017-03-14T04:26:00Z</dcterms:modified>
</cp:coreProperties>
</file>