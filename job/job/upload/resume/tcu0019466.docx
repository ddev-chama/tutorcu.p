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28EDBA4EE7114FCF9A977A91AA847FCC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4837" w:type="pct"/>
            <w:jc w:val="center"/>
            <w:tblInd w:w="-166" w:type="dxa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3537"/>
            <w:gridCol w:w="6423"/>
          </w:tblGrid>
          <w:tr w:rsidR="00692789" w:rsidTr="001A3B66">
            <w:trPr>
              <w:trHeight w:val="652"/>
              <w:jc w:val="center"/>
            </w:trPr>
            <w:tc>
              <w:tcPr>
                <w:tcW w:w="353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92789" w:rsidRPr="00BF079F" w:rsidRDefault="00692789" w:rsidP="00BF079F">
                <w:pPr>
                  <w:pStyle w:val="PersonalName"/>
                  <w:spacing w:line="240" w:lineRule="auto"/>
                  <w:rPr>
                    <w:rFonts w:cs="Angsana New"/>
                    <w:lang w:bidi="th-TH"/>
                  </w:rPr>
                </w:pPr>
              </w:p>
            </w:tc>
            <w:tc>
              <w:tcPr>
                <w:tcW w:w="6424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92789" w:rsidRPr="00BF079F" w:rsidRDefault="00082FA1" w:rsidP="00BF079F">
                <w:pPr>
                  <w:pStyle w:val="PersonalName"/>
                  <w:spacing w:line="240" w:lineRule="auto"/>
                  <w:rPr>
                    <w:b/>
                    <w:bC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sz w:val="80"/>
                      <w:szCs w:val="80"/>
                    </w:rPr>
                    <w:id w:val="169066309"/>
                    <w:placeholder>
                      <w:docPart w:val="AB89E54FB3E74B9798FB4A675FAD9AC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F079F">
                      <w:rPr>
                        <w:rFonts w:cs="Angsana New" w:hint="cs"/>
                        <w:b/>
                        <w:bCs/>
                        <w:sz w:val="80"/>
                        <w:szCs w:val="80"/>
                        <w:cs/>
                        <w:lang w:bidi="th-TH"/>
                      </w:rPr>
                      <w:t>รับสอนพิเศษ</w:t>
                    </w:r>
                  </w:sdtContent>
                </w:sdt>
              </w:p>
            </w:tc>
          </w:tr>
          <w:tr w:rsidR="00692789" w:rsidTr="001A3B66">
            <w:trPr>
              <w:trHeight w:val="145"/>
              <w:jc w:val="center"/>
            </w:trPr>
            <w:tc>
              <w:tcPr>
                <w:tcW w:w="353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rPr>
                    <w:sz w:val="36"/>
                    <w:szCs w:val="36"/>
                  </w:rPr>
                  <w:alias w:val="Date"/>
                  <w:id w:val="393094403"/>
                  <w:placeholder>
                    <w:docPart w:val="6362BD9D59B548B39B11677A4F1679B2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92789" w:rsidRPr="00A47035" w:rsidRDefault="00BF079F" w:rsidP="00BF079F">
                    <w:pPr>
                      <w:pStyle w:val="Date"/>
                      <w:framePr w:wrap="auto" w:hAnchor="text" w:xAlign="left" w:yAlign="inline"/>
                      <w:suppressOverlap w:val="0"/>
                      <w:rPr>
                        <w:sz w:val="36"/>
                        <w:szCs w:val="36"/>
                      </w:rPr>
                    </w:pPr>
                    <w:r w:rsidRPr="00A47035">
                      <w:rPr>
                        <w:rFonts w:cs="Angsana New" w:hint="cs"/>
                        <w:sz w:val="36"/>
                        <w:szCs w:val="36"/>
                        <w:cs/>
                        <w:lang w:bidi="th-TH"/>
                      </w:rPr>
                      <w:t>กรกฎาคม 2560</w:t>
                    </w:r>
                  </w:p>
                </w:sdtContent>
              </w:sdt>
            </w:tc>
            <w:tc>
              <w:tcPr>
                <w:tcW w:w="6424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92789" w:rsidRPr="00BF079F" w:rsidRDefault="00692789">
                <w:pPr>
                  <w:spacing w:after="0"/>
                  <w:rPr>
                    <w:rFonts w:cs="Angsana New"/>
                    <w:lang w:bidi="th-TH"/>
                  </w:rPr>
                </w:pPr>
              </w:p>
            </w:tc>
          </w:tr>
          <w:tr w:rsidR="00692789" w:rsidTr="001A3B66">
            <w:trPr>
              <w:trHeight w:val="259"/>
              <w:jc w:val="center"/>
            </w:trPr>
            <w:tc>
              <w:tcPr>
                <w:tcW w:w="353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92789" w:rsidRDefault="00BF079F">
                <w:pPr>
                  <w:spacing w:after="0"/>
                  <w:jc w:val="center"/>
                </w:pPr>
                <w:r>
                  <w:rPr>
                    <w:noProof/>
                    <w:lang w:eastAsia="en-US" w:bidi="th-TH"/>
                  </w:rPr>
                  <w:drawing>
                    <wp:inline distT="0" distB="0" distL="0" distR="0" wp14:anchorId="35F0125C" wp14:editId="55FD2DA2">
                      <wp:extent cx="1988288" cy="2229294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482473096653-2.jp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94121" cy="22358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4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BF079F" w:rsidRPr="00BF079F" w:rsidRDefault="00BF079F">
                <w:pPr>
                  <w:pStyle w:val="SenderAddress"/>
                  <w:rPr>
                    <w:rFonts w:ascii="Angsana New" w:hAnsi="Angsana New" w:cs="Angsana New"/>
                    <w:sz w:val="64"/>
                    <w:szCs w:val="64"/>
                    <w:lang w:bidi="th-TH"/>
                  </w:rPr>
                </w:pPr>
                <w:r w:rsidRPr="00BF079F">
                  <w:rPr>
                    <w:rFonts w:ascii="Angsana New" w:hAnsi="Angsana New" w:cs="Angsana New"/>
                    <w:sz w:val="64"/>
                    <w:szCs w:val="64"/>
                    <w:cs/>
                    <w:lang w:bidi="th-TH"/>
                  </w:rPr>
                  <w:t>ชื่อ-นามสกุ</w:t>
                </w:r>
                <w:r w:rsidRPr="00BF079F">
                  <w:rPr>
                    <w:rFonts w:ascii="Angsana New" w:hAnsi="Angsana New" w:cs="Angsana New" w:hint="cs"/>
                    <w:sz w:val="64"/>
                    <w:szCs w:val="64"/>
                    <w:cs/>
                    <w:lang w:bidi="th-TH"/>
                  </w:rPr>
                  <w:t>ล</w:t>
                </w:r>
                <w:r w:rsidRPr="00BF079F">
                  <w:rPr>
                    <w:rFonts w:ascii="Angsana New" w:hAnsi="Angsana New" w:cs="Angsana New"/>
                    <w:sz w:val="64"/>
                    <w:szCs w:val="64"/>
                    <w:lang w:bidi="th-TH"/>
                  </w:rPr>
                  <w:t xml:space="preserve"> : </w:t>
                </w:r>
                <w:r w:rsidRPr="00BF079F">
                  <w:rPr>
                    <w:rFonts w:ascii="Angsana New" w:hAnsi="Angsana New" w:cs="Angsana New"/>
                    <w:sz w:val="64"/>
                    <w:szCs w:val="64"/>
                    <w:cs/>
                    <w:lang w:bidi="th-TH"/>
                  </w:rPr>
                  <w:t>ธนพร  คล้ายจินดา</w:t>
                </w:r>
              </w:p>
              <w:p w:rsidR="00BF079F" w:rsidRPr="00BF079F" w:rsidRDefault="00BF079F">
                <w:pPr>
                  <w:pStyle w:val="SenderAddress"/>
                  <w:rPr>
                    <w:rFonts w:ascii="Angsana New" w:hAnsi="Angsana New" w:cs="Angsana New"/>
                    <w:sz w:val="64"/>
                    <w:szCs w:val="64"/>
                    <w:lang w:bidi="th-TH"/>
                  </w:rPr>
                </w:pPr>
                <w:r w:rsidRPr="00BF079F">
                  <w:rPr>
                    <w:rFonts w:ascii="Angsana New" w:hAnsi="Angsana New" w:cs="Angsana New"/>
                    <w:sz w:val="64"/>
                    <w:szCs w:val="64"/>
                    <w:cs/>
                    <w:lang w:bidi="th-TH"/>
                  </w:rPr>
                  <w:t xml:space="preserve">ชื่อเล่น </w:t>
                </w:r>
                <w:r w:rsidRPr="00BF079F">
                  <w:rPr>
                    <w:rFonts w:ascii="Angsana New" w:hAnsi="Angsana New" w:cs="Angsana New"/>
                    <w:sz w:val="64"/>
                    <w:szCs w:val="64"/>
                    <w:lang w:bidi="th-TH"/>
                  </w:rPr>
                  <w:t xml:space="preserve">: </w:t>
                </w:r>
                <w:r w:rsidRPr="00BF079F">
                  <w:rPr>
                    <w:rFonts w:ascii="Angsana New" w:hAnsi="Angsana New" w:cs="Angsana New"/>
                    <w:sz w:val="64"/>
                    <w:szCs w:val="64"/>
                    <w:cs/>
                    <w:lang w:bidi="th-TH"/>
                  </w:rPr>
                  <w:t>เค้ก</w:t>
                </w:r>
              </w:p>
              <w:p w:rsidR="00BF079F" w:rsidRPr="00BF079F" w:rsidRDefault="00BF079F">
                <w:pPr>
                  <w:pStyle w:val="SenderAddress"/>
                  <w:rPr>
                    <w:rFonts w:ascii="Angsana New" w:hAnsi="Angsana New" w:cs="Angsana New"/>
                    <w:sz w:val="64"/>
                    <w:szCs w:val="64"/>
                    <w:lang w:bidi="th-TH"/>
                  </w:rPr>
                </w:pPr>
                <w:r w:rsidRPr="00BF079F">
                  <w:rPr>
                    <w:rFonts w:ascii="Angsana New" w:hAnsi="Angsana New" w:cs="Angsana New"/>
                    <w:sz w:val="64"/>
                    <w:szCs w:val="64"/>
                    <w:cs/>
                    <w:lang w:bidi="th-TH"/>
                  </w:rPr>
                  <w:t>โทร</w:t>
                </w:r>
                <w:r w:rsidRPr="00BF079F">
                  <w:rPr>
                    <w:rFonts w:ascii="Angsana New" w:hAnsi="Angsana New" w:cs="Angsana New"/>
                    <w:sz w:val="64"/>
                    <w:szCs w:val="64"/>
                    <w:lang w:bidi="th-TH"/>
                  </w:rPr>
                  <w:t xml:space="preserve"> : </w:t>
                </w:r>
                <w:r w:rsidRPr="00BF079F">
                  <w:rPr>
                    <w:rFonts w:ascii="Angsana New" w:hAnsi="Angsana New" w:cs="Angsana New"/>
                    <w:sz w:val="64"/>
                    <w:szCs w:val="64"/>
                    <w:cs/>
                    <w:lang w:bidi="th-TH"/>
                  </w:rPr>
                  <w:t>0812488823</w:t>
                </w:r>
              </w:p>
              <w:p w:rsidR="00BF079F" w:rsidRPr="00BC5D9F" w:rsidRDefault="00BF079F" w:rsidP="00BF079F">
                <w:pPr>
                  <w:pStyle w:val="SenderAddress"/>
                  <w:rPr>
                    <w:rFonts w:ascii="Angsana New" w:hAnsi="Angsana New" w:cs="Angsana New"/>
                    <w:sz w:val="64"/>
                    <w:szCs w:val="64"/>
                    <w:lang w:bidi="th-TH"/>
                  </w:rPr>
                </w:pPr>
                <w:r w:rsidRPr="00BF079F">
                  <w:rPr>
                    <w:rFonts w:ascii="Angsana New" w:hAnsi="Angsana New" w:cs="Angsana New"/>
                    <w:sz w:val="64"/>
                    <w:szCs w:val="64"/>
                    <w:lang w:bidi="th-TH"/>
                  </w:rPr>
                  <w:t xml:space="preserve">Line : </w:t>
                </w:r>
                <w:proofErr w:type="spellStart"/>
                <w:r w:rsidRPr="00BF079F">
                  <w:rPr>
                    <w:rFonts w:ascii="Angsana New" w:hAnsi="Angsana New" w:cs="Angsana New"/>
                    <w:sz w:val="64"/>
                    <w:szCs w:val="64"/>
                    <w:lang w:bidi="th-TH"/>
                  </w:rPr>
                  <w:t>cake_thanaporn</w:t>
                </w:r>
                <w:proofErr w:type="spellEnd"/>
              </w:p>
              <w:p w:rsidR="00692789" w:rsidRDefault="00692789" w:rsidP="00BF079F">
                <w:pPr>
                  <w:pStyle w:val="SenderAddress"/>
                </w:pPr>
              </w:p>
            </w:tc>
          </w:tr>
        </w:tbl>
        <w:p w:rsidR="00692789" w:rsidRDefault="00082FA1"/>
      </w:sdtContent>
    </w:sdt>
    <w:tbl>
      <w:tblPr>
        <w:tblW w:w="4404" w:type="pct"/>
        <w:jc w:val="center"/>
        <w:tblInd w:w="-6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5"/>
        <w:gridCol w:w="8720"/>
      </w:tblGrid>
      <w:tr w:rsidR="00692789" w:rsidTr="00507F4D">
        <w:trPr>
          <w:trHeight w:val="268"/>
          <w:jc w:val="center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2789" w:rsidRDefault="00692789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  <w:bookmarkStart w:id="0" w:name="_GoBack"/>
            <w:bookmarkEnd w:id="0"/>
          </w:p>
        </w:tc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92789" w:rsidRPr="00A47035" w:rsidRDefault="00CB7F63">
            <w:pPr>
              <w:pStyle w:val="Section"/>
              <w:spacing w:after="0"/>
              <w:rPr>
                <w:rFonts w:ascii="Angsana New" w:hAnsi="Angsana New" w:cs="Angsana New"/>
                <w:sz w:val="44"/>
                <w:szCs w:val="44"/>
              </w:rPr>
            </w:pPr>
            <w:r w:rsidRPr="00A47035">
              <w:rPr>
                <w:rFonts w:ascii="Angsana New" w:hAnsi="Angsana New" w:cs="Angsana New"/>
                <w:sz w:val="44"/>
                <w:szCs w:val="44"/>
              </w:rPr>
              <w:t>Objectives</w:t>
            </w:r>
          </w:p>
          <w:p w:rsidR="00692789" w:rsidRPr="00A47035" w:rsidRDefault="00BF079F">
            <w:pPr>
              <w:spacing w:after="0" w:line="240" w:lineRule="auto"/>
              <w:rPr>
                <w:rFonts w:ascii="Angsana New" w:hAnsi="Angsana New" w:cs="Angsana New"/>
                <w:sz w:val="44"/>
                <w:szCs w:val="44"/>
                <w:lang w:bidi="th-TH"/>
              </w:rPr>
            </w:pPr>
            <w:r w:rsidRPr="00A47035"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  <w:t>รับสอนพิเศษ</w:t>
            </w:r>
            <w:r w:rsidR="00BC5D9F" w:rsidRPr="00A47035"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  <w:t>วิชาคณิตศาสตร์  วิทยาศาสตร์  ระดับประถม-มัธยมต้น</w:t>
            </w:r>
          </w:p>
          <w:p w:rsidR="00692789" w:rsidRPr="00A47035" w:rsidRDefault="00CB7F63">
            <w:pPr>
              <w:pStyle w:val="Section"/>
              <w:spacing w:after="0"/>
              <w:rPr>
                <w:rFonts w:ascii="Angsana New" w:hAnsi="Angsana New" w:cs="Angsana New"/>
                <w:sz w:val="44"/>
                <w:szCs w:val="44"/>
                <w:lang w:bidi="th-TH"/>
              </w:rPr>
            </w:pPr>
            <w:r w:rsidRPr="00A47035">
              <w:rPr>
                <w:rFonts w:ascii="Angsana New" w:hAnsi="Angsana New" w:cs="Angsana New"/>
                <w:sz w:val="44"/>
                <w:szCs w:val="44"/>
              </w:rPr>
              <w:t>Education</w:t>
            </w:r>
          </w:p>
          <w:p w:rsidR="00692789" w:rsidRPr="00A47035" w:rsidRDefault="00BC5D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Angsana New" w:hAnsi="Angsana New" w:cs="Angsana New"/>
                <w:sz w:val="44"/>
                <w:szCs w:val="44"/>
                <w:lang w:bidi="th-TH"/>
              </w:rPr>
            </w:pPr>
            <w:r w:rsidRPr="00A47035"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  <w:t>อนุบาล-ประถม</w:t>
            </w:r>
            <w:r w:rsidRPr="00A47035">
              <w:rPr>
                <w:rFonts w:ascii="Angsana New" w:hAnsi="Angsana New" w:cs="Angsana New" w:hint="cs"/>
                <w:sz w:val="44"/>
                <w:szCs w:val="44"/>
                <w:cs/>
                <w:lang w:bidi="th-TH"/>
              </w:rPr>
              <w:t xml:space="preserve"> </w:t>
            </w:r>
            <w:r w:rsidRPr="00A47035">
              <w:rPr>
                <w:rFonts w:ascii="Angsana New" w:hAnsi="Angsana New" w:cs="Angsana New"/>
                <w:sz w:val="44"/>
                <w:szCs w:val="44"/>
                <w:lang w:bidi="th-TH"/>
              </w:rPr>
              <w:t>:</w:t>
            </w:r>
            <w:r w:rsidRPr="00A47035"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  <w:t xml:space="preserve"> วัฒนาวิทยาลัย</w:t>
            </w:r>
          </w:p>
          <w:p w:rsidR="00BC5D9F" w:rsidRPr="00A47035" w:rsidRDefault="00BC5D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Angsana New" w:hAnsi="Angsana New" w:cs="Angsana New"/>
                <w:sz w:val="44"/>
                <w:szCs w:val="44"/>
                <w:lang w:bidi="th-TH"/>
              </w:rPr>
            </w:pPr>
            <w:r w:rsidRPr="00A47035"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  <w:t xml:space="preserve">มัธยมต้น </w:t>
            </w:r>
            <w:r w:rsidRPr="00A47035">
              <w:rPr>
                <w:rFonts w:ascii="Angsana New" w:hAnsi="Angsana New" w:cs="Angsana New"/>
                <w:sz w:val="44"/>
                <w:szCs w:val="44"/>
                <w:lang w:bidi="th-TH"/>
              </w:rPr>
              <w:t xml:space="preserve">: </w:t>
            </w:r>
            <w:r w:rsidRPr="00A47035"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  <w:t>สามเสนวิทยาลัย</w:t>
            </w:r>
          </w:p>
          <w:p w:rsidR="00BC5D9F" w:rsidRPr="00A47035" w:rsidRDefault="00BC5D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</w:pPr>
            <w:r w:rsidRPr="00A47035"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  <w:t xml:space="preserve">มัธยมปลาย </w:t>
            </w:r>
            <w:r w:rsidRPr="00A47035">
              <w:rPr>
                <w:rFonts w:ascii="Angsana New" w:hAnsi="Angsana New" w:cs="Angsana New"/>
                <w:sz w:val="44"/>
                <w:szCs w:val="44"/>
                <w:lang w:bidi="th-TH"/>
              </w:rPr>
              <w:t xml:space="preserve">: </w:t>
            </w:r>
            <w:r w:rsidRPr="00A47035"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  <w:t>เตรียมอุดมศึกษา</w:t>
            </w:r>
            <w:r w:rsidR="003C2318">
              <w:rPr>
                <w:rFonts w:ascii="Angsana New" w:hAnsi="Angsana New" w:cs="Angsana New"/>
                <w:sz w:val="44"/>
                <w:szCs w:val="44"/>
                <w:lang w:bidi="th-TH"/>
              </w:rPr>
              <w:t xml:space="preserve"> </w:t>
            </w:r>
            <w:r w:rsidR="003C2318">
              <w:rPr>
                <w:rFonts w:ascii="Angsana New" w:hAnsi="Angsana New" w:cs="Angsana New" w:hint="cs"/>
                <w:sz w:val="44"/>
                <w:szCs w:val="44"/>
                <w:cs/>
                <w:lang w:bidi="th-TH"/>
              </w:rPr>
              <w:t>สาย</w:t>
            </w:r>
            <w:proofErr w:type="spellStart"/>
            <w:r w:rsidR="003C2318">
              <w:rPr>
                <w:rFonts w:ascii="Angsana New" w:hAnsi="Angsana New" w:cs="Angsana New" w:hint="cs"/>
                <w:sz w:val="44"/>
                <w:szCs w:val="44"/>
                <w:cs/>
                <w:lang w:bidi="th-TH"/>
              </w:rPr>
              <w:t>วิทย์</w:t>
            </w:r>
            <w:proofErr w:type="spellEnd"/>
            <w:r w:rsidR="003C2318">
              <w:rPr>
                <w:rFonts w:ascii="Angsana New" w:hAnsi="Angsana New" w:cs="Angsana New" w:hint="cs"/>
                <w:sz w:val="44"/>
                <w:szCs w:val="44"/>
                <w:cs/>
                <w:lang w:bidi="th-TH"/>
              </w:rPr>
              <w:t>-คณิต</w:t>
            </w:r>
          </w:p>
          <w:p w:rsidR="00BC5D9F" w:rsidRPr="00A47035" w:rsidRDefault="00BC5D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Angsana New" w:hAnsi="Angsana New" w:cs="Angsana New"/>
                <w:sz w:val="44"/>
                <w:szCs w:val="44"/>
                <w:lang w:bidi="th-TH"/>
              </w:rPr>
            </w:pPr>
            <w:r w:rsidRPr="00A47035"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  <w:t xml:space="preserve">ปัจจุบันกำลังศึกษา </w:t>
            </w:r>
            <w:r w:rsidRPr="00A47035">
              <w:rPr>
                <w:rFonts w:ascii="Angsana New" w:hAnsi="Angsana New" w:cs="Angsana New"/>
                <w:sz w:val="44"/>
                <w:szCs w:val="44"/>
                <w:lang w:bidi="th-TH"/>
              </w:rPr>
              <w:t xml:space="preserve">: </w:t>
            </w:r>
            <w:r w:rsidRPr="00A47035">
              <w:rPr>
                <w:rFonts w:ascii="Angsana New" w:hAnsi="Angsana New" w:cs="Angsana New"/>
                <w:sz w:val="44"/>
                <w:szCs w:val="44"/>
                <w:cs/>
                <w:lang w:bidi="th-TH"/>
              </w:rPr>
              <w:t>จุฬาลงกรณ์มหาวิทยาลัย คณะพาณิชยศาสตร์และการบัญชี สาขาการเงินและการธนาคาร ชั้นปีที่3</w:t>
            </w:r>
          </w:p>
          <w:p w:rsidR="00692789" w:rsidRPr="00BC5D9F" w:rsidRDefault="00692789" w:rsidP="00BC5D9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ngsana New" w:hAnsi="Angsana New" w:cs="Angsana New"/>
                <w:sz w:val="36"/>
                <w:szCs w:val="36"/>
              </w:rPr>
            </w:pPr>
          </w:p>
          <w:p w:rsidR="00692789" w:rsidRDefault="00692789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692789" w:rsidRDefault="00692789"/>
    <w:sectPr w:rsidR="00692789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FA1" w:rsidRDefault="00082FA1">
      <w:pPr>
        <w:spacing w:after="0" w:line="240" w:lineRule="auto"/>
      </w:pPr>
      <w:r>
        <w:separator/>
      </w:r>
    </w:p>
  </w:endnote>
  <w:endnote w:type="continuationSeparator" w:id="0">
    <w:p w:rsidR="00082FA1" w:rsidRDefault="0008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789" w:rsidRDefault="00692789"/>
  <w:p w:rsidR="00692789" w:rsidRDefault="00CB7F6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5D9F" w:rsidRPr="00BC5D9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FA1" w:rsidRDefault="00082FA1">
      <w:pPr>
        <w:spacing w:after="0" w:line="240" w:lineRule="auto"/>
      </w:pPr>
      <w:r>
        <w:separator/>
      </w:r>
    </w:p>
  </w:footnote>
  <w:footnote w:type="continuationSeparator" w:id="0">
    <w:p w:rsidR="00082FA1" w:rsidRDefault="0008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92789" w:rsidRDefault="00BF079F">
        <w:pPr>
          <w:pStyle w:val="HeaderOdd"/>
        </w:pPr>
        <w:r>
          <w:rPr>
            <w:rFonts w:cs="Angsana New"/>
            <w:cs/>
            <w:lang w:bidi="th-TH"/>
          </w:rPr>
          <w:t>รับสอนพิเศษ</w:t>
        </w:r>
      </w:p>
    </w:sdtContent>
  </w:sdt>
  <w:p w:rsidR="00692789" w:rsidRDefault="006927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9F"/>
    <w:rsid w:val="00082FA1"/>
    <w:rsid w:val="001A3B66"/>
    <w:rsid w:val="003C2318"/>
    <w:rsid w:val="00507F4D"/>
    <w:rsid w:val="00692789"/>
    <w:rsid w:val="007B0651"/>
    <w:rsid w:val="00A47035"/>
    <w:rsid w:val="00BC5D9F"/>
    <w:rsid w:val="00BF079F"/>
    <w:rsid w:val="00CB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EDBA4EE7114FCF9A977A91AA84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2ADE7-4F70-4DD4-93E0-8307B0347A3D}"/>
      </w:docPartPr>
      <w:docPartBody>
        <w:p w:rsidR="002F64CA" w:rsidRDefault="0031643F">
          <w:pPr>
            <w:pStyle w:val="28EDBA4EE7114FCF9A977A91AA847FC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B89E54FB3E74B9798FB4A675FAD9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95A0C-F8CB-49D8-A637-E4CC8568DE2A}"/>
      </w:docPartPr>
      <w:docPartBody>
        <w:p w:rsidR="002F64CA" w:rsidRDefault="0031643F">
          <w:pPr>
            <w:pStyle w:val="AB89E54FB3E74B9798FB4A675FAD9AC8"/>
          </w:pPr>
          <w:r>
            <w:t>[Type your name]</w:t>
          </w:r>
        </w:p>
      </w:docPartBody>
    </w:docPart>
    <w:docPart>
      <w:docPartPr>
        <w:name w:val="6362BD9D59B548B39B11677A4F16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C3CCD-5895-446B-9BF8-46E0292E032E}"/>
      </w:docPartPr>
      <w:docPartBody>
        <w:p w:rsidR="002F64CA" w:rsidRDefault="0031643F">
          <w:pPr>
            <w:pStyle w:val="6362BD9D59B548B39B11677A4F1679B2"/>
          </w:pPr>
          <w:r>
            <w:t>[Select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3F"/>
    <w:rsid w:val="002F64CA"/>
    <w:rsid w:val="0031643F"/>
    <w:rsid w:val="00406C70"/>
    <w:rsid w:val="00BD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8EDBA4EE7114FCF9A977A91AA847FCC">
    <w:name w:val="28EDBA4EE7114FCF9A977A91AA847FCC"/>
  </w:style>
  <w:style w:type="paragraph" w:customStyle="1" w:styleId="AB89E54FB3E74B9798FB4A675FAD9AC8">
    <w:name w:val="AB89E54FB3E74B9798FB4A675FAD9AC8"/>
  </w:style>
  <w:style w:type="paragraph" w:customStyle="1" w:styleId="6362BD9D59B548B39B11677A4F1679B2">
    <w:name w:val="6362BD9D59B548B39B11677A4F1679B2"/>
  </w:style>
  <w:style w:type="paragraph" w:customStyle="1" w:styleId="3EE4DDA1F11745ABAC5BE31A68643EF0">
    <w:name w:val="3EE4DDA1F11745ABAC5BE31A68643EF0"/>
  </w:style>
  <w:style w:type="paragraph" w:customStyle="1" w:styleId="D9A3C9D9ABBE4B7B82D3C64E9354A7AD">
    <w:name w:val="D9A3C9D9ABBE4B7B82D3C64E9354A7AD"/>
  </w:style>
  <w:style w:type="paragraph" w:customStyle="1" w:styleId="0E3A9368987A41719C9F6006527FDC7D">
    <w:name w:val="0E3A9368987A41719C9F6006527FDC7D"/>
  </w:style>
  <w:style w:type="paragraph" w:customStyle="1" w:styleId="07FC18F7C19D462E887525247F4B2A0C">
    <w:name w:val="07FC18F7C19D462E887525247F4B2A0C"/>
  </w:style>
  <w:style w:type="paragraph" w:customStyle="1" w:styleId="A009D5319C844932BDB16C6F708E0E78">
    <w:name w:val="A009D5319C844932BDB16C6F708E0E78"/>
  </w:style>
  <w:style w:type="paragraph" w:customStyle="1" w:styleId="058EABD034D540109A2E241D431630FD">
    <w:name w:val="058EABD034D540109A2E241D431630FD"/>
  </w:style>
  <w:style w:type="paragraph" w:customStyle="1" w:styleId="4234FD1345D347D3AF97596DA5B78466">
    <w:name w:val="4234FD1345D347D3AF97596DA5B78466"/>
  </w:style>
  <w:style w:type="paragraph" w:customStyle="1" w:styleId="9D69E2FCD5C8445EB7D76EF160A0A012">
    <w:name w:val="9D69E2FCD5C8445EB7D76EF160A0A012"/>
  </w:style>
  <w:style w:type="paragraph" w:customStyle="1" w:styleId="F705F3CB5FDF426D8457EFCB4E34DBF1">
    <w:name w:val="F705F3CB5FDF426D8457EFCB4E34DBF1"/>
  </w:style>
  <w:style w:type="paragraph" w:customStyle="1" w:styleId="2868BDF5CFF74854B4299F32014BC6A6">
    <w:name w:val="2868BDF5CFF74854B4299F32014BC6A6"/>
  </w:style>
  <w:style w:type="paragraph" w:customStyle="1" w:styleId="CAA7C6755BCC48ADAB8804DB4D67FDAE">
    <w:name w:val="CAA7C6755BCC48ADAB8804DB4D67FDAE"/>
  </w:style>
  <w:style w:type="paragraph" w:customStyle="1" w:styleId="1F5D9CE21F394B2194D0A96F776922D6">
    <w:name w:val="1F5D9CE21F394B2194D0A96F776922D6"/>
  </w:style>
  <w:style w:type="paragraph" w:customStyle="1" w:styleId="DF1C0E0F1BA8497C95842A71A4B3B13C">
    <w:name w:val="DF1C0E0F1BA8497C95842A71A4B3B13C"/>
  </w:style>
  <w:style w:type="paragraph" w:customStyle="1" w:styleId="43926AABEEE147F09DC3A2AD9576491A">
    <w:name w:val="43926AABEEE147F09DC3A2AD957649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8EDBA4EE7114FCF9A977A91AA847FCC">
    <w:name w:val="28EDBA4EE7114FCF9A977A91AA847FCC"/>
  </w:style>
  <w:style w:type="paragraph" w:customStyle="1" w:styleId="AB89E54FB3E74B9798FB4A675FAD9AC8">
    <w:name w:val="AB89E54FB3E74B9798FB4A675FAD9AC8"/>
  </w:style>
  <w:style w:type="paragraph" w:customStyle="1" w:styleId="6362BD9D59B548B39B11677A4F1679B2">
    <w:name w:val="6362BD9D59B548B39B11677A4F1679B2"/>
  </w:style>
  <w:style w:type="paragraph" w:customStyle="1" w:styleId="3EE4DDA1F11745ABAC5BE31A68643EF0">
    <w:name w:val="3EE4DDA1F11745ABAC5BE31A68643EF0"/>
  </w:style>
  <w:style w:type="paragraph" w:customStyle="1" w:styleId="D9A3C9D9ABBE4B7B82D3C64E9354A7AD">
    <w:name w:val="D9A3C9D9ABBE4B7B82D3C64E9354A7AD"/>
  </w:style>
  <w:style w:type="paragraph" w:customStyle="1" w:styleId="0E3A9368987A41719C9F6006527FDC7D">
    <w:name w:val="0E3A9368987A41719C9F6006527FDC7D"/>
  </w:style>
  <w:style w:type="paragraph" w:customStyle="1" w:styleId="07FC18F7C19D462E887525247F4B2A0C">
    <w:name w:val="07FC18F7C19D462E887525247F4B2A0C"/>
  </w:style>
  <w:style w:type="paragraph" w:customStyle="1" w:styleId="A009D5319C844932BDB16C6F708E0E78">
    <w:name w:val="A009D5319C844932BDB16C6F708E0E78"/>
  </w:style>
  <w:style w:type="paragraph" w:customStyle="1" w:styleId="058EABD034D540109A2E241D431630FD">
    <w:name w:val="058EABD034D540109A2E241D431630FD"/>
  </w:style>
  <w:style w:type="paragraph" w:customStyle="1" w:styleId="4234FD1345D347D3AF97596DA5B78466">
    <w:name w:val="4234FD1345D347D3AF97596DA5B78466"/>
  </w:style>
  <w:style w:type="paragraph" w:customStyle="1" w:styleId="9D69E2FCD5C8445EB7D76EF160A0A012">
    <w:name w:val="9D69E2FCD5C8445EB7D76EF160A0A012"/>
  </w:style>
  <w:style w:type="paragraph" w:customStyle="1" w:styleId="F705F3CB5FDF426D8457EFCB4E34DBF1">
    <w:name w:val="F705F3CB5FDF426D8457EFCB4E34DBF1"/>
  </w:style>
  <w:style w:type="paragraph" w:customStyle="1" w:styleId="2868BDF5CFF74854B4299F32014BC6A6">
    <w:name w:val="2868BDF5CFF74854B4299F32014BC6A6"/>
  </w:style>
  <w:style w:type="paragraph" w:customStyle="1" w:styleId="CAA7C6755BCC48ADAB8804DB4D67FDAE">
    <w:name w:val="CAA7C6755BCC48ADAB8804DB4D67FDAE"/>
  </w:style>
  <w:style w:type="paragraph" w:customStyle="1" w:styleId="1F5D9CE21F394B2194D0A96F776922D6">
    <w:name w:val="1F5D9CE21F394B2194D0A96F776922D6"/>
  </w:style>
  <w:style w:type="paragraph" w:customStyle="1" w:styleId="DF1C0E0F1BA8497C95842A71A4B3B13C">
    <w:name w:val="DF1C0E0F1BA8497C95842A71A4B3B13C"/>
  </w:style>
  <w:style w:type="paragraph" w:customStyle="1" w:styleId="43926AABEEE147F09DC3A2AD9576491A">
    <w:name w:val="43926AABEEE147F09DC3A2AD95764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รับสอนพิเศษ</dc:creator>
  <cp:lastModifiedBy>Home</cp:lastModifiedBy>
  <cp:revision>5</cp:revision>
  <dcterms:created xsi:type="dcterms:W3CDTF">2017-07-17T15:25:00Z</dcterms:created>
  <dcterms:modified xsi:type="dcterms:W3CDTF">2017-07-17T15:46:00Z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