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675DAFF5" w14:textId="77777777">
        <w:tc>
          <w:tcPr>
            <w:tcW w:w="173" w:type="dxa"/>
            <w:shd w:val="clear" w:color="auto" w:fill="F79646" w:themeFill="accent6"/>
          </w:tcPr>
          <w:p w14:paraId="1F6B9D37" w14:textId="0494DD86" w:rsidR="009C1A99" w:rsidRDefault="009C1A99"/>
        </w:tc>
        <w:tc>
          <w:tcPr>
            <w:tcW w:w="352" w:type="dxa"/>
          </w:tcPr>
          <w:p w14:paraId="7E7B1B0C" w14:textId="34615215" w:rsidR="009C1A99" w:rsidRDefault="009C1A99"/>
        </w:tc>
        <w:tc>
          <w:tcPr>
            <w:tcW w:w="10275" w:type="dxa"/>
          </w:tcPr>
          <w:p w14:paraId="53C993EB" w14:textId="1496BA43" w:rsidR="009C1A99" w:rsidRDefault="0040099A">
            <w:pPr>
              <w:pStyle w:val="Heading1"/>
            </w:pPr>
            <w:r>
              <w:rPr>
                <w:noProof/>
              </w:rPr>
              <w:drawing>
                <wp:anchor distT="0" distB="0" distL="114300" distR="114300" simplePos="0" relativeHeight="251658240" behindDoc="0" locked="0" layoutInCell="1" allowOverlap="1" wp14:anchorId="00709207" wp14:editId="1AE951EF">
                  <wp:simplePos x="0" y="0"/>
                  <wp:positionH relativeFrom="column">
                    <wp:posOffset>4352925</wp:posOffset>
                  </wp:positionH>
                  <wp:positionV relativeFrom="paragraph">
                    <wp:posOffset>-1045845</wp:posOffset>
                  </wp:positionV>
                  <wp:extent cx="2044700" cy="13208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11.jpg"/>
                          <pic:cNvPicPr/>
                        </pic:nvPicPr>
                        <pic:blipFill rotWithShape="1">
                          <a:blip r:embed="rId8">
                            <a:extLst>
                              <a:ext uri="{28A0092B-C50C-407E-A947-70E740481C1C}">
                                <a14:useLocalDpi xmlns:a14="http://schemas.microsoft.com/office/drawing/2010/main" val="0"/>
                              </a:ext>
                            </a:extLst>
                          </a:blip>
                          <a:srcRect l="7795" t="6863" r="18386" b="21402"/>
                          <a:stretch/>
                        </pic:blipFill>
                        <pic:spPr bwMode="auto">
                          <a:xfrm>
                            <a:off x="0" y="0"/>
                            <a:ext cx="204470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D11">
              <w:t>Objective</w:t>
            </w:r>
          </w:p>
          <w:sdt>
            <w:sdtPr>
              <w:id w:val="9459735"/>
              <w:placeholder>
                <w:docPart w:val="B6C1D9F25574F74EA32D9FD75350FC39"/>
              </w:placeholder>
            </w:sdtPr>
            <w:sdtEndPr/>
            <w:sdtContent>
              <w:p w14:paraId="773C823F" w14:textId="77777777" w:rsidR="009C1A99" w:rsidRDefault="00FE2718" w:rsidP="00FE2718">
                <w:pPr>
                  <w:pStyle w:val="BodyText"/>
                </w:pPr>
                <w:r>
                  <w:t>Seeking for summer internship to gain working experience in the real business world as well as improve my skills and practical knowledge to make a positive contribution to your organization.</w:t>
                </w:r>
              </w:p>
            </w:sdtContent>
          </w:sdt>
        </w:tc>
      </w:tr>
      <w:tr w:rsidR="009C1A99" w14:paraId="78D9EC75" w14:textId="77777777">
        <w:trPr>
          <w:trHeight w:hRule="exact" w:val="288"/>
        </w:trPr>
        <w:tc>
          <w:tcPr>
            <w:tcW w:w="173" w:type="dxa"/>
          </w:tcPr>
          <w:p w14:paraId="10343AA0" w14:textId="77777777" w:rsidR="009C1A99" w:rsidRDefault="009C1A99"/>
        </w:tc>
        <w:tc>
          <w:tcPr>
            <w:tcW w:w="352" w:type="dxa"/>
          </w:tcPr>
          <w:p w14:paraId="3EB9BFD3" w14:textId="77777777" w:rsidR="009C1A99" w:rsidRDefault="009C1A99"/>
        </w:tc>
        <w:tc>
          <w:tcPr>
            <w:tcW w:w="10275" w:type="dxa"/>
          </w:tcPr>
          <w:p w14:paraId="7700E83A" w14:textId="77777777" w:rsidR="009C1A99" w:rsidRDefault="009C1A99"/>
        </w:tc>
      </w:tr>
      <w:tr w:rsidR="009C1A99" w14:paraId="61D0F2A5" w14:textId="77777777">
        <w:tc>
          <w:tcPr>
            <w:tcW w:w="173" w:type="dxa"/>
            <w:shd w:val="clear" w:color="auto" w:fill="4BACC6" w:themeFill="accent5"/>
          </w:tcPr>
          <w:p w14:paraId="5B513A37" w14:textId="77777777" w:rsidR="009C1A99" w:rsidRDefault="009C1A99"/>
        </w:tc>
        <w:tc>
          <w:tcPr>
            <w:tcW w:w="352" w:type="dxa"/>
          </w:tcPr>
          <w:p w14:paraId="5633379B" w14:textId="77777777" w:rsidR="009C1A99" w:rsidRDefault="009C1A99"/>
        </w:tc>
        <w:tc>
          <w:tcPr>
            <w:tcW w:w="10275" w:type="dxa"/>
          </w:tcPr>
          <w:p w14:paraId="05E9172B" w14:textId="77777777" w:rsidR="009C1A99" w:rsidRDefault="00A87D11">
            <w:pPr>
              <w:pStyle w:val="Heading1"/>
            </w:pPr>
            <w:r>
              <w:t>Ex</w:t>
            </w:r>
            <w:r w:rsidR="00FE2718">
              <w:t>tracurricular background</w:t>
            </w:r>
          </w:p>
          <w:p w14:paraId="5A2A88A3" w14:textId="77777777" w:rsidR="009C1A99" w:rsidRDefault="00644150">
            <w:pPr>
              <w:pStyle w:val="Heading2"/>
            </w:pPr>
            <w:sdt>
              <w:sdtPr>
                <w:id w:val="9459739"/>
                <w:placeholder>
                  <w:docPart w:val="4DF91185B8D063428EB0266AA98BCC6C"/>
                </w:placeholder>
              </w:sdtPr>
              <w:sdtEndPr/>
              <w:sdtContent>
                <w:r w:rsidR="00FE2718">
                  <w:t>Exchange Study in United States of America</w:t>
                </w:r>
              </w:sdtContent>
            </w:sdt>
            <w:r w:rsidR="00A87D11">
              <w:tab/>
            </w:r>
            <w:r w:rsidR="00FE2718">
              <w:t>2011-2012</w:t>
            </w:r>
          </w:p>
          <w:sdt>
            <w:sdtPr>
              <w:id w:val="9459741"/>
              <w:placeholder>
                <w:docPart w:val="DC8D877F161C27488187D0370D7C95E9"/>
              </w:placeholder>
            </w:sdtPr>
            <w:sdtEndPr/>
            <w:sdtContent>
              <w:p w14:paraId="2CC8C203" w14:textId="77777777" w:rsidR="00652EF7" w:rsidRDefault="00FE2718">
                <w:pPr>
                  <w:pStyle w:val="BodyText"/>
                </w:pPr>
                <w:r>
                  <w:t>High school exchange student</w:t>
                </w:r>
                <w:r w:rsidR="00652EF7">
                  <w:t xml:space="preserve"> at</w:t>
                </w:r>
                <w:r>
                  <w:t xml:space="preserve"> Woodmore high school, Ohio state</w:t>
                </w:r>
              </w:p>
              <w:p w14:paraId="2CC7BD0A" w14:textId="77777777" w:rsidR="009C1A99" w:rsidRDefault="00652EF7">
                <w:pPr>
                  <w:pStyle w:val="BodyText"/>
                </w:pPr>
                <w:r>
                  <w:t>Duration: 10 months</w:t>
                </w:r>
              </w:p>
            </w:sdtContent>
          </w:sdt>
          <w:p w14:paraId="05ABFB35" w14:textId="77777777" w:rsidR="009C1A99" w:rsidRDefault="00644150">
            <w:pPr>
              <w:pStyle w:val="Heading2"/>
            </w:pPr>
            <w:sdt>
              <w:sdtPr>
                <w:id w:val="9459744"/>
                <w:placeholder>
                  <w:docPart w:val="580BA1C177CBDE41AA38C1AF8ED04E1F"/>
                </w:placeholder>
              </w:sdtPr>
              <w:sdtEndPr/>
              <w:sdtContent>
                <w:r w:rsidR="00FE2718">
                  <w:t>YFU returnee</w:t>
                </w:r>
              </w:sdtContent>
            </w:sdt>
            <w:r w:rsidR="00A87D11">
              <w:tab/>
            </w:r>
            <w:r w:rsidR="00FE2718">
              <w:t>2014</w:t>
            </w:r>
            <w:bookmarkStart w:id="0" w:name="_GoBack"/>
            <w:bookmarkEnd w:id="0"/>
          </w:p>
          <w:sdt>
            <w:sdtPr>
              <w:id w:val="9459745"/>
              <w:placeholder>
                <w:docPart w:val="959B18F4CFE44840B00747389DA4A78B"/>
              </w:placeholder>
            </w:sdtPr>
            <w:sdtEndPr/>
            <w:sdtContent>
              <w:p w14:paraId="31D0DA2D" w14:textId="77777777" w:rsidR="00FE2718" w:rsidRDefault="00FE2718">
                <w:pPr>
                  <w:pStyle w:val="BodyText"/>
                </w:pPr>
                <w:r>
                  <w:t>Interviewer of exchange student candidate</w:t>
                </w:r>
              </w:p>
              <w:p w14:paraId="344EB37C" w14:textId="77777777" w:rsidR="009C1A99" w:rsidRDefault="00FE2718">
                <w:pPr>
                  <w:pStyle w:val="BodyText"/>
                </w:pPr>
                <w:r>
                  <w:t>Staff of</w:t>
                </w:r>
                <w:r w:rsidR="00A611D9">
                  <w:t xml:space="preserve"> study abroad</w:t>
                </w:r>
                <w:r>
                  <w:t xml:space="preserve"> preparing </w:t>
                </w:r>
                <w:r w:rsidR="00A611D9">
                  <w:t>camp</w:t>
                </w:r>
              </w:p>
            </w:sdtContent>
          </w:sdt>
          <w:p w14:paraId="4A486C4B" w14:textId="77777777" w:rsidR="00FE2718" w:rsidRDefault="00644150" w:rsidP="00FE2718">
            <w:pPr>
              <w:pStyle w:val="Heading2"/>
            </w:pPr>
            <w:sdt>
              <w:sdtPr>
                <w:id w:val="9459746"/>
                <w:placeholder>
                  <w:docPart w:val="4AB2FD225F091447BC156AFA7D802905"/>
                </w:placeholder>
              </w:sdtPr>
              <w:sdtEndPr/>
              <w:sdtContent>
                <w:r w:rsidR="00FE2718">
                  <w:t>Volunteer Camp: Intercamp Taprajan #11</w:t>
                </w:r>
              </w:sdtContent>
            </w:sdt>
            <w:r w:rsidR="00A87D11">
              <w:tab/>
            </w:r>
            <w:r w:rsidR="00FE2718">
              <w:t>2015</w:t>
            </w:r>
          </w:p>
          <w:p w14:paraId="576F67B0" w14:textId="77777777" w:rsidR="00A611D9" w:rsidRDefault="00652EF7" w:rsidP="00A611D9">
            <w:pPr>
              <w:pStyle w:val="BodyText"/>
            </w:pPr>
            <w:r>
              <w:t>Project: building classroom for Ban Nong Klu school in Ubonratchathani</w:t>
            </w:r>
          </w:p>
          <w:p w14:paraId="67E9C119" w14:textId="77777777" w:rsidR="00652EF7" w:rsidRDefault="00652EF7" w:rsidP="00A611D9">
            <w:pPr>
              <w:pStyle w:val="BodyText"/>
            </w:pPr>
            <w:r>
              <w:t>Duration: 15 days</w:t>
            </w:r>
          </w:p>
          <w:p w14:paraId="32015FBD" w14:textId="09AF067E" w:rsidR="00BF2E3C" w:rsidRDefault="00644150" w:rsidP="00BF2E3C">
            <w:pPr>
              <w:pStyle w:val="Heading2"/>
            </w:pPr>
            <w:sdt>
              <w:sdtPr>
                <w:id w:val="1190104666"/>
                <w:placeholder>
                  <w:docPart w:val="08A048FEDA340D478624979AF566E0ED"/>
                </w:placeholder>
              </w:sdtPr>
              <w:sdtEndPr/>
              <w:sdtContent>
                <w:r w:rsidR="00BF2E3C">
                  <w:t>TU Photo camp: Phu Kradung</w:t>
                </w:r>
              </w:sdtContent>
            </w:sdt>
            <w:r w:rsidR="00BF2E3C">
              <w:tab/>
              <w:t>2015</w:t>
            </w:r>
          </w:p>
          <w:p w14:paraId="79C29366" w14:textId="704B0E25" w:rsidR="00BF2E3C" w:rsidRDefault="00BF2E3C" w:rsidP="00BF2E3C">
            <w:pPr>
              <w:pStyle w:val="BodyText"/>
            </w:pPr>
            <w:r>
              <w:t>Taking photo learning camp</w:t>
            </w:r>
          </w:p>
          <w:p w14:paraId="389DA3AB" w14:textId="25C865D1" w:rsidR="00BF2E3C" w:rsidRPr="00A611D9" w:rsidRDefault="00BF2E3C" w:rsidP="00BF2E3C">
            <w:pPr>
              <w:pStyle w:val="BodyText"/>
            </w:pPr>
            <w:r>
              <w:t>Duration: 6 days</w:t>
            </w:r>
          </w:p>
          <w:p w14:paraId="1A525EE0" w14:textId="40FACE5A" w:rsidR="00BF2E3C" w:rsidRDefault="00644150" w:rsidP="00BF2E3C">
            <w:pPr>
              <w:pStyle w:val="Heading2"/>
            </w:pPr>
            <w:sdt>
              <w:sdtPr>
                <w:id w:val="-193469827"/>
                <w:placeholder>
                  <w:docPart w:val="7EF2C37F973751459FE756EEECEE4CFF"/>
                </w:placeholder>
              </w:sdtPr>
              <w:sdtEndPr/>
              <w:sdtContent>
                <w:r w:rsidR="00BF2E3C">
                  <w:t>TU Photo trip: Karnchanaburi</w:t>
                </w:r>
              </w:sdtContent>
            </w:sdt>
            <w:r w:rsidR="00BF2E3C">
              <w:tab/>
              <w:t>2015</w:t>
            </w:r>
          </w:p>
          <w:p w14:paraId="7E5275F6" w14:textId="77777777" w:rsidR="00BF2E3C" w:rsidRDefault="00BF2E3C" w:rsidP="00BF2E3C">
            <w:pPr>
              <w:pStyle w:val="BodyText"/>
            </w:pPr>
            <w:r>
              <w:t>Taking photo learning camp</w:t>
            </w:r>
          </w:p>
          <w:p w14:paraId="7A18E306" w14:textId="3C8457FA" w:rsidR="00BF2E3C" w:rsidRPr="00A611D9" w:rsidRDefault="00BF2E3C" w:rsidP="00A611D9">
            <w:pPr>
              <w:pStyle w:val="BodyText"/>
            </w:pPr>
            <w:r>
              <w:t>Duration: 3 days</w:t>
            </w:r>
          </w:p>
          <w:p w14:paraId="0DA1C715" w14:textId="77777777" w:rsidR="00FE2718" w:rsidRPr="00FE2718" w:rsidRDefault="00644150" w:rsidP="00652EF7">
            <w:pPr>
              <w:pStyle w:val="Heading2"/>
            </w:pPr>
            <w:sdt>
              <w:sdtPr>
                <w:id w:val="200447238"/>
                <w:placeholder>
                  <w:docPart w:val="396080264E6141439015CBD237BA9DFB"/>
                </w:placeholder>
              </w:sdtPr>
              <w:sdtEndPr/>
              <w:sdtContent>
                <w:r w:rsidR="00FE2718">
                  <w:t>Extra Cheerleading</w:t>
                </w:r>
                <w:r w:rsidR="00652EF7">
                  <w:t xml:space="preserve"> in Taprajan Game</w:t>
                </w:r>
              </w:sdtContent>
            </w:sdt>
            <w:r w:rsidR="00FE2718">
              <w:tab/>
              <w:t>2015</w:t>
            </w:r>
          </w:p>
          <w:p w14:paraId="125F32CB" w14:textId="77777777" w:rsidR="00FE2718" w:rsidRDefault="00644150" w:rsidP="00FE2718">
            <w:pPr>
              <w:pStyle w:val="Heading2"/>
            </w:pPr>
            <w:sdt>
              <w:sdtPr>
                <w:id w:val="1126356304"/>
                <w:placeholder>
                  <w:docPart w:val="BCF6ECB431B73B4E87B4776FFC66EB9E"/>
                </w:placeholder>
              </w:sdtPr>
              <w:sdtEndPr/>
              <w:sdtContent>
                <w:r w:rsidR="00FE2718">
                  <w:t>BE drama</w:t>
                </w:r>
              </w:sdtContent>
            </w:sdt>
            <w:r w:rsidR="00FE2718">
              <w:tab/>
              <w:t>2015, 2016</w:t>
            </w:r>
          </w:p>
          <w:sdt>
            <w:sdtPr>
              <w:id w:val="-1203402275"/>
              <w:placeholder>
                <w:docPart w:val="F0C5A0357C0A7C4491B522AA6DA824B4"/>
              </w:placeholder>
            </w:sdtPr>
            <w:sdtEndPr/>
            <w:sdtContent>
              <w:p w14:paraId="692C5821" w14:textId="77777777" w:rsidR="00652EF7" w:rsidRDefault="00652EF7" w:rsidP="00FE2718">
                <w:pPr>
                  <w:pStyle w:val="BodyText"/>
                </w:pPr>
                <w:r>
                  <w:t>2015 position: make-up and hairdo</w:t>
                </w:r>
              </w:p>
              <w:p w14:paraId="653DE7A4" w14:textId="77777777" w:rsidR="00652EF7" w:rsidRDefault="00652EF7" w:rsidP="00FE2718">
                <w:pPr>
                  <w:pStyle w:val="BodyText"/>
                </w:pPr>
                <w:r>
                  <w:t>2016 position: backup stage and lighting</w:t>
                </w:r>
              </w:p>
              <w:p w14:paraId="12EC6FDF" w14:textId="77777777" w:rsidR="00652EF7" w:rsidRDefault="00644150" w:rsidP="00652EF7">
                <w:pPr>
                  <w:pStyle w:val="Heading2"/>
                </w:pPr>
                <w:sdt>
                  <w:sdtPr>
                    <w:id w:val="2011559694"/>
                    <w:placeholder>
                      <w:docPart w:val="2754B1D7F4F73646A844EEC274A06290"/>
                    </w:placeholder>
                  </w:sdtPr>
                  <w:sdtEndPr/>
                  <w:sdtContent>
                    <w:r w:rsidR="00652EF7">
                      <w:t>Volunteer Camp: Limited BE 22 camp</w:t>
                    </w:r>
                  </w:sdtContent>
                </w:sdt>
                <w:r w:rsidR="00652EF7">
                  <w:tab/>
                  <w:t>2016</w:t>
                </w:r>
              </w:p>
              <w:p w14:paraId="138C8A11" w14:textId="77777777" w:rsidR="00652EF7" w:rsidRDefault="00652EF7" w:rsidP="00FE2718">
                <w:pPr>
                  <w:pStyle w:val="BodyText"/>
                </w:pPr>
                <w:r>
                  <w:t>Project: building classroom for elementary student for Ban Peung School in Ubonratchthani</w:t>
                </w:r>
              </w:p>
              <w:p w14:paraId="11996FAB" w14:textId="77777777" w:rsidR="00652EF7" w:rsidRDefault="00652EF7" w:rsidP="00FE2718">
                <w:pPr>
                  <w:pStyle w:val="BodyText"/>
                </w:pPr>
                <w:r>
                  <w:t>Duration 14 days</w:t>
                </w:r>
              </w:p>
              <w:p w14:paraId="465D9D28" w14:textId="77777777" w:rsidR="00652EF7" w:rsidRDefault="00644150" w:rsidP="00652EF7">
                <w:pPr>
                  <w:pStyle w:val="Heading2"/>
                </w:pPr>
                <w:sdt>
                  <w:sdtPr>
                    <w:id w:val="517125510"/>
                    <w:placeholder>
                      <w:docPart w:val="099E79E9CA78DA4292844F956B6499B6"/>
                    </w:placeholder>
                  </w:sdtPr>
                  <w:sdtEndPr/>
                  <w:sdtContent>
                    <w:r w:rsidR="00652EF7">
                      <w:t>Exchange Study in Sweden</w:t>
                    </w:r>
                  </w:sdtContent>
                </w:sdt>
                <w:r w:rsidR="00652EF7">
                  <w:tab/>
                  <w:t>2016-present</w:t>
                </w:r>
              </w:p>
              <w:sdt>
                <w:sdtPr>
                  <w:id w:val="804502345"/>
                  <w:placeholder>
                    <w:docPart w:val="C1CBEB4E291D3E4CA448F8A8D71A83ED"/>
                  </w:placeholder>
                </w:sdtPr>
                <w:sdtEndPr/>
                <w:sdtContent>
                  <w:p w14:paraId="1062DD8D" w14:textId="77777777" w:rsidR="00EA0C66" w:rsidRDefault="00652EF7" w:rsidP="00652EF7">
                    <w:pPr>
                      <w:pStyle w:val="BodyText"/>
                    </w:pPr>
                    <w:r>
                      <w:t>University exchange student at Linnaeus University, Växjö, Sweden</w:t>
                    </w:r>
                  </w:p>
                  <w:p w14:paraId="3BDA31C8" w14:textId="77777777" w:rsidR="00652EF7" w:rsidRDefault="00EA0C66" w:rsidP="00652EF7">
                    <w:pPr>
                      <w:pStyle w:val="BodyText"/>
                    </w:pPr>
                    <w:r>
                      <w:lastRenderedPageBreak/>
                      <w:t>Faculty of Economics</w:t>
                    </w:r>
                  </w:p>
                </w:sdtContent>
              </w:sdt>
              <w:p w14:paraId="3CB48B0A" w14:textId="77777777" w:rsidR="00EA0C66" w:rsidRDefault="00652EF7" w:rsidP="00FE2718">
                <w:pPr>
                  <w:pStyle w:val="BodyText"/>
                </w:pPr>
                <w:r>
                  <w:t>Duration: 10 months</w:t>
                </w:r>
              </w:p>
              <w:p w14:paraId="7546E01D" w14:textId="77777777" w:rsidR="00EA0C66" w:rsidRDefault="00644150" w:rsidP="00EA0C66">
                <w:pPr>
                  <w:pStyle w:val="Heading2"/>
                </w:pPr>
                <w:sdt>
                  <w:sdtPr>
                    <w:id w:val="-1089848654"/>
                    <w:placeholder>
                      <w:docPart w:val="7380CE7F60944147A9A0DB1D0DBFB5C8"/>
                    </w:placeholder>
                  </w:sdtPr>
                  <w:sdtEndPr/>
                  <w:sdtContent>
                    <w:r w:rsidR="00EA0C66">
                      <w:t>Member of Leo Club Sweden</w:t>
                    </w:r>
                  </w:sdtContent>
                </w:sdt>
                <w:r w:rsidR="00EA0C66">
                  <w:tab/>
                  <w:t>2016-present</w:t>
                </w:r>
              </w:p>
              <w:sdt>
                <w:sdtPr>
                  <w:id w:val="343132400"/>
                  <w:placeholder>
                    <w:docPart w:val="01DDB88B76C1C7478C63370C2CE836EF"/>
                  </w:placeholder>
                </w:sdtPr>
                <w:sdtEndPr/>
                <w:sdtContent>
                  <w:p w14:paraId="3B109E70" w14:textId="77777777" w:rsidR="00EA0C66" w:rsidRDefault="00EA0C66" w:rsidP="00EA0C66">
                    <w:pPr>
                      <w:pStyle w:val="BodyText"/>
                    </w:pPr>
                    <w:r>
                      <w:t>Volunteer Youth Club under Lion Non-profit organization</w:t>
                    </w:r>
                  </w:p>
                  <w:p w14:paraId="079B09BB" w14:textId="77777777" w:rsidR="009C1A99" w:rsidRDefault="00EA0C66" w:rsidP="00EA0C66">
                    <w:pPr>
                      <w:pStyle w:val="BodyText"/>
                    </w:pPr>
                    <w:r>
                      <w:t xml:space="preserve">Goal: </w:t>
                    </w:r>
                    <w:r w:rsidRPr="00EA0C66">
                      <w:t>helps locally and internationally such as help projects for children in eastern Europe.</w:t>
                    </w:r>
                  </w:p>
                </w:sdtContent>
              </w:sdt>
            </w:sdtContent>
          </w:sdt>
        </w:tc>
      </w:tr>
      <w:tr w:rsidR="009C1A99" w14:paraId="5B4C2C7D" w14:textId="77777777">
        <w:trPr>
          <w:trHeight w:hRule="exact" w:val="288"/>
        </w:trPr>
        <w:tc>
          <w:tcPr>
            <w:tcW w:w="173" w:type="dxa"/>
          </w:tcPr>
          <w:p w14:paraId="27F9881F" w14:textId="77777777" w:rsidR="009C1A99" w:rsidRDefault="009C1A99"/>
        </w:tc>
        <w:tc>
          <w:tcPr>
            <w:tcW w:w="352" w:type="dxa"/>
          </w:tcPr>
          <w:p w14:paraId="2AE7E17C" w14:textId="77777777" w:rsidR="009C1A99" w:rsidRDefault="009C1A99"/>
        </w:tc>
        <w:tc>
          <w:tcPr>
            <w:tcW w:w="10275" w:type="dxa"/>
          </w:tcPr>
          <w:p w14:paraId="1CC20BD2" w14:textId="77777777" w:rsidR="009C1A99" w:rsidRDefault="009C1A99"/>
        </w:tc>
      </w:tr>
      <w:tr w:rsidR="009C1A99" w14:paraId="6AF6277C" w14:textId="77777777">
        <w:tc>
          <w:tcPr>
            <w:tcW w:w="173" w:type="dxa"/>
            <w:shd w:val="clear" w:color="auto" w:fill="8064A2" w:themeFill="accent4"/>
          </w:tcPr>
          <w:p w14:paraId="14538FE7" w14:textId="77777777" w:rsidR="009C1A99" w:rsidRDefault="009C1A99"/>
        </w:tc>
        <w:tc>
          <w:tcPr>
            <w:tcW w:w="352" w:type="dxa"/>
          </w:tcPr>
          <w:p w14:paraId="64C4583F" w14:textId="77777777" w:rsidR="009C1A99" w:rsidRDefault="009C1A99"/>
        </w:tc>
        <w:tc>
          <w:tcPr>
            <w:tcW w:w="10275" w:type="dxa"/>
          </w:tcPr>
          <w:p w14:paraId="5B7A6617" w14:textId="77777777" w:rsidR="009C1A99" w:rsidRDefault="00A87D11">
            <w:pPr>
              <w:pStyle w:val="Heading1"/>
            </w:pPr>
            <w:r>
              <w:t>Education</w:t>
            </w:r>
          </w:p>
          <w:p w14:paraId="01AB6E34" w14:textId="0284833A" w:rsidR="009C1A99" w:rsidRDefault="00644150">
            <w:pPr>
              <w:pStyle w:val="Heading2"/>
            </w:pPr>
            <w:sdt>
              <w:sdtPr>
                <w:id w:val="9459748"/>
                <w:placeholder>
                  <w:docPart w:val="2EF588026E9E6A4A985B211CECE57624"/>
                </w:placeholder>
              </w:sdtPr>
              <w:sdtEndPr/>
              <w:sdtContent>
                <w:r w:rsidR="001A01AA">
                  <w:t>Suankularb Wittayalai Nonthaburi School</w:t>
                </w:r>
              </w:sdtContent>
            </w:sdt>
            <w:r w:rsidR="00A87D11">
              <w:tab/>
            </w:r>
            <w:r w:rsidR="001A01AA">
              <w:t>2009-2014</w:t>
            </w:r>
          </w:p>
          <w:p w14:paraId="28AF7F4F" w14:textId="1B3A4404" w:rsidR="009C1A99" w:rsidRDefault="001A01AA">
            <w:pPr>
              <w:pStyle w:val="BodyText"/>
            </w:pPr>
            <w:r>
              <w:t>Major: Mathematics and English</w:t>
            </w:r>
          </w:p>
          <w:p w14:paraId="6FB3B8F0" w14:textId="4193F25F" w:rsidR="009C1A99" w:rsidRDefault="00644150">
            <w:pPr>
              <w:pStyle w:val="Heading2"/>
            </w:pPr>
            <w:sdt>
              <w:sdtPr>
                <w:id w:val="9459752"/>
                <w:placeholder>
                  <w:docPart w:val="50C0E4EC15E84941851C89FA6BDDDEC6"/>
                </w:placeholder>
              </w:sdtPr>
              <w:sdtEndPr/>
              <w:sdtContent>
                <w:r w:rsidR="001A01AA">
                  <w:t xml:space="preserve">Bachelor of Economics (International Program) </w:t>
                </w:r>
              </w:sdtContent>
            </w:sdt>
            <w:r w:rsidR="00A87D11">
              <w:tab/>
            </w:r>
            <w:r w:rsidR="001A01AA">
              <w:t>2014-present</w:t>
            </w:r>
          </w:p>
          <w:sdt>
            <w:sdtPr>
              <w:id w:val="9459753"/>
              <w:placeholder>
                <w:docPart w:val="E8700E61C491894389B4B75071D06D6E"/>
              </w:placeholder>
            </w:sdtPr>
            <w:sdtEndPr/>
            <w:sdtContent>
              <w:p w14:paraId="194FBA98" w14:textId="77777777" w:rsidR="001A01AA" w:rsidRDefault="001A01AA" w:rsidP="001A01AA">
                <w:pPr>
                  <w:pStyle w:val="BodyText"/>
                </w:pPr>
                <w:r>
                  <w:t>Thammasat University</w:t>
                </w:r>
              </w:p>
              <w:p w14:paraId="4161A8AD" w14:textId="77777777" w:rsidR="001A01AA" w:rsidRDefault="001A01AA" w:rsidP="001A01AA">
                <w:pPr>
                  <w:pStyle w:val="BodyText"/>
                </w:pPr>
                <w:r>
                  <w:t>Major: Economics</w:t>
                </w:r>
              </w:p>
              <w:p w14:paraId="63C5F2F0" w14:textId="77777777" w:rsidR="001A01AA" w:rsidRDefault="001A01AA" w:rsidP="001A01AA">
                <w:pPr>
                  <w:pStyle w:val="BodyText"/>
                </w:pPr>
                <w:r>
                  <w:t>Minor: Marketing</w:t>
                </w:r>
              </w:p>
              <w:p w14:paraId="5CCACBB8" w14:textId="1857BBFD" w:rsidR="009C1A99" w:rsidRDefault="00E63D72" w:rsidP="001A01AA">
                <w:pPr>
                  <w:pStyle w:val="BodyText"/>
                </w:pPr>
                <w:r>
                  <w:t>Accumulate GPA 3.53</w:t>
                </w:r>
              </w:p>
            </w:sdtContent>
          </w:sdt>
        </w:tc>
      </w:tr>
      <w:tr w:rsidR="009C1A99" w14:paraId="1D9F2713" w14:textId="77777777">
        <w:trPr>
          <w:trHeight w:hRule="exact" w:val="288"/>
        </w:trPr>
        <w:tc>
          <w:tcPr>
            <w:tcW w:w="173" w:type="dxa"/>
          </w:tcPr>
          <w:p w14:paraId="0055B17E" w14:textId="5A90C4A5" w:rsidR="009C1A99" w:rsidRDefault="009C1A99"/>
        </w:tc>
        <w:tc>
          <w:tcPr>
            <w:tcW w:w="352" w:type="dxa"/>
          </w:tcPr>
          <w:p w14:paraId="7286E28C" w14:textId="77777777" w:rsidR="009C1A99" w:rsidRDefault="009C1A99"/>
        </w:tc>
        <w:tc>
          <w:tcPr>
            <w:tcW w:w="10275" w:type="dxa"/>
          </w:tcPr>
          <w:p w14:paraId="3BAE0268" w14:textId="77777777" w:rsidR="009C1A99" w:rsidRDefault="009C1A99"/>
        </w:tc>
      </w:tr>
      <w:tr w:rsidR="009C1A99" w14:paraId="2609C847" w14:textId="77777777">
        <w:tc>
          <w:tcPr>
            <w:tcW w:w="173" w:type="dxa"/>
            <w:shd w:val="clear" w:color="auto" w:fill="C0504D" w:themeFill="accent2"/>
          </w:tcPr>
          <w:p w14:paraId="7DAACED4" w14:textId="77777777" w:rsidR="009C1A99" w:rsidRDefault="009C1A99"/>
        </w:tc>
        <w:tc>
          <w:tcPr>
            <w:tcW w:w="352" w:type="dxa"/>
          </w:tcPr>
          <w:p w14:paraId="1CCD8D6F" w14:textId="77777777" w:rsidR="009C1A99" w:rsidRDefault="009C1A99"/>
        </w:tc>
        <w:tc>
          <w:tcPr>
            <w:tcW w:w="10275" w:type="dxa"/>
          </w:tcPr>
          <w:p w14:paraId="14B79CE4" w14:textId="77777777" w:rsidR="009C1A99" w:rsidRDefault="00A87D11">
            <w:pPr>
              <w:pStyle w:val="Heading1"/>
            </w:pPr>
            <w:r>
              <w:t>Skills</w:t>
            </w:r>
          </w:p>
          <w:sdt>
            <w:sdtPr>
              <w:id w:val="24003798"/>
              <w:placeholder>
                <w:docPart w:val="36BB60CA23D8B84BB39433B9530B88F7"/>
              </w:placeholder>
            </w:sdtPr>
            <w:sdtEndPr/>
            <w:sdtContent>
              <w:p w14:paraId="41858DE8" w14:textId="77777777" w:rsidR="001A01AA" w:rsidRDefault="001A01AA" w:rsidP="001A01AA">
                <w:pPr>
                  <w:pStyle w:val="BodyText"/>
                  <w:numPr>
                    <w:ilvl w:val="0"/>
                    <w:numId w:val="11"/>
                  </w:numPr>
                </w:pPr>
                <w:r>
                  <w:t>Analysis Thinking</w:t>
                </w:r>
              </w:p>
              <w:p w14:paraId="1FBC9FB3" w14:textId="51B489A0" w:rsidR="00B651C2" w:rsidRDefault="00B651C2" w:rsidP="001A01AA">
                <w:pPr>
                  <w:pStyle w:val="BodyText"/>
                  <w:numPr>
                    <w:ilvl w:val="0"/>
                    <w:numId w:val="11"/>
                  </w:numPr>
                </w:pPr>
                <w:r>
                  <w:t>Languages: Thai, English</w:t>
                </w:r>
                <w:r w:rsidR="00BF2E3C">
                  <w:t xml:space="preserve"> (excellent)</w:t>
                </w:r>
              </w:p>
              <w:p w14:paraId="4C561FF5" w14:textId="77777777" w:rsidR="001A01AA" w:rsidRDefault="001A01AA" w:rsidP="001A01AA">
                <w:pPr>
                  <w:pStyle w:val="BodyText"/>
                  <w:numPr>
                    <w:ilvl w:val="0"/>
                    <w:numId w:val="11"/>
                  </w:numPr>
                </w:pPr>
                <w:r>
                  <w:t>Basic Microsoft Office</w:t>
                </w:r>
              </w:p>
              <w:p w14:paraId="660D7BA1" w14:textId="77777777" w:rsidR="00B651C2" w:rsidRDefault="00B651C2" w:rsidP="001A01AA">
                <w:pPr>
                  <w:pStyle w:val="BodyText"/>
                  <w:numPr>
                    <w:ilvl w:val="0"/>
                    <w:numId w:val="11"/>
                  </w:numPr>
                </w:pPr>
                <w:r>
                  <w:t>Basic Photoshop</w:t>
                </w:r>
              </w:p>
              <w:p w14:paraId="2F5B5B6F" w14:textId="47F19CDC" w:rsidR="00B651C2" w:rsidRDefault="00B651C2" w:rsidP="001A01AA">
                <w:pPr>
                  <w:pStyle w:val="BodyText"/>
                  <w:numPr>
                    <w:ilvl w:val="0"/>
                    <w:numId w:val="11"/>
                  </w:numPr>
                </w:pPr>
                <w:r>
                  <w:t>Movie Editing: Final Cut Pro and Imovie</w:t>
                </w:r>
              </w:p>
              <w:p w14:paraId="48CF4F7C" w14:textId="77777777" w:rsidR="00B651C2" w:rsidRDefault="00B651C2" w:rsidP="001A01AA">
                <w:pPr>
                  <w:pStyle w:val="BodyText"/>
                  <w:numPr>
                    <w:ilvl w:val="0"/>
                    <w:numId w:val="11"/>
                  </w:numPr>
                </w:pPr>
                <w:r>
                  <w:t>Google drive</w:t>
                </w:r>
              </w:p>
              <w:p w14:paraId="1B1B78AB" w14:textId="77777777" w:rsidR="00B651C2" w:rsidRDefault="00B651C2" w:rsidP="001A01AA">
                <w:pPr>
                  <w:pStyle w:val="BodyText"/>
                  <w:numPr>
                    <w:ilvl w:val="0"/>
                    <w:numId w:val="11"/>
                  </w:numPr>
                </w:pPr>
                <w:r>
                  <w:t>Online Communication and Social media usage skills</w:t>
                </w:r>
              </w:p>
              <w:p w14:paraId="430C216A" w14:textId="77777777" w:rsidR="00B651C2" w:rsidRDefault="00B651C2" w:rsidP="001A01AA">
                <w:pPr>
                  <w:pStyle w:val="BodyText"/>
                  <w:numPr>
                    <w:ilvl w:val="0"/>
                    <w:numId w:val="11"/>
                  </w:numPr>
                </w:pPr>
                <w:r>
                  <w:t>Teamwork</w:t>
                </w:r>
              </w:p>
              <w:p w14:paraId="620DD4F7" w14:textId="77777777" w:rsidR="00B651C2" w:rsidRDefault="00B651C2" w:rsidP="001A01AA">
                <w:pPr>
                  <w:pStyle w:val="BodyText"/>
                  <w:numPr>
                    <w:ilvl w:val="0"/>
                    <w:numId w:val="11"/>
                  </w:numPr>
                </w:pPr>
                <w:r>
                  <w:t>Communication Skills</w:t>
                </w:r>
              </w:p>
              <w:p w14:paraId="3C2FE42B" w14:textId="77777777" w:rsidR="00BF2E3C" w:rsidRDefault="00B651C2" w:rsidP="00B651C2">
                <w:pPr>
                  <w:pStyle w:val="BodyText"/>
                  <w:numPr>
                    <w:ilvl w:val="0"/>
                    <w:numId w:val="11"/>
                  </w:numPr>
                </w:pPr>
                <w:r>
                  <w:t>Social media for business</w:t>
                </w:r>
              </w:p>
              <w:p w14:paraId="630A87D4" w14:textId="0505FC81" w:rsidR="009C1A99" w:rsidRDefault="00BF2E3C" w:rsidP="00B651C2">
                <w:pPr>
                  <w:pStyle w:val="BodyText"/>
                  <w:numPr>
                    <w:ilvl w:val="0"/>
                    <w:numId w:val="11"/>
                  </w:numPr>
                </w:pPr>
                <w:r>
                  <w:t>Photography</w:t>
                </w:r>
              </w:p>
            </w:sdtContent>
          </w:sdt>
        </w:tc>
      </w:tr>
    </w:tbl>
    <w:p w14:paraId="605513B9" w14:textId="03F90981" w:rsidR="0040099A" w:rsidRDefault="0040099A">
      <w:pPr>
        <w:spacing w:line="240" w:lineRule="auto"/>
      </w:pPr>
    </w:p>
    <w:p w14:paraId="3A2BB595" w14:textId="39E1DB7D" w:rsidR="009C1A99" w:rsidRPr="0040099A" w:rsidRDefault="0040099A" w:rsidP="0040099A">
      <w:pPr>
        <w:tabs>
          <w:tab w:val="left" w:pos="9900"/>
        </w:tabs>
      </w:pPr>
      <w:r>
        <w:tab/>
      </w:r>
    </w:p>
    <w:sectPr w:rsidR="009C1A99" w:rsidRPr="0040099A" w:rsidSect="009C1A99">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64D58" w14:textId="77777777" w:rsidR="001A01AA" w:rsidRDefault="001A01AA">
      <w:pPr>
        <w:spacing w:line="240" w:lineRule="auto"/>
      </w:pPr>
      <w:r>
        <w:separator/>
      </w:r>
    </w:p>
  </w:endnote>
  <w:endnote w:type="continuationSeparator" w:id="0">
    <w:p w14:paraId="36E6D113" w14:textId="77777777" w:rsidR="001A01AA" w:rsidRDefault="001A0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EDF07" w14:textId="77777777" w:rsidR="001A01AA" w:rsidRDefault="001A01AA">
    <w:pPr>
      <w:pStyle w:val="Footer"/>
    </w:pPr>
    <w:r>
      <w:fldChar w:fldCharType="begin"/>
    </w:r>
    <w:r>
      <w:instrText xml:space="preserve"> Page </w:instrText>
    </w:r>
    <w:r>
      <w:fldChar w:fldCharType="separate"/>
    </w:r>
    <w:r w:rsidR="00644150">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2886F" w14:textId="77777777" w:rsidR="001A01AA" w:rsidRDefault="001A01AA">
      <w:pPr>
        <w:spacing w:line="240" w:lineRule="auto"/>
      </w:pPr>
      <w:r>
        <w:separator/>
      </w:r>
    </w:p>
  </w:footnote>
  <w:footnote w:type="continuationSeparator" w:id="0">
    <w:p w14:paraId="4584A74E" w14:textId="77777777" w:rsidR="001A01AA" w:rsidRDefault="001A01A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FCF23" w14:textId="77777777" w:rsidR="001A01AA" w:rsidRDefault="001A01AA">
    <w:pPr>
      <w:pStyle w:val="Title"/>
    </w:pPr>
    <w:r>
      <w:fldChar w:fldCharType="begin"/>
    </w:r>
    <w:r>
      <w:instrText xml:space="preserve"> PLACEHOLDER </w:instrText>
    </w:r>
    <w:r>
      <w:fldChar w:fldCharType="begin"/>
    </w:r>
    <w:r>
      <w:instrText xml:space="preserve"> IF </w:instrText>
    </w:r>
    <w:r w:rsidR="00644150">
      <w:fldChar w:fldCharType="begin"/>
    </w:r>
    <w:r w:rsidR="00644150">
      <w:instrText xml:space="preserve"> USERNAME </w:instrText>
    </w:r>
    <w:r w:rsidR="00644150">
      <w:fldChar w:fldCharType="separate"/>
    </w:r>
    <w:r w:rsidR="009777B7">
      <w:rPr>
        <w:noProof/>
      </w:rPr>
      <w:instrText>Pimolporn Jintarith</w:instrText>
    </w:r>
    <w:r w:rsidR="00644150">
      <w:rPr>
        <w:noProof/>
      </w:rPr>
      <w:fldChar w:fldCharType="end"/>
    </w:r>
    <w:r>
      <w:instrText xml:space="preserve">="" "[Your Name]" </w:instrText>
    </w:r>
    <w:r w:rsidR="00644150">
      <w:fldChar w:fldCharType="begin"/>
    </w:r>
    <w:r w:rsidR="00644150">
      <w:instrText xml:space="preserve"> USERNAME </w:instrText>
    </w:r>
    <w:r w:rsidR="00644150">
      <w:fldChar w:fldCharType="separate"/>
    </w:r>
    <w:r w:rsidR="009777B7">
      <w:rPr>
        <w:noProof/>
      </w:rPr>
      <w:instrText>Pimolporn Jintarith</w:instrText>
    </w:r>
    <w:r w:rsidR="00644150">
      <w:rPr>
        <w:noProof/>
      </w:rPr>
      <w:fldChar w:fldCharType="end"/>
    </w:r>
    <w:r>
      <w:fldChar w:fldCharType="separate"/>
    </w:r>
    <w:r w:rsidR="009777B7">
      <w:rPr>
        <w:noProof/>
      </w:rPr>
      <w:instrText>Pimolporn Jintarith</w:instrText>
    </w:r>
    <w:r>
      <w:fldChar w:fldCharType="end"/>
    </w:r>
    <w:r>
      <w:instrText xml:space="preserve"> \* MERGEFORMAT</w:instrText>
    </w:r>
    <w:r>
      <w:fldChar w:fldCharType="separate"/>
    </w:r>
    <w:r w:rsidR="00644150">
      <w:t xml:space="preserve">Pimolporn </w:t>
    </w:r>
    <w:r w:rsidR="00644150">
      <w:rPr>
        <w:noProof/>
      </w:rPr>
      <w:t>Jintarith</w:t>
    </w:r>
    <w:r>
      <w:fldChar w:fldCharType="end"/>
    </w:r>
  </w:p>
  <w:p w14:paraId="7ACA6F5E" w14:textId="3782992C" w:rsidR="001A01AA" w:rsidRDefault="001A01AA">
    <w:pPr>
      <w:pStyle w:val="ContactDetails"/>
    </w:pPr>
    <w:r>
      <w:t>Taharnbuk Rd, Meung, Nakor</w:t>
    </w:r>
    <w:r w:rsidR="00644150">
      <w:t>nphathum 73000</w:t>
    </w:r>
    <w:r w:rsidR="00644150">
      <w:br/>
      <w:t>Phone: 0945560058</w:t>
    </w:r>
    <w:r>
      <w:t xml:space="preserve"> E-Mail: harry_puipui@hotmail.com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9721B1"/>
    <w:multiLevelType w:val="hybridMultilevel"/>
    <w:tmpl w:val="7CA6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E2718"/>
    <w:rsid w:val="001A01AA"/>
    <w:rsid w:val="0040099A"/>
    <w:rsid w:val="004F33F1"/>
    <w:rsid w:val="005E107F"/>
    <w:rsid w:val="00644150"/>
    <w:rsid w:val="00652EF7"/>
    <w:rsid w:val="006A65DA"/>
    <w:rsid w:val="007058A2"/>
    <w:rsid w:val="009777B7"/>
    <w:rsid w:val="009C1A99"/>
    <w:rsid w:val="00A130C3"/>
    <w:rsid w:val="00A611D9"/>
    <w:rsid w:val="00A87D11"/>
    <w:rsid w:val="00B651C2"/>
    <w:rsid w:val="00BF2E3C"/>
    <w:rsid w:val="00D87E95"/>
    <w:rsid w:val="00E63D72"/>
    <w:rsid w:val="00EA0C66"/>
    <w:rsid w:val="00FE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6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4F81B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9C1A99"/>
    <w:rPr>
      <w:b/>
      <w:bCs/>
      <w:i/>
      <w:iCs/>
      <w:color w:val="4F81B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65F91"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4F81BD"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9C1A99"/>
    <w:rPr>
      <w:b/>
      <w:bCs/>
      <w:i/>
      <w:iCs/>
      <w:color w:val="4F81BD"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65F91"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C1D9F25574F74EA32D9FD75350FC39"/>
        <w:category>
          <w:name w:val="General"/>
          <w:gallery w:val="placeholder"/>
        </w:category>
        <w:types>
          <w:type w:val="bbPlcHdr"/>
        </w:types>
        <w:behaviors>
          <w:behavior w:val="content"/>
        </w:behaviors>
        <w:guid w:val="{293CBC08-F851-3048-9DEC-794DB504C70E}"/>
      </w:docPartPr>
      <w:docPartBody>
        <w:p w:rsidR="00C72BF6" w:rsidRDefault="00C72BF6">
          <w:pPr>
            <w:pStyle w:val="B6C1D9F25574F74EA32D9FD75350FC3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DF91185B8D063428EB0266AA98BCC6C"/>
        <w:category>
          <w:name w:val="General"/>
          <w:gallery w:val="placeholder"/>
        </w:category>
        <w:types>
          <w:type w:val="bbPlcHdr"/>
        </w:types>
        <w:behaviors>
          <w:behavior w:val="content"/>
        </w:behaviors>
        <w:guid w:val="{40B62D6E-47D7-0242-B84F-3AD2F50E448C}"/>
      </w:docPartPr>
      <w:docPartBody>
        <w:p w:rsidR="00C72BF6" w:rsidRDefault="00C72BF6">
          <w:pPr>
            <w:pStyle w:val="4DF91185B8D063428EB0266AA98BCC6C"/>
          </w:pPr>
          <w:r>
            <w:t>Lorem ipsum dolor</w:t>
          </w:r>
        </w:p>
      </w:docPartBody>
    </w:docPart>
    <w:docPart>
      <w:docPartPr>
        <w:name w:val="DC8D877F161C27488187D0370D7C95E9"/>
        <w:category>
          <w:name w:val="General"/>
          <w:gallery w:val="placeholder"/>
        </w:category>
        <w:types>
          <w:type w:val="bbPlcHdr"/>
        </w:types>
        <w:behaviors>
          <w:behavior w:val="content"/>
        </w:behaviors>
        <w:guid w:val="{D5B3B079-6A52-CC48-8578-606C48D5879A}"/>
      </w:docPartPr>
      <w:docPartBody>
        <w:p w:rsidR="00C72BF6" w:rsidRDefault="00C72BF6">
          <w:pPr>
            <w:pStyle w:val="DC8D877F161C27488187D0370D7C95E9"/>
          </w:pPr>
          <w:r>
            <w:t>Etiam cursus suscipit enim. Nulla facilisi. Integer eleifend diam eu diam. Donec dapibus enim sollicitudin nulla. Nam hendrerit. Nunc id nisi. Curabitur sed neque. Pellentesque placerat consequat pede.</w:t>
          </w:r>
        </w:p>
      </w:docPartBody>
    </w:docPart>
    <w:docPart>
      <w:docPartPr>
        <w:name w:val="580BA1C177CBDE41AA38C1AF8ED04E1F"/>
        <w:category>
          <w:name w:val="General"/>
          <w:gallery w:val="placeholder"/>
        </w:category>
        <w:types>
          <w:type w:val="bbPlcHdr"/>
        </w:types>
        <w:behaviors>
          <w:behavior w:val="content"/>
        </w:behaviors>
        <w:guid w:val="{DF0F02F0-0AD6-9D4E-B1D7-24B24E5088C9}"/>
      </w:docPartPr>
      <w:docPartBody>
        <w:p w:rsidR="00C72BF6" w:rsidRDefault="00C72BF6">
          <w:pPr>
            <w:pStyle w:val="580BA1C177CBDE41AA38C1AF8ED04E1F"/>
          </w:pPr>
          <w:r>
            <w:t>Lorem ipsum dolor</w:t>
          </w:r>
        </w:p>
      </w:docPartBody>
    </w:docPart>
    <w:docPart>
      <w:docPartPr>
        <w:name w:val="959B18F4CFE44840B00747389DA4A78B"/>
        <w:category>
          <w:name w:val="General"/>
          <w:gallery w:val="placeholder"/>
        </w:category>
        <w:types>
          <w:type w:val="bbPlcHdr"/>
        </w:types>
        <w:behaviors>
          <w:behavior w:val="content"/>
        </w:behaviors>
        <w:guid w:val="{E40A3598-50CA-6043-A38E-25B85E4F26D5}"/>
      </w:docPartPr>
      <w:docPartBody>
        <w:p w:rsidR="00C72BF6" w:rsidRDefault="00C72BF6">
          <w:pPr>
            <w:pStyle w:val="959B18F4CFE44840B00747389DA4A78B"/>
          </w:pPr>
          <w:r>
            <w:t>Etiam cursus suscipit enim. Nulla facilisi. Integer eleifend diam eu diam. Donec dapibus enim sollicitudin nulla. Nam hendrerit. Nunc id nisi. Curabitur sed neque. Pellentesque placerat consequat pede.</w:t>
          </w:r>
        </w:p>
      </w:docPartBody>
    </w:docPart>
    <w:docPart>
      <w:docPartPr>
        <w:name w:val="4AB2FD225F091447BC156AFA7D802905"/>
        <w:category>
          <w:name w:val="General"/>
          <w:gallery w:val="placeholder"/>
        </w:category>
        <w:types>
          <w:type w:val="bbPlcHdr"/>
        </w:types>
        <w:behaviors>
          <w:behavior w:val="content"/>
        </w:behaviors>
        <w:guid w:val="{02120D63-967C-E144-A992-F233633D6D46}"/>
      </w:docPartPr>
      <w:docPartBody>
        <w:p w:rsidR="00C72BF6" w:rsidRDefault="00C72BF6">
          <w:pPr>
            <w:pStyle w:val="4AB2FD225F091447BC156AFA7D802905"/>
          </w:pPr>
          <w:r>
            <w:t>Lorem ipsum dolor</w:t>
          </w:r>
        </w:p>
      </w:docPartBody>
    </w:docPart>
    <w:docPart>
      <w:docPartPr>
        <w:name w:val="2EF588026E9E6A4A985B211CECE57624"/>
        <w:category>
          <w:name w:val="General"/>
          <w:gallery w:val="placeholder"/>
        </w:category>
        <w:types>
          <w:type w:val="bbPlcHdr"/>
        </w:types>
        <w:behaviors>
          <w:behavior w:val="content"/>
        </w:behaviors>
        <w:guid w:val="{CAA9B258-5A1F-6C4B-B21C-B1A156A6215C}"/>
      </w:docPartPr>
      <w:docPartBody>
        <w:p w:rsidR="00C72BF6" w:rsidRDefault="00C72BF6">
          <w:pPr>
            <w:pStyle w:val="2EF588026E9E6A4A985B211CECE57624"/>
          </w:pPr>
          <w:r>
            <w:t>Aliquam dapibus.</w:t>
          </w:r>
        </w:p>
      </w:docPartBody>
    </w:docPart>
    <w:docPart>
      <w:docPartPr>
        <w:name w:val="50C0E4EC15E84941851C89FA6BDDDEC6"/>
        <w:category>
          <w:name w:val="General"/>
          <w:gallery w:val="placeholder"/>
        </w:category>
        <w:types>
          <w:type w:val="bbPlcHdr"/>
        </w:types>
        <w:behaviors>
          <w:behavior w:val="content"/>
        </w:behaviors>
        <w:guid w:val="{4E5C42BB-F2A1-DF49-B97E-CC2C5F35C41D}"/>
      </w:docPartPr>
      <w:docPartBody>
        <w:p w:rsidR="00C72BF6" w:rsidRDefault="00C72BF6">
          <w:pPr>
            <w:pStyle w:val="50C0E4EC15E84941851C89FA6BDDDEC6"/>
          </w:pPr>
          <w:r>
            <w:t>Aliquam dapibus.</w:t>
          </w:r>
        </w:p>
      </w:docPartBody>
    </w:docPart>
    <w:docPart>
      <w:docPartPr>
        <w:name w:val="E8700E61C491894389B4B75071D06D6E"/>
        <w:category>
          <w:name w:val="General"/>
          <w:gallery w:val="placeholder"/>
        </w:category>
        <w:types>
          <w:type w:val="bbPlcHdr"/>
        </w:types>
        <w:behaviors>
          <w:behavior w:val="content"/>
        </w:behaviors>
        <w:guid w:val="{B0CA496B-5B07-3E46-9233-F29E33C00DD0}"/>
      </w:docPartPr>
      <w:docPartBody>
        <w:p w:rsidR="00C72BF6" w:rsidRDefault="00C72BF6">
          <w:pPr>
            <w:pStyle w:val="E8700E61C491894389B4B75071D06D6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6BB60CA23D8B84BB39433B9530B88F7"/>
        <w:category>
          <w:name w:val="General"/>
          <w:gallery w:val="placeholder"/>
        </w:category>
        <w:types>
          <w:type w:val="bbPlcHdr"/>
        </w:types>
        <w:behaviors>
          <w:behavior w:val="content"/>
        </w:behaviors>
        <w:guid w:val="{10A4E661-F25D-D94F-914A-D6857D8CBB88}"/>
      </w:docPartPr>
      <w:docPartBody>
        <w:p w:rsidR="00C72BF6" w:rsidRDefault="00C72BF6">
          <w:pPr>
            <w:pStyle w:val="36BB60CA23D8B84BB39433B9530B88F7"/>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CF6ECB431B73B4E87B4776FFC66EB9E"/>
        <w:category>
          <w:name w:val="General"/>
          <w:gallery w:val="placeholder"/>
        </w:category>
        <w:types>
          <w:type w:val="bbPlcHdr"/>
        </w:types>
        <w:behaviors>
          <w:behavior w:val="content"/>
        </w:behaviors>
        <w:guid w:val="{92759521-2419-2A41-A7EC-F119DD460482}"/>
      </w:docPartPr>
      <w:docPartBody>
        <w:p w:rsidR="00C72BF6" w:rsidRDefault="00C72BF6" w:rsidP="00C72BF6">
          <w:pPr>
            <w:pStyle w:val="BCF6ECB431B73B4E87B4776FFC66EB9E"/>
          </w:pPr>
          <w:r>
            <w:t>Lorem ipsum dolor</w:t>
          </w:r>
        </w:p>
      </w:docPartBody>
    </w:docPart>
    <w:docPart>
      <w:docPartPr>
        <w:name w:val="F0C5A0357C0A7C4491B522AA6DA824B4"/>
        <w:category>
          <w:name w:val="General"/>
          <w:gallery w:val="placeholder"/>
        </w:category>
        <w:types>
          <w:type w:val="bbPlcHdr"/>
        </w:types>
        <w:behaviors>
          <w:behavior w:val="content"/>
        </w:behaviors>
        <w:guid w:val="{DAF38AE6-539B-7543-9B86-5DE4FDDCD3DC}"/>
      </w:docPartPr>
      <w:docPartBody>
        <w:p w:rsidR="00C72BF6" w:rsidRDefault="00C72BF6" w:rsidP="00C72BF6">
          <w:pPr>
            <w:pStyle w:val="F0C5A0357C0A7C4491B522AA6DA824B4"/>
          </w:pPr>
          <w:r>
            <w:t>Etiam cursus suscipit enim. Nulla facilisi. Integer eleifend diam eu diam. Donec dapibus enim sollicitudin nulla. Nam hendrerit. Nunc id nisi. Curabitur sed neque. Pellentesque placerat consequat pede.</w:t>
          </w:r>
        </w:p>
      </w:docPartBody>
    </w:docPart>
    <w:docPart>
      <w:docPartPr>
        <w:name w:val="396080264E6141439015CBD237BA9DFB"/>
        <w:category>
          <w:name w:val="General"/>
          <w:gallery w:val="placeholder"/>
        </w:category>
        <w:types>
          <w:type w:val="bbPlcHdr"/>
        </w:types>
        <w:behaviors>
          <w:behavior w:val="content"/>
        </w:behaviors>
        <w:guid w:val="{5EB89713-9AA3-D745-AB3D-0C21B274670B}"/>
      </w:docPartPr>
      <w:docPartBody>
        <w:p w:rsidR="00C72BF6" w:rsidRDefault="00C72BF6" w:rsidP="00C72BF6">
          <w:pPr>
            <w:pStyle w:val="396080264E6141439015CBD237BA9DFB"/>
          </w:pPr>
          <w:r>
            <w:t>Lorem ipsum dolor</w:t>
          </w:r>
        </w:p>
      </w:docPartBody>
    </w:docPart>
    <w:docPart>
      <w:docPartPr>
        <w:name w:val="2754B1D7F4F73646A844EEC274A06290"/>
        <w:category>
          <w:name w:val="General"/>
          <w:gallery w:val="placeholder"/>
        </w:category>
        <w:types>
          <w:type w:val="bbPlcHdr"/>
        </w:types>
        <w:behaviors>
          <w:behavior w:val="content"/>
        </w:behaviors>
        <w:guid w:val="{B6B0C440-50AA-294E-B221-A42847AFAB99}"/>
      </w:docPartPr>
      <w:docPartBody>
        <w:p w:rsidR="00C72BF6" w:rsidRDefault="00C72BF6" w:rsidP="00C72BF6">
          <w:pPr>
            <w:pStyle w:val="2754B1D7F4F73646A844EEC274A06290"/>
          </w:pPr>
          <w:r>
            <w:t>Lorem ipsum dolor</w:t>
          </w:r>
        </w:p>
      </w:docPartBody>
    </w:docPart>
    <w:docPart>
      <w:docPartPr>
        <w:name w:val="099E79E9CA78DA4292844F956B6499B6"/>
        <w:category>
          <w:name w:val="General"/>
          <w:gallery w:val="placeholder"/>
        </w:category>
        <w:types>
          <w:type w:val="bbPlcHdr"/>
        </w:types>
        <w:behaviors>
          <w:behavior w:val="content"/>
        </w:behaviors>
        <w:guid w:val="{C65C78D7-6A52-444D-B5CF-C7208DFAD5DB}"/>
      </w:docPartPr>
      <w:docPartBody>
        <w:p w:rsidR="00C72BF6" w:rsidRDefault="00C72BF6" w:rsidP="00C72BF6">
          <w:pPr>
            <w:pStyle w:val="099E79E9CA78DA4292844F956B6499B6"/>
          </w:pPr>
          <w:r>
            <w:t>Lorem ipsum dolor</w:t>
          </w:r>
        </w:p>
      </w:docPartBody>
    </w:docPart>
    <w:docPart>
      <w:docPartPr>
        <w:name w:val="C1CBEB4E291D3E4CA448F8A8D71A83ED"/>
        <w:category>
          <w:name w:val="General"/>
          <w:gallery w:val="placeholder"/>
        </w:category>
        <w:types>
          <w:type w:val="bbPlcHdr"/>
        </w:types>
        <w:behaviors>
          <w:behavior w:val="content"/>
        </w:behaviors>
        <w:guid w:val="{F944B639-C430-024C-80D5-E75A9E1BA614}"/>
      </w:docPartPr>
      <w:docPartBody>
        <w:p w:rsidR="00C72BF6" w:rsidRDefault="00C72BF6" w:rsidP="00C72BF6">
          <w:pPr>
            <w:pStyle w:val="C1CBEB4E291D3E4CA448F8A8D71A83ED"/>
          </w:pPr>
          <w:r>
            <w:t>Etiam cursus suscipit enim. Nulla facilisi. Integer eleifend diam eu diam. Donec dapibus enim sollicitudin nulla. Nam hendrerit. Nunc id nisi. Curabitur sed neque. Pellentesque placerat consequat pede.</w:t>
          </w:r>
        </w:p>
      </w:docPartBody>
    </w:docPart>
    <w:docPart>
      <w:docPartPr>
        <w:name w:val="7380CE7F60944147A9A0DB1D0DBFB5C8"/>
        <w:category>
          <w:name w:val="General"/>
          <w:gallery w:val="placeholder"/>
        </w:category>
        <w:types>
          <w:type w:val="bbPlcHdr"/>
        </w:types>
        <w:behaviors>
          <w:behavior w:val="content"/>
        </w:behaviors>
        <w:guid w:val="{9C550BFD-6C64-414B-8E7E-0676B55CB217}"/>
      </w:docPartPr>
      <w:docPartBody>
        <w:p w:rsidR="00C72BF6" w:rsidRDefault="00C72BF6" w:rsidP="00C72BF6">
          <w:pPr>
            <w:pStyle w:val="7380CE7F60944147A9A0DB1D0DBFB5C8"/>
          </w:pPr>
          <w:r>
            <w:t>Lorem ipsum dolor</w:t>
          </w:r>
        </w:p>
      </w:docPartBody>
    </w:docPart>
    <w:docPart>
      <w:docPartPr>
        <w:name w:val="01DDB88B76C1C7478C63370C2CE836EF"/>
        <w:category>
          <w:name w:val="General"/>
          <w:gallery w:val="placeholder"/>
        </w:category>
        <w:types>
          <w:type w:val="bbPlcHdr"/>
        </w:types>
        <w:behaviors>
          <w:behavior w:val="content"/>
        </w:behaviors>
        <w:guid w:val="{65CAF1C6-B5A0-B247-B39E-EC253BAFC2A9}"/>
      </w:docPartPr>
      <w:docPartBody>
        <w:p w:rsidR="00C72BF6" w:rsidRDefault="00C72BF6" w:rsidP="00C72BF6">
          <w:pPr>
            <w:pStyle w:val="01DDB88B76C1C7478C63370C2CE836EF"/>
          </w:pPr>
          <w:r>
            <w:t>Etiam cursus suscipit enim. Nulla facilisi. Integer eleifend diam eu diam. Donec dapibus enim sollicitudin nulla. Nam hendrerit. Nunc id nisi. Curabitur sed neque. Pellentesque placerat consequat pede.</w:t>
          </w:r>
        </w:p>
      </w:docPartBody>
    </w:docPart>
    <w:docPart>
      <w:docPartPr>
        <w:name w:val="08A048FEDA340D478624979AF566E0ED"/>
        <w:category>
          <w:name w:val="General"/>
          <w:gallery w:val="placeholder"/>
        </w:category>
        <w:types>
          <w:type w:val="bbPlcHdr"/>
        </w:types>
        <w:behaviors>
          <w:behavior w:val="content"/>
        </w:behaviors>
        <w:guid w:val="{9D86220A-BDE1-8B4C-9A34-3D48FEC2FCF1}"/>
      </w:docPartPr>
      <w:docPartBody>
        <w:p w:rsidR="006C6FA0" w:rsidRDefault="0080140F" w:rsidP="0080140F">
          <w:pPr>
            <w:pStyle w:val="08A048FEDA340D478624979AF566E0ED"/>
          </w:pPr>
          <w:r>
            <w:t>Lorem ipsum dolor</w:t>
          </w:r>
        </w:p>
      </w:docPartBody>
    </w:docPart>
    <w:docPart>
      <w:docPartPr>
        <w:name w:val="7EF2C37F973751459FE756EEECEE4CFF"/>
        <w:category>
          <w:name w:val="General"/>
          <w:gallery w:val="placeholder"/>
        </w:category>
        <w:types>
          <w:type w:val="bbPlcHdr"/>
        </w:types>
        <w:behaviors>
          <w:behavior w:val="content"/>
        </w:behaviors>
        <w:guid w:val="{DC5172C0-2E26-4949-B0A3-E07BF118F7FE}"/>
      </w:docPartPr>
      <w:docPartBody>
        <w:p w:rsidR="006C6FA0" w:rsidRDefault="0080140F" w:rsidP="0080140F">
          <w:pPr>
            <w:pStyle w:val="7EF2C37F973751459FE756EEECEE4CFF"/>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BF6"/>
    <w:rsid w:val="006C6FA0"/>
    <w:rsid w:val="0080140F"/>
    <w:rsid w:val="00C72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6C1D9F25574F74EA32D9FD75350FC39">
    <w:name w:val="B6C1D9F25574F74EA32D9FD75350FC39"/>
  </w:style>
  <w:style w:type="paragraph" w:customStyle="1" w:styleId="4DF91185B8D063428EB0266AA98BCC6C">
    <w:name w:val="4DF91185B8D063428EB0266AA98BCC6C"/>
  </w:style>
  <w:style w:type="paragraph" w:customStyle="1" w:styleId="DC8D877F161C27488187D0370D7C95E9">
    <w:name w:val="DC8D877F161C27488187D0370D7C95E9"/>
  </w:style>
  <w:style w:type="paragraph" w:customStyle="1" w:styleId="580BA1C177CBDE41AA38C1AF8ED04E1F">
    <w:name w:val="580BA1C177CBDE41AA38C1AF8ED04E1F"/>
  </w:style>
  <w:style w:type="paragraph" w:customStyle="1" w:styleId="959B18F4CFE44840B00747389DA4A78B">
    <w:name w:val="959B18F4CFE44840B00747389DA4A78B"/>
  </w:style>
  <w:style w:type="paragraph" w:customStyle="1" w:styleId="4AB2FD225F091447BC156AFA7D802905">
    <w:name w:val="4AB2FD225F091447BC156AFA7D802905"/>
  </w:style>
  <w:style w:type="paragraph" w:customStyle="1" w:styleId="07983282748FA14E9CA75740D6AA551F">
    <w:name w:val="07983282748FA14E9CA75740D6AA551F"/>
  </w:style>
  <w:style w:type="paragraph" w:customStyle="1" w:styleId="2EF588026E9E6A4A985B211CECE57624">
    <w:name w:val="2EF588026E9E6A4A985B211CECE57624"/>
  </w:style>
  <w:style w:type="paragraph" w:customStyle="1" w:styleId="42A1E27C5D6D764782508FE025ADDE25">
    <w:name w:val="42A1E27C5D6D764782508FE025ADDE25"/>
  </w:style>
  <w:style w:type="paragraph" w:customStyle="1" w:styleId="50C0E4EC15E84941851C89FA6BDDDEC6">
    <w:name w:val="50C0E4EC15E84941851C89FA6BDDDEC6"/>
  </w:style>
  <w:style w:type="paragraph" w:customStyle="1" w:styleId="E8700E61C491894389B4B75071D06D6E">
    <w:name w:val="E8700E61C491894389B4B75071D06D6E"/>
  </w:style>
  <w:style w:type="paragraph" w:customStyle="1" w:styleId="36BB60CA23D8B84BB39433B9530B88F7">
    <w:name w:val="36BB60CA23D8B84BB39433B9530B88F7"/>
  </w:style>
  <w:style w:type="paragraph" w:customStyle="1" w:styleId="51A0E6A7E41B1E4F904FC8E0087A22B1">
    <w:name w:val="51A0E6A7E41B1E4F904FC8E0087A22B1"/>
    <w:rsid w:val="00C72BF6"/>
  </w:style>
  <w:style w:type="paragraph" w:customStyle="1" w:styleId="A8E6E1A117A07C4D9CC4B8E3F24EAEE5">
    <w:name w:val="A8E6E1A117A07C4D9CC4B8E3F24EAEE5"/>
    <w:rsid w:val="00C72BF6"/>
  </w:style>
  <w:style w:type="paragraph" w:customStyle="1" w:styleId="BCF6ECB431B73B4E87B4776FFC66EB9E">
    <w:name w:val="BCF6ECB431B73B4E87B4776FFC66EB9E"/>
    <w:rsid w:val="00C72BF6"/>
  </w:style>
  <w:style w:type="paragraph" w:customStyle="1" w:styleId="F0C5A0357C0A7C4491B522AA6DA824B4">
    <w:name w:val="F0C5A0357C0A7C4491B522AA6DA824B4"/>
    <w:rsid w:val="00C72BF6"/>
  </w:style>
  <w:style w:type="paragraph" w:customStyle="1" w:styleId="8DEB0671275E204ABC9CBEF7CEE0EA9F">
    <w:name w:val="8DEB0671275E204ABC9CBEF7CEE0EA9F"/>
    <w:rsid w:val="00C72BF6"/>
  </w:style>
  <w:style w:type="paragraph" w:customStyle="1" w:styleId="C6575E3E1275C748946AED73777FBB36">
    <w:name w:val="C6575E3E1275C748946AED73777FBB36"/>
    <w:rsid w:val="00C72BF6"/>
  </w:style>
  <w:style w:type="paragraph" w:customStyle="1" w:styleId="DBECC9458588894381590F60B2F90BBF">
    <w:name w:val="DBECC9458588894381590F60B2F90BBF"/>
    <w:rsid w:val="00C72BF6"/>
  </w:style>
  <w:style w:type="paragraph" w:customStyle="1" w:styleId="9A39A29F9FEA674E96D228C1B4EACC8D">
    <w:name w:val="9A39A29F9FEA674E96D228C1B4EACC8D"/>
    <w:rsid w:val="00C72BF6"/>
  </w:style>
  <w:style w:type="paragraph" w:customStyle="1" w:styleId="396080264E6141439015CBD237BA9DFB">
    <w:name w:val="396080264E6141439015CBD237BA9DFB"/>
    <w:rsid w:val="00C72BF6"/>
  </w:style>
  <w:style w:type="paragraph" w:customStyle="1" w:styleId="AE95342FF970D14EA60CEE2F6338D220">
    <w:name w:val="AE95342FF970D14EA60CEE2F6338D220"/>
    <w:rsid w:val="00C72BF6"/>
  </w:style>
  <w:style w:type="paragraph" w:customStyle="1" w:styleId="2754B1D7F4F73646A844EEC274A06290">
    <w:name w:val="2754B1D7F4F73646A844EEC274A06290"/>
    <w:rsid w:val="00C72BF6"/>
  </w:style>
  <w:style w:type="paragraph" w:customStyle="1" w:styleId="099E79E9CA78DA4292844F956B6499B6">
    <w:name w:val="099E79E9CA78DA4292844F956B6499B6"/>
    <w:rsid w:val="00C72BF6"/>
  </w:style>
  <w:style w:type="paragraph" w:customStyle="1" w:styleId="C1CBEB4E291D3E4CA448F8A8D71A83ED">
    <w:name w:val="C1CBEB4E291D3E4CA448F8A8D71A83ED"/>
    <w:rsid w:val="00C72BF6"/>
  </w:style>
  <w:style w:type="paragraph" w:customStyle="1" w:styleId="7380CE7F60944147A9A0DB1D0DBFB5C8">
    <w:name w:val="7380CE7F60944147A9A0DB1D0DBFB5C8"/>
    <w:rsid w:val="00C72BF6"/>
  </w:style>
  <w:style w:type="paragraph" w:customStyle="1" w:styleId="01DDB88B76C1C7478C63370C2CE836EF">
    <w:name w:val="01DDB88B76C1C7478C63370C2CE836EF"/>
    <w:rsid w:val="00C72BF6"/>
  </w:style>
  <w:style w:type="paragraph" w:customStyle="1" w:styleId="08A048FEDA340D478624979AF566E0ED">
    <w:name w:val="08A048FEDA340D478624979AF566E0ED"/>
    <w:rsid w:val="0080140F"/>
  </w:style>
  <w:style w:type="paragraph" w:customStyle="1" w:styleId="7EF2C37F973751459FE756EEECEE4CFF">
    <w:name w:val="7EF2C37F973751459FE756EEECEE4CFF"/>
    <w:rsid w:val="008014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6C1D9F25574F74EA32D9FD75350FC39">
    <w:name w:val="B6C1D9F25574F74EA32D9FD75350FC39"/>
  </w:style>
  <w:style w:type="paragraph" w:customStyle="1" w:styleId="4DF91185B8D063428EB0266AA98BCC6C">
    <w:name w:val="4DF91185B8D063428EB0266AA98BCC6C"/>
  </w:style>
  <w:style w:type="paragraph" w:customStyle="1" w:styleId="DC8D877F161C27488187D0370D7C95E9">
    <w:name w:val="DC8D877F161C27488187D0370D7C95E9"/>
  </w:style>
  <w:style w:type="paragraph" w:customStyle="1" w:styleId="580BA1C177CBDE41AA38C1AF8ED04E1F">
    <w:name w:val="580BA1C177CBDE41AA38C1AF8ED04E1F"/>
  </w:style>
  <w:style w:type="paragraph" w:customStyle="1" w:styleId="959B18F4CFE44840B00747389DA4A78B">
    <w:name w:val="959B18F4CFE44840B00747389DA4A78B"/>
  </w:style>
  <w:style w:type="paragraph" w:customStyle="1" w:styleId="4AB2FD225F091447BC156AFA7D802905">
    <w:name w:val="4AB2FD225F091447BC156AFA7D802905"/>
  </w:style>
  <w:style w:type="paragraph" w:customStyle="1" w:styleId="07983282748FA14E9CA75740D6AA551F">
    <w:name w:val="07983282748FA14E9CA75740D6AA551F"/>
  </w:style>
  <w:style w:type="paragraph" w:customStyle="1" w:styleId="2EF588026E9E6A4A985B211CECE57624">
    <w:name w:val="2EF588026E9E6A4A985B211CECE57624"/>
  </w:style>
  <w:style w:type="paragraph" w:customStyle="1" w:styleId="42A1E27C5D6D764782508FE025ADDE25">
    <w:name w:val="42A1E27C5D6D764782508FE025ADDE25"/>
  </w:style>
  <w:style w:type="paragraph" w:customStyle="1" w:styleId="50C0E4EC15E84941851C89FA6BDDDEC6">
    <w:name w:val="50C0E4EC15E84941851C89FA6BDDDEC6"/>
  </w:style>
  <w:style w:type="paragraph" w:customStyle="1" w:styleId="E8700E61C491894389B4B75071D06D6E">
    <w:name w:val="E8700E61C491894389B4B75071D06D6E"/>
  </w:style>
  <w:style w:type="paragraph" w:customStyle="1" w:styleId="36BB60CA23D8B84BB39433B9530B88F7">
    <w:name w:val="36BB60CA23D8B84BB39433B9530B88F7"/>
  </w:style>
  <w:style w:type="paragraph" w:customStyle="1" w:styleId="51A0E6A7E41B1E4F904FC8E0087A22B1">
    <w:name w:val="51A0E6A7E41B1E4F904FC8E0087A22B1"/>
    <w:rsid w:val="00C72BF6"/>
  </w:style>
  <w:style w:type="paragraph" w:customStyle="1" w:styleId="A8E6E1A117A07C4D9CC4B8E3F24EAEE5">
    <w:name w:val="A8E6E1A117A07C4D9CC4B8E3F24EAEE5"/>
    <w:rsid w:val="00C72BF6"/>
  </w:style>
  <w:style w:type="paragraph" w:customStyle="1" w:styleId="BCF6ECB431B73B4E87B4776FFC66EB9E">
    <w:name w:val="BCF6ECB431B73B4E87B4776FFC66EB9E"/>
    <w:rsid w:val="00C72BF6"/>
  </w:style>
  <w:style w:type="paragraph" w:customStyle="1" w:styleId="F0C5A0357C0A7C4491B522AA6DA824B4">
    <w:name w:val="F0C5A0357C0A7C4491B522AA6DA824B4"/>
    <w:rsid w:val="00C72BF6"/>
  </w:style>
  <w:style w:type="paragraph" w:customStyle="1" w:styleId="8DEB0671275E204ABC9CBEF7CEE0EA9F">
    <w:name w:val="8DEB0671275E204ABC9CBEF7CEE0EA9F"/>
    <w:rsid w:val="00C72BF6"/>
  </w:style>
  <w:style w:type="paragraph" w:customStyle="1" w:styleId="C6575E3E1275C748946AED73777FBB36">
    <w:name w:val="C6575E3E1275C748946AED73777FBB36"/>
    <w:rsid w:val="00C72BF6"/>
  </w:style>
  <w:style w:type="paragraph" w:customStyle="1" w:styleId="DBECC9458588894381590F60B2F90BBF">
    <w:name w:val="DBECC9458588894381590F60B2F90BBF"/>
    <w:rsid w:val="00C72BF6"/>
  </w:style>
  <w:style w:type="paragraph" w:customStyle="1" w:styleId="9A39A29F9FEA674E96D228C1B4EACC8D">
    <w:name w:val="9A39A29F9FEA674E96D228C1B4EACC8D"/>
    <w:rsid w:val="00C72BF6"/>
  </w:style>
  <w:style w:type="paragraph" w:customStyle="1" w:styleId="396080264E6141439015CBD237BA9DFB">
    <w:name w:val="396080264E6141439015CBD237BA9DFB"/>
    <w:rsid w:val="00C72BF6"/>
  </w:style>
  <w:style w:type="paragraph" w:customStyle="1" w:styleId="AE95342FF970D14EA60CEE2F6338D220">
    <w:name w:val="AE95342FF970D14EA60CEE2F6338D220"/>
    <w:rsid w:val="00C72BF6"/>
  </w:style>
  <w:style w:type="paragraph" w:customStyle="1" w:styleId="2754B1D7F4F73646A844EEC274A06290">
    <w:name w:val="2754B1D7F4F73646A844EEC274A06290"/>
    <w:rsid w:val="00C72BF6"/>
  </w:style>
  <w:style w:type="paragraph" w:customStyle="1" w:styleId="099E79E9CA78DA4292844F956B6499B6">
    <w:name w:val="099E79E9CA78DA4292844F956B6499B6"/>
    <w:rsid w:val="00C72BF6"/>
  </w:style>
  <w:style w:type="paragraph" w:customStyle="1" w:styleId="C1CBEB4E291D3E4CA448F8A8D71A83ED">
    <w:name w:val="C1CBEB4E291D3E4CA448F8A8D71A83ED"/>
    <w:rsid w:val="00C72BF6"/>
  </w:style>
  <w:style w:type="paragraph" w:customStyle="1" w:styleId="7380CE7F60944147A9A0DB1D0DBFB5C8">
    <w:name w:val="7380CE7F60944147A9A0DB1D0DBFB5C8"/>
    <w:rsid w:val="00C72BF6"/>
  </w:style>
  <w:style w:type="paragraph" w:customStyle="1" w:styleId="01DDB88B76C1C7478C63370C2CE836EF">
    <w:name w:val="01DDB88B76C1C7478C63370C2CE836EF"/>
    <w:rsid w:val="00C72BF6"/>
  </w:style>
  <w:style w:type="paragraph" w:customStyle="1" w:styleId="08A048FEDA340D478624979AF566E0ED">
    <w:name w:val="08A048FEDA340D478624979AF566E0ED"/>
    <w:rsid w:val="0080140F"/>
  </w:style>
  <w:style w:type="paragraph" w:customStyle="1" w:styleId="7EF2C37F973751459FE756EEECEE4CFF">
    <w:name w:val="7EF2C37F973751459FE756EEECEE4CFF"/>
    <w:rsid w:val="0080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0</TotalTime>
  <Pages>2</Pages>
  <Words>288</Words>
  <Characters>1646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Pimolporn Jintarith</dc:creator>
  <cp:keywords/>
  <dc:description/>
  <cp:lastModifiedBy>Pimolporn Jintarith</cp:lastModifiedBy>
  <cp:revision>4</cp:revision>
  <cp:lastPrinted>2017-02-21T16:08:00Z</cp:lastPrinted>
  <dcterms:created xsi:type="dcterms:W3CDTF">2017-02-21T16:08:00Z</dcterms:created>
  <dcterms:modified xsi:type="dcterms:W3CDTF">2017-06-24T11:41:00Z</dcterms:modified>
  <cp:category/>
</cp:coreProperties>
</file>