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4A13B" w14:textId="77777777" w:rsidR="00D420A3" w:rsidRDefault="006F7039">
      <w:pPr>
        <w:pStyle w:val="a3"/>
        <w:rPr>
          <w:rFonts w:cs="Angsana New"/>
          <w:bCs/>
          <w:szCs w:val="60"/>
          <w:cs/>
        </w:rPr>
      </w:pPr>
      <w:r>
        <w:rPr>
          <w:rFonts w:cs="Angsana New" w:hint="cs"/>
          <w:bCs/>
          <w:szCs w:val="60"/>
          <w:cs/>
        </w:rPr>
        <w:t>แนะนำตัว</w:t>
      </w:r>
    </w:p>
    <w:p w14:paraId="088A170C" w14:textId="0806052A" w:rsidR="00D420A3" w:rsidRDefault="00104305">
      <w:pPr>
        <w:pStyle w:val="1"/>
        <w:rPr>
          <w:rFonts w:cs="Angsana New"/>
          <w:bCs/>
          <w:szCs w:val="44"/>
          <w:cs/>
        </w:rPr>
      </w:pPr>
      <w:r>
        <w:rPr>
          <w:rFonts w:hint="cs"/>
          <w:b w:val="0"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4F24DEF1" wp14:editId="6EDE8260">
            <wp:simplePos x="0" y="0"/>
            <wp:positionH relativeFrom="column">
              <wp:posOffset>4371484</wp:posOffset>
            </wp:positionH>
            <wp:positionV relativeFrom="paragraph">
              <wp:posOffset>451764</wp:posOffset>
            </wp:positionV>
            <wp:extent cx="1979011" cy="1724722"/>
            <wp:effectExtent l="0" t="0" r="2540" b="8890"/>
            <wp:wrapTopAndBottom/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97" r="2813"/>
                    <a:stretch/>
                  </pic:blipFill>
                  <pic:spPr bwMode="auto">
                    <a:xfrm>
                      <a:off x="0" y="0"/>
                      <a:ext cx="1979303" cy="1724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2ED32" w14:textId="2B18DC7E" w:rsidR="006F7039" w:rsidRDefault="006F7039" w:rsidP="006F7039">
      <w:pPr>
        <w:rPr>
          <w:rFonts w:cs="Angsana New"/>
          <w:cs/>
        </w:rPr>
      </w:pPr>
      <w:r>
        <w:rPr>
          <w:rFonts w:hint="cs"/>
          <w:cs/>
        </w:rPr>
        <w:t>สวัสดีค่ะ</w:t>
      </w:r>
      <w:r>
        <w:rPr>
          <w:rFonts w:hint="cs"/>
        </w:rPr>
        <w:t xml:space="preserve">... </w:t>
      </w:r>
      <w:r w:rsidR="007A7BC8">
        <w:rPr>
          <w:rFonts w:hint="cs"/>
          <w:cs/>
        </w:rPr>
        <w:t>ชื่อนางสาวปิยาพัชร</w:t>
      </w:r>
      <w:r w:rsidR="007A7BC8">
        <w:rPr>
          <w:rFonts w:hint="cs"/>
        </w:rPr>
        <w:t xml:space="preserve"> </w:t>
      </w:r>
      <w:r w:rsidR="007A7BC8">
        <w:rPr>
          <w:rFonts w:hint="cs"/>
          <w:cs/>
        </w:rPr>
        <w:t>เรืองนาค</w:t>
      </w:r>
      <w:r w:rsidR="007A7BC8">
        <w:rPr>
          <w:rFonts w:hint="cs"/>
        </w:rPr>
        <w:t xml:space="preserve"> </w:t>
      </w:r>
      <w:r w:rsidR="007A7BC8">
        <w:rPr>
          <w:rFonts w:hint="cs"/>
          <w:cs/>
        </w:rPr>
        <w:t>ชื่อเล่น</w:t>
      </w:r>
      <w:r w:rsidR="007A7BC8">
        <w:rPr>
          <w:rFonts w:hint="cs"/>
        </w:rPr>
        <w:t xml:space="preserve"> </w:t>
      </w:r>
      <w:r w:rsidR="007A7BC8">
        <w:rPr>
          <w:rFonts w:hint="cs"/>
          <w:cs/>
        </w:rPr>
        <w:t>แพ็คเกจ</w:t>
      </w:r>
    </w:p>
    <w:p w14:paraId="5585936A" w14:textId="61824504" w:rsidR="007A7BC8" w:rsidRDefault="007A7BC8" w:rsidP="006F7039">
      <w:pPr>
        <w:rPr>
          <w:rFonts w:cs="Angsana New"/>
          <w:b/>
          <w:bCs/>
          <w:cs/>
        </w:rPr>
      </w:pPr>
      <w:r>
        <w:rPr>
          <w:rFonts w:hint="cs"/>
          <w:cs/>
        </w:rPr>
        <w:t>จบ</w:t>
      </w:r>
      <w:r w:rsidR="00BF58D6">
        <w:rPr>
          <w:rFonts w:hint="cs"/>
          <w:cs/>
        </w:rPr>
        <w:t>การศึกษาระดับ</w:t>
      </w:r>
      <w:r>
        <w:rPr>
          <w:rFonts w:hint="cs"/>
          <w:cs/>
        </w:rPr>
        <w:t>ชั้นมัธ</w:t>
      </w:r>
      <w:r w:rsidR="00BF58D6">
        <w:rPr>
          <w:rFonts w:hint="cs"/>
          <w:b/>
          <w:cs/>
        </w:rPr>
        <w:t>ยมศึกษาจาก</w:t>
      </w:r>
      <w:r w:rsidR="00BF58D6">
        <w:rPr>
          <w:rFonts w:hint="cs"/>
          <w:b/>
        </w:rPr>
        <w:t xml:space="preserve"> </w:t>
      </w:r>
      <w:r w:rsidR="00BF58D6">
        <w:rPr>
          <w:rFonts w:hint="cs"/>
          <w:b/>
          <w:cs/>
        </w:rPr>
        <w:t>รร</w:t>
      </w:r>
      <w:r w:rsidR="00BF58D6">
        <w:rPr>
          <w:rFonts w:hint="cs"/>
          <w:b/>
        </w:rPr>
        <w:t>.</w:t>
      </w:r>
      <w:r w:rsidR="00BF58D6">
        <w:rPr>
          <w:rFonts w:hint="cs"/>
          <w:b/>
          <w:cs/>
        </w:rPr>
        <w:t>เบญจมราชูทิศ</w:t>
      </w:r>
    </w:p>
    <w:p w14:paraId="415C7A2D" w14:textId="4425ADCD" w:rsidR="00BF58D6" w:rsidRDefault="007E4D34" w:rsidP="006F7039">
      <w:pPr>
        <w:rPr>
          <w:rFonts w:cs="Angsana New"/>
          <w:b/>
          <w:bCs/>
          <w:cs/>
        </w:rPr>
      </w:pPr>
      <w:r>
        <w:rPr>
          <w:rFonts w:hint="cs"/>
          <w:b/>
          <w:cs/>
        </w:rPr>
        <w:t>ตอนนี้กำลังศึกษาอยู่ที่</w:t>
      </w:r>
      <w:r>
        <w:rPr>
          <w:rFonts w:hint="cs"/>
          <w:b/>
        </w:rPr>
        <w:t xml:space="preserve"> </w:t>
      </w:r>
      <w:r>
        <w:rPr>
          <w:rFonts w:hint="cs"/>
          <w:b/>
          <w:cs/>
        </w:rPr>
        <w:t>คณะวิศวกรรมศาสตร์</w:t>
      </w:r>
      <w:r>
        <w:rPr>
          <w:rFonts w:hint="cs"/>
          <w:b/>
        </w:rPr>
        <w:t xml:space="preserve"> </w:t>
      </w:r>
      <w:r>
        <w:rPr>
          <w:rFonts w:hint="cs"/>
          <w:b/>
          <w:cs/>
        </w:rPr>
        <w:t>ภาคโยธา</w:t>
      </w:r>
      <w:r>
        <w:rPr>
          <w:rFonts w:hint="cs"/>
          <w:b/>
        </w:rPr>
        <w:t xml:space="preserve"> </w:t>
      </w:r>
      <w:r>
        <w:rPr>
          <w:rFonts w:hint="cs"/>
          <w:b/>
          <w:cs/>
        </w:rPr>
        <w:t>จุฬาฯ</w:t>
      </w:r>
      <w:r w:rsidR="00166708">
        <w:rPr>
          <w:rFonts w:hint="cs"/>
          <w:b/>
        </w:rPr>
        <w:t>(</w:t>
      </w:r>
      <w:r w:rsidR="00166708">
        <w:rPr>
          <w:rFonts w:hint="cs"/>
          <w:b/>
          <w:cs/>
        </w:rPr>
        <w:t>ชั้นปีที่3</w:t>
      </w:r>
      <w:r w:rsidR="00166708">
        <w:rPr>
          <w:rFonts w:hint="cs"/>
          <w:b/>
        </w:rPr>
        <w:t>)</w:t>
      </w:r>
      <w:bookmarkStart w:id="0" w:name="_GoBack"/>
      <w:bookmarkEnd w:id="0"/>
    </w:p>
    <w:p w14:paraId="20624F9E" w14:textId="2E210452" w:rsidR="00A75501" w:rsidRDefault="00166708">
      <w:pPr>
        <w:rPr>
          <w:b/>
        </w:rPr>
      </w:pPr>
      <w:r>
        <w:rPr>
          <w:rFonts w:hint="cs"/>
          <w:b/>
          <w:cs/>
        </w:rPr>
        <w:t>ผลงาน</w:t>
      </w:r>
    </w:p>
    <w:p w14:paraId="26BD7376" w14:textId="43AF8605" w:rsidR="00D420A3" w:rsidRPr="00CA0D12" w:rsidRDefault="006939E7">
      <w:pPr>
        <w:rPr>
          <w:b/>
          <w:cs/>
        </w:rPr>
      </w:pPr>
      <w:r>
        <w:rPr>
          <w:rFonts w:cs="Angsana New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0B6A951" wp14:editId="292042FB">
            <wp:simplePos x="0" y="0"/>
            <wp:positionH relativeFrom="column">
              <wp:posOffset>721360</wp:posOffset>
            </wp:positionH>
            <wp:positionV relativeFrom="paragraph">
              <wp:posOffset>287655</wp:posOffset>
            </wp:positionV>
            <wp:extent cx="5293995" cy="3525520"/>
            <wp:effectExtent l="0" t="0" r="1905" b="0"/>
            <wp:wrapTopAndBottom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A32">
        <w:rPr>
          <w:rFonts w:hint="cs"/>
          <w:b/>
        </w:rPr>
        <w:t>-</w:t>
      </w:r>
      <w:r w:rsidR="004D2375">
        <w:rPr>
          <w:rFonts w:hint="cs"/>
          <w:b/>
          <w:cs/>
        </w:rPr>
        <w:t>สอวน</w:t>
      </w:r>
      <w:r w:rsidR="004D2375">
        <w:rPr>
          <w:rFonts w:hint="cs"/>
          <w:b/>
        </w:rPr>
        <w:t>.</w:t>
      </w:r>
      <w:r w:rsidR="004D2375">
        <w:rPr>
          <w:rFonts w:hint="cs"/>
          <w:b/>
          <w:cs/>
        </w:rPr>
        <w:t>ฟิสิกส์</w:t>
      </w:r>
      <w:r w:rsidR="007E491F">
        <w:rPr>
          <w:rFonts w:hint="cs"/>
          <w:b/>
        </w:rPr>
        <w:t xml:space="preserve"> 2</w:t>
      </w:r>
      <w:r w:rsidR="007E491F">
        <w:rPr>
          <w:rFonts w:hint="cs"/>
          <w:b/>
          <w:cs/>
        </w:rPr>
        <w:t>ปีซ้อน</w:t>
      </w:r>
      <w:r w:rsidR="004D2375">
        <w:rPr>
          <w:rFonts w:hint="cs"/>
          <w:b/>
        </w:rPr>
        <w:t xml:space="preserve"> </w:t>
      </w:r>
      <w:r w:rsidR="007E491F">
        <w:rPr>
          <w:rFonts w:hint="cs"/>
          <w:b/>
        </w:rPr>
        <w:t>(</w:t>
      </w:r>
      <w:r w:rsidR="007E491F">
        <w:rPr>
          <w:rFonts w:hint="cs"/>
          <w:b/>
          <w:cs/>
        </w:rPr>
        <w:t>ค่าย3</w:t>
      </w:r>
      <w:r w:rsidR="007E491F">
        <w:rPr>
          <w:rFonts w:hint="cs"/>
          <w:b/>
        </w:rPr>
        <w:t>)</w:t>
      </w:r>
    </w:p>
    <w:sectPr w:rsidR="00D420A3" w:rsidRPr="00CA0D12">
      <w:footerReference w:type="default" r:id="rId9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5DE60" w14:textId="77777777" w:rsidR="00870242" w:rsidRDefault="00870242">
      <w:pPr>
        <w:spacing w:after="0" w:line="240" w:lineRule="auto"/>
        <w:rPr>
          <w:rFonts w:cs="Angsana New"/>
          <w:cs/>
        </w:rPr>
      </w:pPr>
      <w:r>
        <w:separator/>
      </w:r>
    </w:p>
  </w:endnote>
  <w:endnote w:type="continuationSeparator" w:id="0">
    <w:p w14:paraId="4EFDB263" w14:textId="77777777" w:rsidR="00870242" w:rsidRDefault="00870242">
      <w:pPr>
        <w:spacing w:after="0" w:line="240" w:lineRule="auto"/>
        <w:rPr>
          <w:rFonts w:cs="Angsana New"/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D7013" w14:textId="41CA050B" w:rsidR="00D420A3" w:rsidRDefault="00AD29C8">
        <w:pPr>
          <w:rPr>
            <w:rFonts w:cs="Angsana New"/>
            <w: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0D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EE5AA" w14:textId="77777777" w:rsidR="00870242" w:rsidRDefault="00870242">
      <w:pPr>
        <w:spacing w:after="0" w:line="240" w:lineRule="auto"/>
        <w:rPr>
          <w:rFonts w:cs="Angsana New"/>
          <w:cs/>
        </w:rPr>
      </w:pPr>
      <w:r>
        <w:separator/>
      </w:r>
    </w:p>
  </w:footnote>
  <w:footnote w:type="continuationSeparator" w:id="0">
    <w:p w14:paraId="128586F4" w14:textId="77777777" w:rsidR="00870242" w:rsidRDefault="00870242">
      <w:pPr>
        <w:spacing w:after="0" w:line="240" w:lineRule="auto"/>
        <w:rPr>
          <w:rFonts w:cs="Angsana New"/>
          <w:cs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39"/>
    <w:rsid w:val="00004351"/>
    <w:rsid w:val="00104305"/>
    <w:rsid w:val="00166708"/>
    <w:rsid w:val="00217467"/>
    <w:rsid w:val="00222011"/>
    <w:rsid w:val="00326C92"/>
    <w:rsid w:val="003305BF"/>
    <w:rsid w:val="00397B18"/>
    <w:rsid w:val="004D2375"/>
    <w:rsid w:val="00504DF3"/>
    <w:rsid w:val="00574CE1"/>
    <w:rsid w:val="006939E7"/>
    <w:rsid w:val="006F7039"/>
    <w:rsid w:val="006F72DE"/>
    <w:rsid w:val="007A0403"/>
    <w:rsid w:val="007A7BC8"/>
    <w:rsid w:val="007E491F"/>
    <w:rsid w:val="007E4D34"/>
    <w:rsid w:val="00870242"/>
    <w:rsid w:val="00975B64"/>
    <w:rsid w:val="00A75501"/>
    <w:rsid w:val="00AD29C8"/>
    <w:rsid w:val="00BF58D6"/>
    <w:rsid w:val="00CA0D12"/>
    <w:rsid w:val="00D420A3"/>
    <w:rsid w:val="00D65E57"/>
    <w:rsid w:val="00DA3A32"/>
    <w:rsid w:val="00EB562E"/>
    <w:rsid w:val="00EC7C7F"/>
    <w:rsid w:val="00F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4E818"/>
  <w15:chartTrackingRefBased/>
  <w15:docId w15:val="{057A1B4B-9ED6-B14C-821A-B165662D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D29C8"/>
    <w:rPr>
      <w:lang w:val="en-GB" w:bidi="th-TH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ชื่อเรื่อง อักขระ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หัวเรื่อง 1 อักขระ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หัวเรื่อง 5 อักขระ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หัวเรื่อง 6 อักขระ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หัวเรื่อง 7 อักขระ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หัวเรื่อง 8 อักขระ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หัวเรื่อง 9 อักขระ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a6">
    <w:name w:val="ชื่อเรื่องรอง อักขระ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คำอ้างอิง อักขระ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ทำให้คำอ้างอิงเป็นสีเข้มขึ้น อักขระ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5">
    <w:name w:val="head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หัวกระดาษ อักขระ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spacing w:after="0" w:line="240" w:lineRule="auto"/>
    </w:pPr>
  </w:style>
  <w:style w:type="character" w:customStyle="1" w:styleId="af8">
    <w:name w:val="ท้ายกระดาษ อักขระ"/>
    <w:basedOn w:val="a0"/>
    <w:link w:val="af7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F284F43-9682-2642-BE1C-96517B228E22%7dtf50002001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%7b3F284F43-9682-2642-BE1C-96517B228E22%7dtf50002001.dotx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piyapatruangnak@gmail.com</dc:creator>
  <cp:keywords/>
  <dc:description/>
  <cp:lastModifiedBy>piyapatruangnak@gmail.com</cp:lastModifiedBy>
  <cp:revision>2</cp:revision>
  <dcterms:created xsi:type="dcterms:W3CDTF">2016-06-13T09:32:00Z</dcterms:created>
  <dcterms:modified xsi:type="dcterms:W3CDTF">2016-06-13T09:32:00Z</dcterms:modified>
</cp:coreProperties>
</file>