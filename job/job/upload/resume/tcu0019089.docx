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119"/>
        <w:gridCol w:w="6817"/>
      </w:tblGrid>
      <w:tr w:rsidR="00C420C8" w:rsidRPr="005152F2" w:rsidTr="00BA21AC">
        <w:tc>
          <w:tcPr>
            <w:tcW w:w="3119" w:type="dxa"/>
          </w:tcPr>
          <w:p w:rsidR="00BA21AC" w:rsidRPr="00BA21AC" w:rsidRDefault="00BA21AC" w:rsidP="003856C9">
            <w:pPr>
              <w:pStyle w:val="Heading1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 xml:space="preserve">miss </w:t>
            </w:r>
            <w:r w:rsidRPr="00BA21AC">
              <w:rPr>
                <w:sz w:val="36"/>
                <w:szCs w:val="24"/>
              </w:rPr>
              <w:t xml:space="preserve">Supanit </w:t>
            </w:r>
          </w:p>
          <w:p w:rsidR="00C420C8" w:rsidRPr="00BA21AC" w:rsidRDefault="00BA21AC" w:rsidP="003856C9">
            <w:pPr>
              <w:pStyle w:val="Heading1"/>
              <w:rPr>
                <w:sz w:val="36"/>
                <w:szCs w:val="24"/>
              </w:rPr>
            </w:pPr>
            <w:r w:rsidRPr="00BA21AC">
              <w:rPr>
                <w:sz w:val="36"/>
                <w:szCs w:val="24"/>
              </w:rPr>
              <w:t>Saksarinapakul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bidi="th-TH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5EB22B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041706" w:rsidP="00441EB9">
            <w:pPr>
              <w:pStyle w:val="Heading3"/>
            </w:pPr>
            <w:r w:rsidRPr="001E52FF">
              <w:rPr>
                <w:sz w:val="20"/>
                <w:szCs w:val="22"/>
              </w:rPr>
              <w:t>chacha.s@outlook.com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bidi="th-TH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8C113C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041706" w:rsidP="003A5E82">
            <w:pPr>
              <w:pStyle w:val="Heading3"/>
            </w:pPr>
            <w:r>
              <w:t>0851539009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119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Default="001E52FF" w:rsidP="00441EB9">
                  <w:pPr>
                    <w:pStyle w:val="Heading3"/>
                    <w:rPr>
                      <w:b/>
                      <w:bCs/>
                    </w:rPr>
                  </w:pPr>
                  <w:r>
                    <w:t xml:space="preserve">My name is </w:t>
                  </w:r>
                  <w:r w:rsidRPr="001E52FF">
                    <w:rPr>
                      <w:b/>
                      <w:bCs/>
                    </w:rPr>
                    <w:t>supanit</w:t>
                  </w:r>
                  <w:r>
                    <w:t xml:space="preserve"> you call me </w:t>
                  </w:r>
                  <w:r w:rsidRPr="001E52FF">
                    <w:rPr>
                      <w:b/>
                      <w:bCs/>
                    </w:rPr>
                    <w:t>Chacha</w:t>
                  </w:r>
                </w:p>
                <w:p w:rsidR="001E52FF" w:rsidRPr="001E52FF" w:rsidRDefault="001E52FF" w:rsidP="00441EB9">
                  <w:pPr>
                    <w:pStyle w:val="Heading3"/>
                    <w:rPr>
                      <w:b/>
                      <w:bCs/>
                    </w:rPr>
                  </w:pPr>
                </w:p>
                <w:p w:rsidR="001E52FF" w:rsidRDefault="001E52FF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date of </w:t>
                  </w:r>
                  <w:proofErr w:type="gramStart"/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birth :</w:t>
                  </w:r>
                  <w:proofErr w:type="gramEnd"/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 02/05/1995</w:t>
                  </w:r>
                </w:p>
                <w:p w:rsidR="001E52FF" w:rsidRPr="00441EB9" w:rsidRDefault="001E52FF" w:rsidP="00BA21AC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proofErr w:type="gramStart"/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gender :</w:t>
                  </w:r>
                  <w:proofErr w:type="gramEnd"/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 female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D4377A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F00DC83F2EE435AA16B4045D1E0D4F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BA21AC">
                        <w:rPr>
                          <w:b/>
                          <w:bCs/>
                        </w:rPr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w:rPr>
                      <w:lang w:bidi="th-TH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C34A810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BA21AC" w:rsidP="00D11C4D">
                  <w:r>
                    <w:t>Looking for a rewarding</w:t>
                  </w:r>
                  <w:r w:rsidR="001E52FF">
                    <w:t xml:space="preserve"> opportunity</w:t>
                  </w:r>
                  <w:r>
                    <w:t xml:space="preserve"> that permits me to apply my personality to improve and develop my skills and knowledge. 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BA21AC" w:rsidRDefault="00D4377A" w:rsidP="0043426C">
                  <w:pPr>
                    <w:pStyle w:val="Heading3"/>
                    <w:rPr>
                      <w:b/>
                      <w:bCs/>
                    </w:rPr>
                  </w:pPr>
                  <w:sdt>
                    <w:sdtPr>
                      <w:rPr>
                        <w:b/>
                        <w:bCs/>
                      </w:rPr>
                      <w:alias w:val="Skills:"/>
                      <w:tag w:val="Skills:"/>
                      <w:id w:val="1490835561"/>
                      <w:placeholder>
                        <w:docPart w:val="6A521058D88E4EBF8F5F6AF2A6E60C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BA21AC">
                        <w:rPr>
                          <w:b/>
                          <w:bCs/>
                        </w:rPr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w:rPr>
                      <w:lang w:bidi="th-TH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1A305BE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BA21AC" w:rsidRDefault="003A5E82" w:rsidP="00BA21AC">
                  <w:pPr>
                    <w:rPr>
                      <w:lang w:bidi="th-TH"/>
                    </w:rPr>
                  </w:pPr>
                  <w:proofErr w:type="gramStart"/>
                  <w:r>
                    <w:rPr>
                      <w:lang w:bidi="th-TH"/>
                    </w:rPr>
                    <w:t>M</w:t>
                  </w:r>
                  <w:r w:rsidRPr="003A5E82">
                    <w:rPr>
                      <w:lang w:bidi="th-TH"/>
                    </w:rPr>
                    <w:t>icrosoft</w:t>
                  </w:r>
                  <w:r>
                    <w:rPr>
                      <w:lang w:bidi="th-TH"/>
                    </w:rPr>
                    <w:t xml:space="preserve"> :</w:t>
                  </w:r>
                  <w:proofErr w:type="gramEnd"/>
                  <w:r>
                    <w:rPr>
                      <w:lang w:bidi="th-TH"/>
                    </w:rPr>
                    <w:t xml:space="preserve"> </w:t>
                  </w:r>
                </w:p>
                <w:p w:rsidR="003A5E82" w:rsidRDefault="003A5E82" w:rsidP="00BA21AC">
                  <w:pPr>
                    <w:rPr>
                      <w:lang w:bidi="th-TH"/>
                    </w:rPr>
                  </w:pPr>
                  <w:r>
                    <w:rPr>
                      <w:lang w:bidi="th-TH"/>
                    </w:rPr>
                    <w:t xml:space="preserve">Word, Excel, PowerPoint </w:t>
                  </w:r>
                </w:p>
                <w:p w:rsidR="003A5E82" w:rsidRDefault="003A5E82" w:rsidP="003A5E82">
                  <w:pPr>
                    <w:rPr>
                      <w:lang w:bidi="th-TH"/>
                    </w:rPr>
                  </w:pPr>
                  <w:proofErr w:type="gramStart"/>
                  <w:r>
                    <w:rPr>
                      <w:lang w:bidi="th-TH"/>
                    </w:rPr>
                    <w:t>Program :</w:t>
                  </w:r>
                  <w:proofErr w:type="gramEnd"/>
                  <w:r>
                    <w:rPr>
                      <w:lang w:bidi="th-TH"/>
                    </w:rPr>
                    <w:t xml:space="preserve"> SPSS</w:t>
                  </w:r>
                </w:p>
                <w:p w:rsidR="00BA21AC" w:rsidRDefault="003A5E82" w:rsidP="00BA21AC">
                  <w:pPr>
                    <w:rPr>
                      <w:lang w:bidi="th-TH"/>
                    </w:rPr>
                  </w:pPr>
                  <w:proofErr w:type="gramStart"/>
                  <w:r>
                    <w:rPr>
                      <w:lang w:bidi="th-TH"/>
                    </w:rPr>
                    <w:t>Adobe</w:t>
                  </w:r>
                  <w:r w:rsidR="00BA21AC">
                    <w:rPr>
                      <w:lang w:bidi="th-TH"/>
                    </w:rPr>
                    <w:t xml:space="preserve"> </w:t>
                  </w:r>
                  <w:r>
                    <w:rPr>
                      <w:lang w:bidi="th-TH"/>
                    </w:rPr>
                    <w:t>:</w:t>
                  </w:r>
                  <w:proofErr w:type="gramEnd"/>
                  <w:r w:rsidR="00BA21AC">
                    <w:rPr>
                      <w:lang w:bidi="th-TH"/>
                    </w:rPr>
                    <w:t xml:space="preserve"> </w:t>
                  </w:r>
                </w:p>
                <w:p w:rsidR="003A5E82" w:rsidRPr="00BA21AC" w:rsidRDefault="003A5E82" w:rsidP="00BA21AC">
                  <w:pPr>
                    <w:rPr>
                      <w:rFonts w:hint="cs"/>
                      <w:cs/>
                      <w:lang w:bidi="th-TH"/>
                    </w:rPr>
                  </w:pPr>
                  <w:r>
                    <w:rPr>
                      <w:lang w:bidi="th-TH"/>
                    </w:rPr>
                    <w:t>Premiere Pro, Photoshop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817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817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D4377A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9192B2531B94FF9B64B2DBE87C9641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BA21AC">
                        <w:rPr>
                          <w:b/>
                          <w:bCs/>
                        </w:rPr>
                        <w:t>Experience</w:t>
                      </w:r>
                    </w:sdtContent>
                  </w:sdt>
                </w:p>
                <w:p w:rsidR="00C420C8" w:rsidRPr="0043426C" w:rsidRDefault="00D4377A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AFFDF67EED9F48D3AB3057E8714922C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</w:t>
                      </w:r>
                      <w:r w:rsidR="00C420C8" w:rsidRPr="0043426C">
                        <w:rPr>
                          <w:rFonts w:cs="Angsana New"/>
                          <w:bCs/>
                          <w:iCs w:val="0"/>
                          <w:cs/>
                          <w:lang w:bidi="th-TH"/>
                        </w:rPr>
                        <w:t>/</w:t>
                      </w:r>
                      <w:r w:rsidR="00C420C8" w:rsidRPr="0043426C">
                        <w:t>Company</w:t>
                      </w:r>
                    </w:sdtContent>
                  </w:sdt>
                </w:p>
                <w:p w:rsidR="00C420C8" w:rsidRPr="005152F2" w:rsidRDefault="00D4377A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4A2275F0A8154909842442AD4966B0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rPr>
                      <w:rFonts w:cs="Angsana New"/>
                      <w:cs/>
                      <w:lang w:bidi="th-TH"/>
                    </w:rPr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5D1B8388AECC4A8F8B3AA550F385F0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p w:rsidR="00C420C8" w:rsidRDefault="00041676" w:rsidP="008F6337">
                  <w:pPr>
                    <w:rPr>
                      <w:lang w:bidi="th-TH"/>
                    </w:rPr>
                  </w:pPr>
                  <w:r>
                    <w:t>2559 – Now</w:t>
                  </w:r>
                </w:p>
                <w:p w:rsidR="00041676" w:rsidRDefault="00041676" w:rsidP="00041676">
                  <w:pPr>
                    <w:rPr>
                      <w:sz w:val="24"/>
                      <w:szCs w:val="24"/>
                      <w:lang w:bidi="th-TH"/>
                    </w:rPr>
                  </w:pPr>
                  <w:r w:rsidRPr="00041676"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  <w:t xml:space="preserve">รับสอนการบ้าน สอนวิชาทั่วไป เด็กพิเศษ </w:t>
                  </w:r>
                  <w:r>
                    <w:rPr>
                      <w:sz w:val="24"/>
                      <w:szCs w:val="24"/>
                      <w:lang w:bidi="th-TH"/>
                    </w:rPr>
                    <w:t>,</w:t>
                  </w:r>
                  <w:r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  <w:t xml:space="preserve"> </w:t>
                  </w:r>
                  <w:r w:rsidRPr="00041676"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  <w:t>อนุบาล - ม.ต้น</w:t>
                  </w:r>
                </w:p>
                <w:p w:rsidR="00041676" w:rsidRDefault="00041676" w:rsidP="008F6337">
                  <w:pPr>
                    <w:rPr>
                      <w:sz w:val="24"/>
                      <w:szCs w:val="24"/>
                      <w:lang w:bidi="th-TH"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  <w:t xml:space="preserve">เป็นผู้ช่วยสอน คลาสพิเศษที่โรงเรียนสามเสน วิชาเทคโนโลยี </w:t>
                  </w:r>
                  <w:r>
                    <w:rPr>
                      <w:sz w:val="24"/>
                      <w:szCs w:val="24"/>
                      <w:lang w:bidi="th-TH"/>
                    </w:rPr>
                    <w:t>(</w:t>
                  </w:r>
                  <w:r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  <w:t xml:space="preserve">ห้อง </w:t>
                  </w:r>
                  <w:r w:rsidRPr="00041676">
                    <w:rPr>
                      <w:lang w:bidi="th-TH"/>
                    </w:rPr>
                    <w:t>Gifted</w:t>
                  </w:r>
                  <w:r>
                    <w:rPr>
                      <w:sz w:val="24"/>
                      <w:szCs w:val="24"/>
                      <w:lang w:bidi="th-TH"/>
                    </w:rPr>
                    <w:t>)</w:t>
                  </w:r>
                </w:p>
                <w:p w:rsidR="00041676" w:rsidRPr="00041676" w:rsidRDefault="00041676" w:rsidP="008F6337">
                  <w:pPr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  <w:t xml:space="preserve">เป็น </w:t>
                  </w:r>
                  <w:r>
                    <w:rPr>
                      <w:sz w:val="24"/>
                      <w:szCs w:val="24"/>
                      <w:lang w:bidi="th-TH"/>
                    </w:rPr>
                    <w:t>F</w:t>
                  </w:r>
                  <w:r w:rsidRPr="00041676">
                    <w:rPr>
                      <w:sz w:val="24"/>
                      <w:szCs w:val="24"/>
                      <w:lang w:bidi="th-TH"/>
                    </w:rPr>
                    <w:t>acilitator</w:t>
                  </w:r>
                  <w:r>
                    <w:rPr>
                      <w:sz w:val="24"/>
                      <w:szCs w:val="24"/>
                      <w:lang w:bidi="th-TH"/>
                    </w:rPr>
                    <w:t xml:space="preserve"> </w:t>
                  </w:r>
                  <w:r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  <w:t xml:space="preserve">ให้กับ สสส. </w:t>
                  </w:r>
                </w:p>
                <w:sdt>
                  <w:sdtPr>
                    <w:alias w:val="Enter job title and company 2:"/>
                    <w:tag w:val="Enter job title and company 2:"/>
                    <w:id w:val="1612239417"/>
                    <w:placeholder>
                      <w:docPart w:val="189E69B261F649DE9D38C7FAA99084E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43426C">
                      <w:pPr>
                        <w:pStyle w:val="Heading4"/>
                      </w:pPr>
                      <w:r w:rsidRPr="0043426C">
                        <w:t>Job Title</w:t>
                      </w:r>
                      <w:r w:rsidRPr="0043426C">
                        <w:rPr>
                          <w:rFonts w:cs="Angsana New"/>
                          <w:bCs/>
                          <w:iCs w:val="0"/>
                          <w:cs/>
                          <w:lang w:bidi="th-TH"/>
                        </w:rPr>
                        <w:t>/</w:t>
                      </w:r>
                      <w:r w:rsidRPr="0043426C">
                        <w:t>Company</w:t>
                      </w:r>
                    </w:p>
                  </w:sdtContent>
                </w:sdt>
                <w:p w:rsidR="00C420C8" w:rsidRDefault="00D4377A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392FB5117880448CB97A876B40EB91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rPr>
                      <w:rFonts w:cs="Angsana New"/>
                      <w:cs/>
                      <w:lang w:bidi="th-TH"/>
                    </w:rPr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DB9257E3B5564C01873C599F47209FA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p w:rsidR="00C420C8" w:rsidRDefault="00041676" w:rsidP="00832F81">
                  <w:r>
                    <w:t>2555 – 2559</w:t>
                  </w:r>
                </w:p>
                <w:p w:rsidR="00041676" w:rsidRDefault="001E52FF" w:rsidP="00832F81">
                  <w:pPr>
                    <w:rPr>
                      <w:lang w:bidi="th-TH"/>
                    </w:rPr>
                  </w:pPr>
                  <w:r>
                    <w:rPr>
                      <w:rFonts w:hint="cs"/>
                      <w:cs/>
                      <w:lang w:bidi="th-TH"/>
                    </w:rPr>
                    <w:t xml:space="preserve">บริษัท </w:t>
                  </w:r>
                  <w:proofErr w:type="spellStart"/>
                  <w:r w:rsidR="00041676" w:rsidRPr="00041676">
                    <w:rPr>
                      <w:lang w:bidi="th-TH"/>
                    </w:rPr>
                    <w:t>Helloauda</w:t>
                  </w:r>
                  <w:proofErr w:type="spellEnd"/>
                  <w:r w:rsidR="00041676" w:rsidRPr="00041676">
                    <w:rPr>
                      <w:lang w:bidi="th-TH"/>
                    </w:rPr>
                    <w:t>-Audacious Educational Technology.</w:t>
                  </w:r>
                  <w:r w:rsidR="00041676">
                    <w:rPr>
                      <w:lang w:bidi="th-TH"/>
                    </w:rPr>
                    <w:t xml:space="preserve"> </w:t>
                  </w:r>
                </w:p>
                <w:p w:rsidR="001E52FF" w:rsidRDefault="001E52FF" w:rsidP="00832F81">
                  <w:pPr>
                    <w:rPr>
                      <w:lang w:bidi="th-TH"/>
                    </w:rPr>
                  </w:pPr>
                  <w:r>
                    <w:rPr>
                      <w:rFonts w:hint="cs"/>
                      <w:cs/>
                      <w:lang w:bidi="th-TH"/>
                    </w:rPr>
                    <w:t xml:space="preserve">เป็น </w:t>
                  </w:r>
                  <w:r w:rsidR="00041676">
                    <w:rPr>
                      <w:lang w:bidi="th-TH"/>
                    </w:rPr>
                    <w:t xml:space="preserve">Staff </w:t>
                  </w:r>
                  <w:r w:rsidR="00041676" w:rsidRPr="00041676"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  <w:t xml:space="preserve">จัดกิจกรรมตามโรงเรียน </w:t>
                  </w:r>
                  <w:r w:rsidR="00041676">
                    <w:rPr>
                      <w:lang w:bidi="th-TH"/>
                    </w:rPr>
                    <w:t>,</w:t>
                  </w:r>
                  <w:r>
                    <w:rPr>
                      <w:lang w:bidi="th-TH"/>
                    </w:rPr>
                    <w:t xml:space="preserve"> </w:t>
                  </w:r>
                  <w:r>
                    <w:rPr>
                      <w:rFonts w:hint="cs"/>
                      <w:cs/>
                      <w:lang w:bidi="th-TH"/>
                    </w:rPr>
                    <w:t>จัดค่าย ให้กับ สสวท.</w:t>
                  </w:r>
                </w:p>
                <w:p w:rsidR="00041676" w:rsidRDefault="00041676" w:rsidP="00832F81">
                  <w:pPr>
                    <w:rPr>
                      <w:rFonts w:hint="cs"/>
                      <w:cs/>
                      <w:lang w:bidi="th-TH"/>
                    </w:rPr>
                  </w:pPr>
                  <w:r>
                    <w:rPr>
                      <w:lang w:bidi="th-TH"/>
                    </w:rPr>
                    <w:t xml:space="preserve"> </w:t>
                  </w:r>
                  <w:r w:rsidR="001E52FF">
                    <w:rPr>
                      <w:rFonts w:hint="cs"/>
                      <w:cs/>
                      <w:lang w:bidi="th-TH"/>
                    </w:rPr>
                    <w:t xml:space="preserve">บริษัท </w:t>
                  </w:r>
                  <w:r w:rsidR="001E52FF">
                    <w:rPr>
                      <w:lang w:bidi="th-TH"/>
                    </w:rPr>
                    <w:t>Cubic C</w:t>
                  </w:r>
                  <w:r w:rsidR="001E52FF" w:rsidRPr="001E52FF">
                    <w:rPr>
                      <w:lang w:bidi="th-TH"/>
                    </w:rPr>
                    <w:t>reative</w:t>
                  </w:r>
                  <w:r w:rsidR="001E52FF">
                    <w:rPr>
                      <w:lang w:bidi="th-TH"/>
                    </w:rPr>
                    <w:t xml:space="preserve"> </w:t>
                  </w:r>
                  <w:r w:rsidR="001E52FF">
                    <w:rPr>
                      <w:rFonts w:hint="cs"/>
                      <w:cs/>
                      <w:lang w:bidi="th-TH"/>
                    </w:rPr>
                    <w:t xml:space="preserve">เป็น </w:t>
                  </w:r>
                  <w:r w:rsidR="001E52FF">
                    <w:rPr>
                      <w:lang w:bidi="th-TH"/>
                    </w:rPr>
                    <w:t xml:space="preserve">Staff </w:t>
                  </w:r>
                  <w:r w:rsidR="001E52FF">
                    <w:rPr>
                      <w:rFonts w:hint="cs"/>
                      <w:cs/>
                      <w:lang w:bidi="th-TH"/>
                    </w:rPr>
                    <w:t>จัดกิจกรรมตามโรงเรียน</w:t>
                  </w:r>
                  <w:r w:rsidR="001E52FF">
                    <w:rPr>
                      <w:lang w:bidi="th-TH"/>
                    </w:rPr>
                    <w:t>,</w:t>
                  </w:r>
                  <w:r w:rsidR="001E52FF">
                    <w:rPr>
                      <w:rFonts w:hint="cs"/>
                      <w:cs/>
                      <w:lang w:bidi="th-TH"/>
                    </w:rPr>
                    <w:t xml:space="preserve">จัดค่าย </w:t>
                  </w:r>
                </w:p>
                <w:p w:rsidR="00041676" w:rsidRPr="00041676" w:rsidRDefault="00041676" w:rsidP="00832F81">
                  <w:pPr>
                    <w:rPr>
                      <w:rFonts w:hint="cs"/>
                      <w:cs/>
                      <w:lang w:bidi="th-TH"/>
                    </w:rPr>
                  </w:pPr>
                  <w:r>
                    <w:rPr>
                      <w:rFonts w:hint="cs"/>
                      <w:cs/>
                      <w:lang w:bidi="th-TH"/>
                    </w:rPr>
                    <w:t xml:space="preserve"> </w:t>
                  </w:r>
                  <w:r w:rsidR="001E52FF">
                    <w:rPr>
                      <w:rFonts w:hint="cs"/>
                      <w:cs/>
                      <w:lang w:bidi="th-TH"/>
                    </w:rPr>
                    <w:t xml:space="preserve">และ </w:t>
                  </w:r>
                  <w:r>
                    <w:rPr>
                      <w:lang w:bidi="th-TH"/>
                    </w:rPr>
                    <w:t>Part Time</w:t>
                  </w:r>
                  <w:r>
                    <w:rPr>
                      <w:rFonts w:hint="cs"/>
                      <w:cs/>
                      <w:lang w:bidi="th-TH"/>
                    </w:rPr>
                    <w:t xml:space="preserve"> </w:t>
                  </w:r>
                  <w:r w:rsidRPr="00041676"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  <w:t>ทั่วไป</w:t>
                  </w:r>
                  <w:r>
                    <w:rPr>
                      <w:lang w:bidi="th-TH"/>
                    </w:rPr>
                    <w:t xml:space="preserve"> , BA , PC</w:t>
                  </w:r>
                  <w:r>
                    <w:rPr>
                      <w:rFonts w:hint="cs"/>
                      <w:cs/>
                      <w:lang w:bidi="th-TH"/>
                    </w:rPr>
                    <w:t xml:space="preserve"> </w:t>
                  </w:r>
                  <w:r w:rsidR="001E52FF">
                    <w:rPr>
                      <w:rFonts w:hint="cs"/>
                      <w:cs/>
                      <w:lang w:bidi="th-TH"/>
                    </w:rPr>
                    <w:t xml:space="preserve"> ให้กับบริษัท</w:t>
                  </w:r>
                  <w:proofErr w:type="spellStart"/>
                  <w:r w:rsidR="001E52FF">
                    <w:rPr>
                      <w:rFonts w:hint="cs"/>
                      <w:cs/>
                      <w:lang w:bidi="th-TH"/>
                    </w:rPr>
                    <w:t>ต่างๆ</w:t>
                  </w:r>
                  <w:proofErr w:type="spellEnd"/>
                </w:p>
              </w:tc>
            </w:tr>
            <w:tr w:rsidR="00C420C8" w:rsidTr="00BA21AC">
              <w:trPr>
                <w:trHeight w:val="3800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D4377A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A5CCDC0D1F749D4BDF598C8B3077A3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BA21AC">
                        <w:rPr>
                          <w:b/>
                          <w:bCs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F6696924454348E4B39C3C6FB86932C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BA21AC">
                      <w:pPr>
                        <w:pStyle w:val="Heading4"/>
                      </w:pPr>
                      <w:r w:rsidRPr="0043426C">
                        <w:t xml:space="preserve">Degree </w:t>
                      </w:r>
                      <w:r w:rsidRPr="0043426C">
                        <w:rPr>
                          <w:rFonts w:cs="Angsana New"/>
                          <w:bCs/>
                          <w:iCs w:val="0"/>
                          <w:cs/>
                          <w:lang w:bidi="th-TH"/>
                        </w:rPr>
                        <w:t xml:space="preserve">/ </w:t>
                      </w:r>
                      <w:r w:rsidRPr="0043426C">
                        <w:t>Date Earned</w:t>
                      </w:r>
                    </w:p>
                  </w:sdtContent>
                </w:sdt>
                <w:p w:rsidR="00BA21AC" w:rsidRPr="005152F2" w:rsidRDefault="00BA21AC" w:rsidP="00BA21AC">
                  <w:pPr>
                    <w:pStyle w:val="Heading4"/>
                  </w:pPr>
                </w:p>
                <w:p w:rsidR="00C420C8" w:rsidRDefault="003A5E82" w:rsidP="007B2F5C">
                  <w:pPr>
                    <w:rPr>
                      <w:rFonts w:ascii="Arial" w:hAnsi="Arial" w:cs="Arial"/>
                      <w:color w:val="F1F1F1"/>
                      <w:sz w:val="21"/>
                      <w:szCs w:val="21"/>
                      <w:shd w:val="clear" w:color="auto" w:fill="323639"/>
                    </w:rPr>
                  </w:pPr>
                  <w:r>
                    <w:t xml:space="preserve">2557-2560 </w:t>
                  </w:r>
                  <w:proofErr w:type="spellStart"/>
                  <w:r>
                    <w:t>Ramkhamhaeng</w:t>
                  </w:r>
                  <w:proofErr w:type="spellEnd"/>
                  <w:r>
                    <w:t xml:space="preserve"> U</w:t>
                  </w:r>
                  <w:r w:rsidRPr="003A5E82">
                    <w:t>niversity</w:t>
                  </w:r>
                  <w:r>
                    <w:rPr>
                      <w:lang w:bidi="th-TH"/>
                    </w:rPr>
                    <w:t xml:space="preserve"> </w:t>
                  </w:r>
                </w:p>
                <w:p w:rsidR="003A5E82" w:rsidRDefault="003A5E82" w:rsidP="007B2F5C">
                  <w:pPr>
                    <w:rPr>
                      <w:lang w:bidi="th-TH"/>
                    </w:rPr>
                  </w:pPr>
                  <w:r w:rsidRPr="003A5E82">
                    <w:rPr>
                      <w:lang w:bidi="th-TH"/>
                    </w:rPr>
                    <w:t>Bachelor</w:t>
                  </w:r>
                  <w:r>
                    <w:rPr>
                      <w:lang w:bidi="th-TH"/>
                    </w:rPr>
                    <w:t xml:space="preserve"> </w:t>
                  </w:r>
                  <w:r w:rsidRPr="003A5E82">
                    <w:rPr>
                      <w:lang w:bidi="th-TH"/>
                    </w:rPr>
                    <w:t>of</w:t>
                  </w:r>
                  <w:r>
                    <w:rPr>
                      <w:lang w:bidi="th-TH"/>
                    </w:rPr>
                    <w:t xml:space="preserve"> Science </w:t>
                  </w:r>
                  <w:r w:rsidRPr="003A5E82">
                    <w:rPr>
                      <w:lang w:bidi="th-TH"/>
                    </w:rPr>
                    <w:t>Psychology</w:t>
                  </w:r>
                </w:p>
                <w:p w:rsidR="00BA21AC" w:rsidRDefault="00BA21AC" w:rsidP="007B2F5C">
                  <w:pPr>
                    <w:rPr>
                      <w:lang w:bidi="th-TH"/>
                    </w:rPr>
                  </w:pPr>
                  <w:r>
                    <w:rPr>
                      <w:lang w:bidi="th-TH"/>
                    </w:rPr>
                    <w:t>(</w:t>
                  </w:r>
                  <w:r w:rsidRPr="00BA21AC">
                    <w:rPr>
                      <w:lang w:bidi="th-TH"/>
                    </w:rPr>
                    <w:t>Clinical and Community Psychology</w:t>
                  </w:r>
                  <w:r>
                    <w:rPr>
                      <w:lang w:bidi="th-TH"/>
                    </w:rPr>
                    <w:t>)</w:t>
                  </w:r>
                </w:p>
                <w:p w:rsidR="00BA21AC" w:rsidRPr="00BA21AC" w:rsidRDefault="00BA21AC" w:rsidP="007B2F5C">
                  <w:pPr>
                    <w:rPr>
                      <w:sz w:val="24"/>
                      <w:szCs w:val="24"/>
                      <w:lang w:bidi="th-TH"/>
                    </w:rPr>
                  </w:pPr>
                  <w:r w:rsidRPr="00BA21AC"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  <w:t>มหาวิทยาลัย รามคำแหง</w:t>
                  </w:r>
                </w:p>
                <w:p w:rsidR="00BA21AC" w:rsidRDefault="00BA21AC" w:rsidP="007B2F5C">
                  <w:pPr>
                    <w:rPr>
                      <w:rFonts w:hint="cs"/>
                      <w:cs/>
                      <w:lang w:bidi="th-TH"/>
                    </w:rPr>
                  </w:pPr>
                  <w:r w:rsidRPr="00BA21AC">
                    <w:rPr>
                      <w:rFonts w:hint="cs"/>
                      <w:sz w:val="24"/>
                      <w:szCs w:val="24"/>
                      <w:cs/>
                      <w:lang w:bidi="th-TH"/>
                    </w:rPr>
                    <w:t xml:space="preserve">คณะศึกษาศาสตร์ จิตวิทยา คลินิกและชุมชน 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BA21AC" w:rsidRDefault="00BA21AC" w:rsidP="00BA21AC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  </w:t>
                  </w:r>
                  <w:r w:rsidRPr="00BA21AC">
                    <w:rPr>
                      <w:b/>
                      <w:bCs/>
                    </w:rPr>
                    <w:t>OTHER</w:t>
                  </w:r>
                </w:p>
              </w:tc>
            </w:tr>
          </w:tbl>
          <w:p w:rsidR="00C420C8" w:rsidRPr="00BA21AC" w:rsidRDefault="00BA21AC" w:rsidP="00BA21AC">
            <w:pPr>
              <w:rPr>
                <w:rFonts w:hint="cs"/>
                <w:sz w:val="24"/>
                <w:szCs w:val="24"/>
                <w:cs/>
                <w:lang w:bidi="th-TH"/>
              </w:rPr>
            </w:pPr>
            <w:r w:rsidRPr="00BA21AC">
              <w:rPr>
                <w:rFonts w:hint="cs"/>
                <w:sz w:val="24"/>
                <w:szCs w:val="24"/>
                <w:cs/>
                <w:lang w:bidi="th-TH"/>
              </w:rPr>
              <w:t>มีทักษะการ</w:t>
            </w:r>
            <w:r>
              <w:rPr>
                <w:rFonts w:hint="cs"/>
                <w:sz w:val="24"/>
                <w:szCs w:val="24"/>
                <w:cs/>
                <w:lang w:bidi="th-TH"/>
              </w:rPr>
              <w:t xml:space="preserve">พูด </w:t>
            </w:r>
            <w:r w:rsidRPr="00BA21AC">
              <w:rPr>
                <w:rFonts w:hint="cs"/>
                <w:sz w:val="24"/>
                <w:szCs w:val="24"/>
                <w:cs/>
                <w:lang w:bidi="th-TH"/>
              </w:rPr>
              <w:t>อ่าน</w:t>
            </w:r>
            <w:r>
              <w:rPr>
                <w:rFonts w:hint="cs"/>
                <w:sz w:val="24"/>
                <w:szCs w:val="24"/>
                <w:cs/>
                <w:lang w:bidi="th-TH"/>
              </w:rPr>
              <w:t xml:space="preserve"> </w:t>
            </w:r>
            <w:r w:rsidRPr="00BA21AC">
              <w:rPr>
                <w:rFonts w:hint="cs"/>
                <w:sz w:val="24"/>
                <w:szCs w:val="24"/>
                <w:cs/>
                <w:lang w:bidi="th-TH"/>
              </w:rPr>
              <w:t>เ</w:t>
            </w:r>
            <w:bookmarkStart w:id="0" w:name="_GoBack"/>
            <w:bookmarkEnd w:id="0"/>
            <w:r w:rsidRPr="00BA21AC">
              <w:rPr>
                <w:rFonts w:hint="cs"/>
                <w:sz w:val="24"/>
                <w:szCs w:val="24"/>
                <w:cs/>
                <w:lang w:bidi="th-TH"/>
              </w:rPr>
              <w:t>ขียน</w:t>
            </w:r>
            <w:r>
              <w:rPr>
                <w:rFonts w:hint="cs"/>
                <w:sz w:val="24"/>
                <w:szCs w:val="24"/>
                <w:cs/>
                <w:lang w:bidi="th-TH"/>
              </w:rPr>
              <w:t xml:space="preserve"> </w:t>
            </w:r>
            <w:r>
              <w:rPr>
                <w:sz w:val="24"/>
                <w:szCs w:val="24"/>
                <w:lang w:bidi="th-TH"/>
              </w:rPr>
              <w:t>:</w:t>
            </w:r>
            <w:r w:rsidRPr="00BA21AC">
              <w:rPr>
                <w:rFonts w:hint="cs"/>
                <w:sz w:val="24"/>
                <w:szCs w:val="24"/>
                <w:cs/>
                <w:lang w:bidi="th-TH"/>
              </w:rPr>
              <w:t xml:space="preserve"> </w:t>
            </w:r>
            <w:r w:rsidRPr="00BA21AC">
              <w:rPr>
                <w:rFonts w:hint="cs"/>
                <w:b/>
                <w:bCs/>
                <w:sz w:val="24"/>
                <w:szCs w:val="24"/>
                <w:cs/>
                <w:lang w:bidi="th-TH"/>
              </w:rPr>
              <w:t>ภาษาไทย</w:t>
            </w:r>
            <w:r w:rsidRPr="00BA21AC">
              <w:rPr>
                <w:rFonts w:hint="cs"/>
                <w:sz w:val="24"/>
                <w:szCs w:val="24"/>
                <w:cs/>
                <w:lang w:bidi="th-TH"/>
              </w:rPr>
              <w:t xml:space="preserve"> ดี </w:t>
            </w:r>
            <w:r w:rsidRPr="00BA21AC">
              <w:rPr>
                <w:rFonts w:hint="cs"/>
                <w:b/>
                <w:bCs/>
                <w:sz w:val="24"/>
                <w:szCs w:val="24"/>
                <w:cs/>
                <w:lang w:bidi="th-TH"/>
              </w:rPr>
              <w:t xml:space="preserve">ภาษาอังกฤษ </w:t>
            </w:r>
            <w:r w:rsidRPr="00BA21AC">
              <w:rPr>
                <w:rFonts w:hint="cs"/>
                <w:sz w:val="24"/>
                <w:szCs w:val="24"/>
                <w:cs/>
                <w:lang w:bidi="th-TH"/>
              </w:rPr>
              <w:t xml:space="preserve">พอใช้ </w:t>
            </w:r>
            <w:r w:rsidRPr="00BA21AC">
              <w:rPr>
                <w:rFonts w:hint="cs"/>
                <w:b/>
                <w:bCs/>
                <w:sz w:val="24"/>
                <w:szCs w:val="24"/>
                <w:cs/>
                <w:lang w:bidi="th-TH"/>
              </w:rPr>
              <w:t>ภาษาเกาหลี</w:t>
            </w:r>
            <w:r w:rsidRPr="00BA21AC">
              <w:rPr>
                <w:rFonts w:hint="cs"/>
                <w:sz w:val="24"/>
                <w:szCs w:val="24"/>
                <w:cs/>
                <w:lang w:bidi="th-TH"/>
              </w:rPr>
              <w:t xml:space="preserve"> อ่อน </w:t>
            </w:r>
            <w:r w:rsidRPr="00BA21AC">
              <w:rPr>
                <w:sz w:val="24"/>
                <w:szCs w:val="24"/>
                <w:lang w:bidi="th-TH"/>
              </w:rPr>
              <w:t>(</w:t>
            </w:r>
            <w:r w:rsidRPr="00BA21AC">
              <w:rPr>
                <w:rFonts w:hint="cs"/>
                <w:sz w:val="24"/>
                <w:szCs w:val="24"/>
                <w:cs/>
                <w:lang w:bidi="th-TH"/>
              </w:rPr>
              <w:t>พึ่งเริ่มเรียน</w:t>
            </w:r>
            <w:r w:rsidRPr="00BA21AC">
              <w:rPr>
                <w:sz w:val="24"/>
                <w:szCs w:val="24"/>
                <w:lang w:bidi="th-TH"/>
              </w:rPr>
              <w:t>)</w:t>
            </w:r>
          </w:p>
          <w:p w:rsidR="00BA21AC" w:rsidRPr="005152F2" w:rsidRDefault="00BA21AC" w:rsidP="00BA21AC">
            <w:pPr>
              <w:jc w:val="left"/>
              <w:rPr>
                <w:rFonts w:hint="cs"/>
                <w:cs/>
                <w:lang w:bidi="th-TH"/>
              </w:rPr>
            </w:pPr>
          </w:p>
        </w:tc>
      </w:tr>
    </w:tbl>
    <w:p w:rsidR="003F5FDB" w:rsidRDefault="003F5FDB" w:rsidP="00BA21AC">
      <w:pPr>
        <w:pStyle w:val="NoSpacing"/>
        <w:jc w:val="both"/>
      </w:pPr>
    </w:p>
    <w:sectPr w:rsidR="003F5FDB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77A" w:rsidRDefault="00D4377A" w:rsidP="003856C9">
      <w:pPr>
        <w:spacing w:after="0" w:line="240" w:lineRule="auto"/>
      </w:pPr>
      <w:r>
        <w:separator/>
      </w:r>
    </w:p>
  </w:endnote>
  <w:endnote w:type="continuationSeparator" w:id="0">
    <w:p w:rsidR="00D4377A" w:rsidRDefault="00D4377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  <w:lang w:bidi="th-TH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836B41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</w:instrText>
        </w:r>
        <w:r w:rsidR="001765FE">
          <w:rPr>
            <w:rFonts w:cs="Angsana New"/>
            <w:cs/>
            <w:lang w:bidi="th-TH"/>
          </w:rPr>
          <w:instrText xml:space="preserve">* </w:instrText>
        </w:r>
        <w:r w:rsidR="001765FE">
          <w:instrText xml:space="preserve">MERGEFORMAT </w:instrText>
        </w:r>
        <w:r w:rsidR="001765FE">
          <w:fldChar w:fldCharType="separate"/>
        </w:r>
        <w:r w:rsidR="00BA21AC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  <w:lang w:bidi="th-TH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17BB4F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77A" w:rsidRDefault="00D4377A" w:rsidP="003856C9">
      <w:pPr>
        <w:spacing w:after="0" w:line="240" w:lineRule="auto"/>
      </w:pPr>
      <w:r>
        <w:separator/>
      </w:r>
    </w:p>
  </w:footnote>
  <w:footnote w:type="continuationSeparator" w:id="0">
    <w:p w:rsidR="00D4377A" w:rsidRDefault="00D4377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  <w:lang w:bidi="th-TH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9247FD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  <w:lang w:bidi="th-TH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D73E3A2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06"/>
    <w:rsid w:val="00041676"/>
    <w:rsid w:val="00041706"/>
    <w:rsid w:val="00052BE1"/>
    <w:rsid w:val="0007412A"/>
    <w:rsid w:val="0010199E"/>
    <w:rsid w:val="0010257B"/>
    <w:rsid w:val="001503AC"/>
    <w:rsid w:val="001765FE"/>
    <w:rsid w:val="0019561F"/>
    <w:rsid w:val="001B32D2"/>
    <w:rsid w:val="001E52FF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A5E82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A21AC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4377A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E3F3"/>
  <w15:chartTrackingRefBased/>
  <w15:docId w15:val="{16547B49-2C5E-4003-BFA5-4886CA7C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00DC83F2EE435AA16B4045D1E0D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C2D8E-5EF5-4C54-B279-6B1EE9F6918F}"/>
      </w:docPartPr>
      <w:docPartBody>
        <w:p w:rsidR="00000000" w:rsidRDefault="00E141AD">
          <w:pPr>
            <w:pStyle w:val="8F00DC83F2EE435AA16B4045D1E0D4F7"/>
          </w:pPr>
          <w:r>
            <w:t>Objective</w:t>
          </w:r>
        </w:p>
      </w:docPartBody>
    </w:docPart>
    <w:docPart>
      <w:docPartPr>
        <w:name w:val="6A521058D88E4EBF8F5F6AF2A6E60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45BF6-A269-493B-BF72-7FBA24BDC2A3}"/>
      </w:docPartPr>
      <w:docPartBody>
        <w:p w:rsidR="00000000" w:rsidRDefault="00E141AD">
          <w:pPr>
            <w:pStyle w:val="6A521058D88E4EBF8F5F6AF2A6E60C64"/>
          </w:pPr>
          <w:r>
            <w:t>Skills</w:t>
          </w:r>
        </w:p>
      </w:docPartBody>
    </w:docPart>
    <w:docPart>
      <w:docPartPr>
        <w:name w:val="D9192B2531B94FF9B64B2DBE87C96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F37A5-4E87-4D7F-BEE2-88E2A5A6B2F3}"/>
      </w:docPartPr>
      <w:docPartBody>
        <w:p w:rsidR="00000000" w:rsidRDefault="00E141AD">
          <w:pPr>
            <w:pStyle w:val="D9192B2531B94FF9B64B2DBE87C96413"/>
          </w:pPr>
          <w:r w:rsidRPr="005152F2">
            <w:t>Experience</w:t>
          </w:r>
        </w:p>
      </w:docPartBody>
    </w:docPart>
    <w:docPart>
      <w:docPartPr>
        <w:name w:val="AFFDF67EED9F48D3AB3057E871492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F600B-DB18-440D-B8D5-4718E228702D}"/>
      </w:docPartPr>
      <w:docPartBody>
        <w:p w:rsidR="00000000" w:rsidRDefault="00E141AD">
          <w:pPr>
            <w:pStyle w:val="AFFDF67EED9F48D3AB3057E8714922CB"/>
          </w:pPr>
          <w:r w:rsidRPr="0043426C">
            <w:t>Job Title</w:t>
          </w:r>
          <w:r w:rsidRPr="0043426C">
            <w:rPr>
              <w:rFonts w:cs="Angsana New"/>
              <w:cs/>
              <w:lang w:bidi="th-TH"/>
            </w:rPr>
            <w:t>/</w:t>
          </w:r>
          <w:r w:rsidRPr="0043426C">
            <w:t>Company</w:t>
          </w:r>
        </w:p>
      </w:docPartBody>
    </w:docPart>
    <w:docPart>
      <w:docPartPr>
        <w:name w:val="4A2275F0A8154909842442AD4966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D4FA6-0C8F-4BE1-99FE-A5ADA0FDB8D1}"/>
      </w:docPartPr>
      <w:docPartBody>
        <w:p w:rsidR="00000000" w:rsidRDefault="00E141AD">
          <w:pPr>
            <w:pStyle w:val="4A2275F0A8154909842442AD4966B09E"/>
          </w:pPr>
          <w:r>
            <w:t>Dates From</w:t>
          </w:r>
        </w:p>
      </w:docPartBody>
    </w:docPart>
    <w:docPart>
      <w:docPartPr>
        <w:name w:val="5D1B8388AECC4A8F8B3AA550F385F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84618-C9D2-4174-B495-2145BDD48679}"/>
      </w:docPartPr>
      <w:docPartBody>
        <w:p w:rsidR="00000000" w:rsidRDefault="00E141AD">
          <w:pPr>
            <w:pStyle w:val="5D1B8388AECC4A8F8B3AA550F385F0AB"/>
          </w:pPr>
          <w:r>
            <w:t>To</w:t>
          </w:r>
        </w:p>
      </w:docPartBody>
    </w:docPart>
    <w:docPart>
      <w:docPartPr>
        <w:name w:val="189E69B261F649DE9D38C7FAA9908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911BF-466B-4B50-B784-46A595378BC2}"/>
      </w:docPartPr>
      <w:docPartBody>
        <w:p w:rsidR="00000000" w:rsidRDefault="00E141AD">
          <w:pPr>
            <w:pStyle w:val="189E69B261F649DE9D38C7FAA99084EA"/>
          </w:pPr>
          <w:r w:rsidRPr="0043426C">
            <w:t>Job Title</w:t>
          </w:r>
          <w:r w:rsidRPr="0043426C">
            <w:rPr>
              <w:rFonts w:cs="Angsana New"/>
              <w:cs/>
              <w:lang w:bidi="th-TH"/>
            </w:rPr>
            <w:t>/</w:t>
          </w:r>
          <w:r w:rsidRPr="0043426C">
            <w:t>Company</w:t>
          </w:r>
        </w:p>
      </w:docPartBody>
    </w:docPart>
    <w:docPart>
      <w:docPartPr>
        <w:name w:val="392FB5117880448CB97A876B40EB9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031F6-AF08-4FE3-B539-3627DDAD2196}"/>
      </w:docPartPr>
      <w:docPartBody>
        <w:p w:rsidR="00000000" w:rsidRDefault="00E141AD">
          <w:pPr>
            <w:pStyle w:val="392FB5117880448CB97A876B40EB913B"/>
          </w:pPr>
          <w:r>
            <w:t>Da</w:t>
          </w:r>
          <w:r>
            <w:t>tes From</w:t>
          </w:r>
        </w:p>
      </w:docPartBody>
    </w:docPart>
    <w:docPart>
      <w:docPartPr>
        <w:name w:val="DB9257E3B5564C01873C599F47209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C37BE-BCD5-434A-8241-DADA1EB279F7}"/>
      </w:docPartPr>
      <w:docPartBody>
        <w:p w:rsidR="00000000" w:rsidRDefault="00E141AD">
          <w:pPr>
            <w:pStyle w:val="DB9257E3B5564C01873C599F47209FAF"/>
          </w:pPr>
          <w:r>
            <w:t>To</w:t>
          </w:r>
        </w:p>
      </w:docPartBody>
    </w:docPart>
    <w:docPart>
      <w:docPartPr>
        <w:name w:val="5A5CCDC0D1F749D4BDF598C8B3077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FA36A-5AD6-4458-BD25-F3EAB0B0BB1E}"/>
      </w:docPartPr>
      <w:docPartBody>
        <w:p w:rsidR="00000000" w:rsidRDefault="00E141AD">
          <w:pPr>
            <w:pStyle w:val="5A5CCDC0D1F749D4BDF598C8B3077A37"/>
          </w:pPr>
          <w:r w:rsidRPr="005152F2">
            <w:t>Education</w:t>
          </w:r>
        </w:p>
      </w:docPartBody>
    </w:docPart>
    <w:docPart>
      <w:docPartPr>
        <w:name w:val="F6696924454348E4B39C3C6FB8693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56900-E053-4CD4-9EE7-FCEDBABA1473}"/>
      </w:docPartPr>
      <w:docPartBody>
        <w:p w:rsidR="00000000" w:rsidRDefault="00E141AD">
          <w:pPr>
            <w:pStyle w:val="F6696924454348E4B39C3C6FB86932C3"/>
          </w:pPr>
          <w:r w:rsidRPr="0043426C">
            <w:t xml:space="preserve">Degree </w:t>
          </w:r>
          <w:r w:rsidRPr="0043426C">
            <w:rPr>
              <w:rFonts w:cs="Angsana New"/>
              <w:cs/>
              <w:lang w:bidi="th-TH"/>
            </w:rPr>
            <w:t xml:space="preserve">/ </w:t>
          </w:r>
          <w:r w:rsidRPr="0043426C">
            <w:t>Date Earned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AD"/>
    <w:rsid w:val="00E1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426F0A1F6463C9DD4002CF91392D6">
    <w:name w:val="A70426F0A1F6463C9DD4002CF91392D6"/>
  </w:style>
  <w:style w:type="paragraph" w:customStyle="1" w:styleId="9331B03A632342A1A5E47D79ED0EF371">
    <w:name w:val="9331B03A632342A1A5E47D79ED0EF371"/>
  </w:style>
  <w:style w:type="paragraph" w:customStyle="1" w:styleId="4AE901D251A8428DAE70F15529F192DD">
    <w:name w:val="4AE901D251A8428DAE70F15529F192DD"/>
  </w:style>
  <w:style w:type="paragraph" w:customStyle="1" w:styleId="A9E70489C5EA4B82BC6E47CEABA72B6D">
    <w:name w:val="A9E70489C5EA4B82BC6E47CEABA72B6D"/>
  </w:style>
  <w:style w:type="paragraph" w:customStyle="1" w:styleId="A9E4547952274758A4E9C2C9FE75869E">
    <w:name w:val="A9E4547952274758A4E9C2C9FE75869E"/>
  </w:style>
  <w:style w:type="paragraph" w:customStyle="1" w:styleId="8F00DC83F2EE435AA16B4045D1E0D4F7">
    <w:name w:val="8F00DC83F2EE435AA16B4045D1E0D4F7"/>
  </w:style>
  <w:style w:type="paragraph" w:customStyle="1" w:styleId="BA65C4A590A3497DAE9F3C0784639682">
    <w:name w:val="BA65C4A590A3497DAE9F3C0784639682"/>
  </w:style>
  <w:style w:type="paragraph" w:customStyle="1" w:styleId="6A521058D88E4EBF8F5F6AF2A6E60C64">
    <w:name w:val="6A521058D88E4EBF8F5F6AF2A6E60C64"/>
  </w:style>
  <w:style w:type="paragraph" w:customStyle="1" w:styleId="A1988B2B95F54093B49F780B35398395">
    <w:name w:val="A1988B2B95F54093B49F780B35398395"/>
  </w:style>
  <w:style w:type="paragraph" w:customStyle="1" w:styleId="D9192B2531B94FF9B64B2DBE87C96413">
    <w:name w:val="D9192B2531B94FF9B64B2DBE87C96413"/>
  </w:style>
  <w:style w:type="paragraph" w:customStyle="1" w:styleId="AFFDF67EED9F48D3AB3057E8714922CB">
    <w:name w:val="AFFDF67EED9F48D3AB3057E8714922CB"/>
  </w:style>
  <w:style w:type="paragraph" w:customStyle="1" w:styleId="4A2275F0A8154909842442AD4966B09E">
    <w:name w:val="4A2275F0A8154909842442AD4966B09E"/>
  </w:style>
  <w:style w:type="paragraph" w:customStyle="1" w:styleId="5D1B8388AECC4A8F8B3AA550F385F0AB">
    <w:name w:val="5D1B8388AECC4A8F8B3AA550F385F0AB"/>
  </w:style>
  <w:style w:type="paragraph" w:customStyle="1" w:styleId="5E0698C9D771474F8E56151EDD0006EE">
    <w:name w:val="5E0698C9D771474F8E56151EDD0006EE"/>
  </w:style>
  <w:style w:type="paragraph" w:customStyle="1" w:styleId="189E69B261F649DE9D38C7FAA99084EA">
    <w:name w:val="189E69B261F649DE9D38C7FAA99084EA"/>
  </w:style>
  <w:style w:type="paragraph" w:customStyle="1" w:styleId="392FB5117880448CB97A876B40EB913B">
    <w:name w:val="392FB5117880448CB97A876B40EB913B"/>
  </w:style>
  <w:style w:type="paragraph" w:customStyle="1" w:styleId="DB9257E3B5564C01873C599F47209FAF">
    <w:name w:val="DB9257E3B5564C01873C599F47209FAF"/>
  </w:style>
  <w:style w:type="paragraph" w:customStyle="1" w:styleId="40DC1FA9D657400DB9F005431C013E27">
    <w:name w:val="40DC1FA9D657400DB9F005431C013E27"/>
  </w:style>
  <w:style w:type="paragraph" w:customStyle="1" w:styleId="5A5CCDC0D1F749D4BDF598C8B3077A37">
    <w:name w:val="5A5CCDC0D1F749D4BDF598C8B3077A37"/>
  </w:style>
  <w:style w:type="paragraph" w:customStyle="1" w:styleId="F6696924454348E4B39C3C6FB86932C3">
    <w:name w:val="F6696924454348E4B39C3C6FB86932C3"/>
  </w:style>
  <w:style w:type="paragraph" w:customStyle="1" w:styleId="CE842949F383402DB29C1CD659302D34">
    <w:name w:val="CE842949F383402DB29C1CD659302D34"/>
  </w:style>
  <w:style w:type="paragraph" w:customStyle="1" w:styleId="7925F461C68F4AC9A77BABF660A95FD5">
    <w:name w:val="7925F461C68F4AC9A77BABF660A95FD5"/>
  </w:style>
  <w:style w:type="paragraph" w:customStyle="1" w:styleId="8EF46262986044CA8B0A82CED545D0CF">
    <w:name w:val="8EF46262986044CA8B0A82CED545D0CF"/>
  </w:style>
  <w:style w:type="paragraph" w:customStyle="1" w:styleId="C55B77ABCDFE48398DBEE38370260801">
    <w:name w:val="C55B77ABCDFE48398DBEE38370260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62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</dc:creator>
  <cp:keywords/>
  <dc:description/>
  <cp:lastModifiedBy>Chacha S</cp:lastModifiedBy>
  <cp:revision>1</cp:revision>
  <dcterms:created xsi:type="dcterms:W3CDTF">2017-06-25T19:46:00Z</dcterms:created>
  <dcterms:modified xsi:type="dcterms:W3CDTF">2017-06-25T20:48:00Z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