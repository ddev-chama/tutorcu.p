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9502"/>
      </w:tblGrid>
      <w:tr w:rsidR="00DE2B0B" w:rsidTr="00F53038">
        <w:trPr>
          <w:trHeight w:val="855"/>
        </w:trPr>
        <w:tc>
          <w:tcPr>
            <w:tcW w:w="5000" w:type="pct"/>
            <w:shd w:val="clear" w:color="auto" w:fill="FAFAFA"/>
          </w:tcPr>
          <w:p w:rsidR="00DE2B0B" w:rsidRPr="0085069D" w:rsidRDefault="0068461C" w:rsidP="0068461C">
            <w:pPr>
              <w:tabs>
                <w:tab w:val="left" w:pos="8789"/>
              </w:tabs>
              <w:rPr>
                <w:rFonts w:asciiTheme="majorHAnsi" w:hAnsiTheme="majorHAnsi"/>
                <w:b/>
                <w:bCs/>
                <w:color w:val="0070C0"/>
                <w:sz w:val="44"/>
                <w:szCs w:val="52"/>
                <w:lang w:val="en"/>
              </w:rPr>
            </w:pPr>
            <w:r w:rsidRPr="0068461C"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1990F" wp14:editId="0209BBC8">
                      <wp:simplePos x="0" y="0"/>
                      <wp:positionH relativeFrom="margin">
                        <wp:posOffset>6350</wp:posOffset>
                      </wp:positionH>
                      <wp:positionV relativeFrom="paragraph">
                        <wp:posOffset>848995</wp:posOffset>
                      </wp:positionV>
                      <wp:extent cx="4429125" cy="1552575"/>
                      <wp:effectExtent l="0" t="0" r="0" b="952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9125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6307" w:rsidRPr="0068461C" w:rsidRDefault="000B6307" w:rsidP="0094653F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</w:pP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ที่อยู่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 xml:space="preserve">: </w:t>
                                  </w:r>
                                  <w:r w:rsidR="0068461C"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ab/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 xml:space="preserve">44/120 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ซ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 xml:space="preserve">.11 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ถ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>.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พระรามที่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 xml:space="preserve">2 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แขวงบางมด เขตจอมทอง กทม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>.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 xml:space="preserve"> 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>10150</w:t>
                                  </w:r>
                                </w:p>
                                <w:p w:rsidR="0094653F" w:rsidRPr="0068461C" w:rsidRDefault="000B6307" w:rsidP="0094653F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เบอร์โทรศัพท์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 xml:space="preserve">: 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091-407-0094</w:t>
                                  </w:r>
                                </w:p>
                                <w:p w:rsidR="000B6307" w:rsidRPr="0068461C" w:rsidRDefault="000B6307" w:rsidP="0094653F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</w:pP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:lang w:bidi="th-TH"/>
                                    </w:rPr>
                                    <w:t>อีเมล์</w:t>
                                  </w:r>
                                  <w:r w:rsidRPr="0068461C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lang w:bidi="th-TH"/>
                                    </w:rPr>
                                    <w:t>: nu-mosang_babygirl@hotmail.com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7199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.5pt;margin-top:66.85pt;width:348.7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" filled="f" fillcolor="white [3201]" stroked="f" strokeweight=".5pt">
                      <v:textbox>
                        <w:txbxContent>
                          <w:p w:rsidR="000B6307" w:rsidRPr="0068461C" w:rsidRDefault="000B6307" w:rsidP="0094653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ที่อยู่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: </w:t>
                            </w:r>
                            <w:r w:rsidR="0068461C"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44/120 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ซ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.11 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ถ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.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พระรามที่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2 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แขวงบางมด เขตจอมทอง กทม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.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10150</w:t>
                            </w:r>
                          </w:p>
                          <w:p w:rsidR="0094653F" w:rsidRPr="0068461C" w:rsidRDefault="000B6307" w:rsidP="0094653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เบอร์โทรศัพท์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: 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091-407-0094</w:t>
                            </w:r>
                          </w:p>
                          <w:p w:rsidR="000B6307" w:rsidRPr="0068461C" w:rsidRDefault="000B6307" w:rsidP="0094653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อีเมล์</w:t>
                            </w:r>
                            <w:r w:rsidRPr="006846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: nu-mosang_babygirl@hotmail.com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4EAC4C" wp14:editId="1A34C10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629285</wp:posOffset>
                      </wp:positionV>
                      <wp:extent cx="4572000" cy="16573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89CE1E" id="Rectangle 9" o:spid="_x0000_s1026" style="position:absolute;margin-left:-3.5pt;margin-top:49.55pt;width:5in;height:1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 w:rsidRPr="0068461C">
              <w:rPr>
                <w:b/>
                <w:bCs/>
                <w:noProof/>
                <w:lang w:bidi="th-TH"/>
              </w:rPr>
              <w:drawing>
                <wp:anchor distT="0" distB="0" distL="114300" distR="114300" simplePos="0" relativeHeight="251663360" behindDoc="1" locked="0" layoutInCell="1" allowOverlap="1" wp14:anchorId="14CFB5D4" wp14:editId="7F7F531D">
                  <wp:simplePos x="0" y="0"/>
                  <wp:positionH relativeFrom="margin">
                    <wp:posOffset>4743450</wp:posOffset>
                  </wp:positionH>
                  <wp:positionV relativeFrom="paragraph">
                    <wp:posOffset>700405</wp:posOffset>
                  </wp:positionV>
                  <wp:extent cx="1105535" cy="1370965"/>
                  <wp:effectExtent l="19050" t="19050" r="18415" b="19685"/>
                  <wp:wrapTight wrapText="bothSides">
                    <wp:wrapPolygon edited="0">
                      <wp:start x="-372" y="-300"/>
                      <wp:lineTo x="-372" y="21610"/>
                      <wp:lineTo x="21588" y="21610"/>
                      <wp:lineTo x="21588" y="-300"/>
                      <wp:lineTo x="-372" y="-300"/>
                    </wp:wrapPolygon>
                  </wp:wrapTight>
                  <wp:docPr id="1" name="Picture 1" descr="C:\Users\mozhan_\Downloads\12647603_10201192042360336_180200367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zhan_\Downloads\12647603_10201192042360336_180200367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653F" w:rsidRPr="0068461C">
              <w:rPr>
                <w:rFonts w:asciiTheme="majorHAnsi" w:hAnsiTheme="majorHAnsi"/>
                <w:b/>
                <w:bCs/>
                <w:sz w:val="44"/>
                <w:szCs w:val="52"/>
              </w:rPr>
              <w:t>NATHAYA</w:t>
            </w:r>
            <w:r w:rsidR="0094653F" w:rsidRPr="0068461C">
              <w:rPr>
                <w:rFonts w:asciiTheme="majorHAnsi" w:hAnsiTheme="majorHAnsi"/>
                <w:b/>
                <w:bCs/>
                <w:sz w:val="44"/>
                <w:szCs w:val="52"/>
                <w:lang w:val="en"/>
              </w:rPr>
              <w:t xml:space="preserve"> THANYAPHOBPHAT</w:t>
            </w:r>
          </w:p>
        </w:tc>
      </w:tr>
      <w:tr w:rsidR="0094653F" w:rsidTr="00F53038">
        <w:trPr>
          <w:trHeight w:val="782"/>
        </w:trPr>
        <w:tc>
          <w:tcPr>
            <w:tcW w:w="5000" w:type="pct"/>
            <w:shd w:val="clear" w:color="auto" w:fill="FAFAFA"/>
            <w:vAlign w:val="bottom"/>
          </w:tcPr>
          <w:p w:rsidR="0094653F" w:rsidRDefault="0094653F" w:rsidP="00E77D4A">
            <w:pPr>
              <w:pStyle w:val="PersonalInfoRight"/>
            </w:pPr>
          </w:p>
          <w:p w:rsidR="000B6307" w:rsidRDefault="008E09AA" w:rsidP="0068461C">
            <w:pPr>
              <w:pStyle w:val="PersonalInfoRight"/>
              <w:ind w:right="457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D021B" wp14:editId="57368186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175260</wp:posOffset>
                      </wp:positionV>
                      <wp:extent cx="114300" cy="158750"/>
                      <wp:effectExtent l="0" t="0" r="0" b="0"/>
                      <wp:wrapNone/>
                      <wp:docPr id="16" name="Shape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58750"/>
                              </a:xfrm>
                              <a:custGeom>
                                <a:avLst/>
                                <a:gdLst>
                                  <a:gd name="T0" fmla="*/ 6423 w 11870"/>
                                  <a:gd name="T1" fmla="*/ 1002 h 20565"/>
                                  <a:gd name="T2" fmla="*/ 6570 w 11870"/>
                                  <a:gd name="T3" fmla="*/ 1148 h 20565"/>
                                  <a:gd name="T4" fmla="*/ 6570 w 11870"/>
                                  <a:gd name="T5" fmla="*/ 1368 h 20565"/>
                                  <a:gd name="T6" fmla="*/ 6423 w 11870"/>
                                  <a:gd name="T7" fmla="*/ 1515 h 20565"/>
                                  <a:gd name="T8" fmla="*/ 5569 w 11870"/>
                                  <a:gd name="T9" fmla="*/ 1539 h 20565"/>
                                  <a:gd name="T10" fmla="*/ 5373 w 11870"/>
                                  <a:gd name="T11" fmla="*/ 1466 h 20565"/>
                                  <a:gd name="T12" fmla="*/ 5276 w 11870"/>
                                  <a:gd name="T13" fmla="*/ 1270 h 20565"/>
                                  <a:gd name="T14" fmla="*/ 5373 w 11870"/>
                                  <a:gd name="T15" fmla="*/ 1075 h 20565"/>
                                  <a:gd name="T16" fmla="*/ 5569 w 11870"/>
                                  <a:gd name="T17" fmla="*/ 977 h 20565"/>
                                  <a:gd name="T18" fmla="*/ 10575 w 11870"/>
                                  <a:gd name="T19" fmla="*/ 2565 h 20565"/>
                                  <a:gd name="T20" fmla="*/ 1295 w 11870"/>
                                  <a:gd name="T21" fmla="*/ 16706 h 20565"/>
                                  <a:gd name="T22" fmla="*/ 10575 w 11870"/>
                                  <a:gd name="T23" fmla="*/ 2565 h 20565"/>
                                  <a:gd name="T24" fmla="*/ 6106 w 11870"/>
                                  <a:gd name="T25" fmla="*/ 17805 h 20565"/>
                                  <a:gd name="T26" fmla="*/ 6423 w 11870"/>
                                  <a:gd name="T27" fmla="*/ 17927 h 20565"/>
                                  <a:gd name="T28" fmla="*/ 6643 w 11870"/>
                                  <a:gd name="T29" fmla="*/ 18147 h 20565"/>
                                  <a:gd name="T30" fmla="*/ 6765 w 11870"/>
                                  <a:gd name="T31" fmla="*/ 18464 h 20565"/>
                                  <a:gd name="T32" fmla="*/ 6765 w 11870"/>
                                  <a:gd name="T33" fmla="*/ 18806 h 20565"/>
                                  <a:gd name="T34" fmla="*/ 6643 w 11870"/>
                                  <a:gd name="T35" fmla="*/ 19124 h 20565"/>
                                  <a:gd name="T36" fmla="*/ 6423 w 11870"/>
                                  <a:gd name="T37" fmla="*/ 19343 h 20565"/>
                                  <a:gd name="T38" fmla="*/ 6106 w 11870"/>
                                  <a:gd name="T39" fmla="*/ 19465 h 20565"/>
                                  <a:gd name="T40" fmla="*/ 5764 w 11870"/>
                                  <a:gd name="T41" fmla="*/ 19465 h 20565"/>
                                  <a:gd name="T42" fmla="*/ 5446 w 11870"/>
                                  <a:gd name="T43" fmla="*/ 19343 h 20565"/>
                                  <a:gd name="T44" fmla="*/ 5227 w 11870"/>
                                  <a:gd name="T45" fmla="*/ 19124 h 20565"/>
                                  <a:gd name="T46" fmla="*/ 5105 w 11870"/>
                                  <a:gd name="T47" fmla="*/ 18806 h 20565"/>
                                  <a:gd name="T48" fmla="*/ 5105 w 11870"/>
                                  <a:gd name="T49" fmla="*/ 18464 h 20565"/>
                                  <a:gd name="T50" fmla="*/ 5227 w 11870"/>
                                  <a:gd name="T51" fmla="*/ 18147 h 20565"/>
                                  <a:gd name="T52" fmla="*/ 5446 w 11870"/>
                                  <a:gd name="T53" fmla="*/ 17927 h 20565"/>
                                  <a:gd name="T54" fmla="*/ 5764 w 11870"/>
                                  <a:gd name="T55" fmla="*/ 17805 h 20565"/>
                                  <a:gd name="T56" fmla="*/ 1295 w 11870"/>
                                  <a:gd name="T57" fmla="*/ 0 h 20565"/>
                                  <a:gd name="T58" fmla="*/ 782 w 11870"/>
                                  <a:gd name="T59" fmla="*/ 98 h 20565"/>
                                  <a:gd name="T60" fmla="*/ 366 w 11870"/>
                                  <a:gd name="T61" fmla="*/ 367 h 20565"/>
                                  <a:gd name="T62" fmla="*/ 98 w 11870"/>
                                  <a:gd name="T63" fmla="*/ 782 h 20565"/>
                                  <a:gd name="T64" fmla="*/ 0 w 11870"/>
                                  <a:gd name="T65" fmla="*/ 1295 h 20565"/>
                                  <a:gd name="T66" fmla="*/ 25 w 11870"/>
                                  <a:gd name="T67" fmla="*/ 19539 h 20565"/>
                                  <a:gd name="T68" fmla="*/ 220 w 11870"/>
                                  <a:gd name="T69" fmla="*/ 20003 h 20565"/>
                                  <a:gd name="T70" fmla="*/ 562 w 11870"/>
                                  <a:gd name="T71" fmla="*/ 20345 h 20565"/>
                                  <a:gd name="T72" fmla="*/ 1026 w 11870"/>
                                  <a:gd name="T73" fmla="*/ 20540 h 20565"/>
                                  <a:gd name="T74" fmla="*/ 10575 w 11870"/>
                                  <a:gd name="T75" fmla="*/ 20565 h 20565"/>
                                  <a:gd name="T76" fmla="*/ 11088 w 11870"/>
                                  <a:gd name="T77" fmla="*/ 20467 h 20565"/>
                                  <a:gd name="T78" fmla="*/ 11503 w 11870"/>
                                  <a:gd name="T79" fmla="*/ 20198 h 20565"/>
                                  <a:gd name="T80" fmla="*/ 11772 w 11870"/>
                                  <a:gd name="T81" fmla="*/ 19783 h 20565"/>
                                  <a:gd name="T82" fmla="*/ 11870 w 11870"/>
                                  <a:gd name="T83" fmla="*/ 19270 h 20565"/>
                                  <a:gd name="T84" fmla="*/ 11845 w 11870"/>
                                  <a:gd name="T85" fmla="*/ 1026 h 20565"/>
                                  <a:gd name="T86" fmla="*/ 11650 w 11870"/>
                                  <a:gd name="T87" fmla="*/ 562 h 20565"/>
                                  <a:gd name="T88" fmla="*/ 11308 w 11870"/>
                                  <a:gd name="T89" fmla="*/ 220 h 20565"/>
                                  <a:gd name="T90" fmla="*/ 10844 w 11870"/>
                                  <a:gd name="T91" fmla="*/ 25 h 20565"/>
                                  <a:gd name="T92" fmla="*/ 1295 w 11870"/>
                                  <a:gd name="T93" fmla="*/ 0 h 20565"/>
                                  <a:gd name="T94" fmla="*/ 0 w 11870"/>
                                  <a:gd name="T95" fmla="*/ 0 h 20565"/>
                                  <a:gd name="T96" fmla="*/ 11870 w 11870"/>
                                  <a:gd name="T97" fmla="*/ 20565 h 205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T94" t="T95" r="T96" b="T97"/>
                                <a:pathLst>
                                  <a:path w="11870" h="20565" extrusionOk="0">
                                    <a:moveTo>
                                      <a:pt x="6301" y="977"/>
                                    </a:moveTo>
                                    <a:lnTo>
                                      <a:pt x="6423" y="1002"/>
                                    </a:lnTo>
                                    <a:lnTo>
                                      <a:pt x="6497" y="1075"/>
                                    </a:lnTo>
                                    <a:lnTo>
                                      <a:pt x="6570" y="1148"/>
                                    </a:lnTo>
                                    <a:lnTo>
                                      <a:pt x="6594" y="1270"/>
                                    </a:lnTo>
                                    <a:lnTo>
                                      <a:pt x="6570" y="1368"/>
                                    </a:lnTo>
                                    <a:lnTo>
                                      <a:pt x="6497" y="1466"/>
                                    </a:lnTo>
                                    <a:lnTo>
                                      <a:pt x="6423" y="1515"/>
                                    </a:lnTo>
                                    <a:lnTo>
                                      <a:pt x="6301" y="1539"/>
                                    </a:lnTo>
                                    <a:lnTo>
                                      <a:pt x="5569" y="1539"/>
                                    </a:lnTo>
                                    <a:lnTo>
                                      <a:pt x="5446" y="1515"/>
                                    </a:lnTo>
                                    <a:lnTo>
                                      <a:pt x="5373" y="1466"/>
                                    </a:lnTo>
                                    <a:lnTo>
                                      <a:pt x="5300" y="1368"/>
                                    </a:lnTo>
                                    <a:lnTo>
                                      <a:pt x="5276" y="1270"/>
                                    </a:lnTo>
                                    <a:lnTo>
                                      <a:pt x="5300" y="1148"/>
                                    </a:lnTo>
                                    <a:lnTo>
                                      <a:pt x="5373" y="1075"/>
                                    </a:lnTo>
                                    <a:lnTo>
                                      <a:pt x="5446" y="1002"/>
                                    </a:lnTo>
                                    <a:lnTo>
                                      <a:pt x="5569" y="977"/>
                                    </a:lnTo>
                                    <a:lnTo>
                                      <a:pt x="6301" y="977"/>
                                    </a:lnTo>
                                    <a:close/>
                                    <a:moveTo>
                                      <a:pt x="10575" y="2565"/>
                                    </a:moveTo>
                                    <a:lnTo>
                                      <a:pt x="10575" y="16706"/>
                                    </a:lnTo>
                                    <a:lnTo>
                                      <a:pt x="1295" y="16706"/>
                                    </a:lnTo>
                                    <a:lnTo>
                                      <a:pt x="1295" y="2565"/>
                                    </a:lnTo>
                                    <a:lnTo>
                                      <a:pt x="10575" y="2565"/>
                                    </a:lnTo>
                                    <a:close/>
                                    <a:moveTo>
                                      <a:pt x="5935" y="17780"/>
                                    </a:moveTo>
                                    <a:lnTo>
                                      <a:pt x="6106" y="17805"/>
                                    </a:lnTo>
                                    <a:lnTo>
                                      <a:pt x="6277" y="17854"/>
                                    </a:lnTo>
                                    <a:lnTo>
                                      <a:pt x="6423" y="17927"/>
                                    </a:lnTo>
                                    <a:lnTo>
                                      <a:pt x="6545" y="18025"/>
                                    </a:lnTo>
                                    <a:lnTo>
                                      <a:pt x="6643" y="18147"/>
                                    </a:lnTo>
                                    <a:lnTo>
                                      <a:pt x="6716" y="18293"/>
                                    </a:lnTo>
                                    <a:lnTo>
                                      <a:pt x="6765" y="18464"/>
                                    </a:lnTo>
                                    <a:lnTo>
                                      <a:pt x="6790" y="18635"/>
                                    </a:lnTo>
                                    <a:lnTo>
                                      <a:pt x="6765" y="18806"/>
                                    </a:lnTo>
                                    <a:lnTo>
                                      <a:pt x="6716" y="18977"/>
                                    </a:lnTo>
                                    <a:lnTo>
                                      <a:pt x="6643" y="19124"/>
                                    </a:lnTo>
                                    <a:lnTo>
                                      <a:pt x="6545" y="19246"/>
                                    </a:lnTo>
                                    <a:lnTo>
                                      <a:pt x="6423" y="19343"/>
                                    </a:lnTo>
                                    <a:lnTo>
                                      <a:pt x="6277" y="19417"/>
                                    </a:lnTo>
                                    <a:lnTo>
                                      <a:pt x="6106" y="19465"/>
                                    </a:lnTo>
                                    <a:lnTo>
                                      <a:pt x="5935" y="19490"/>
                                    </a:lnTo>
                                    <a:lnTo>
                                      <a:pt x="5764" y="19465"/>
                                    </a:lnTo>
                                    <a:lnTo>
                                      <a:pt x="5593" y="19417"/>
                                    </a:lnTo>
                                    <a:lnTo>
                                      <a:pt x="5446" y="19343"/>
                                    </a:lnTo>
                                    <a:lnTo>
                                      <a:pt x="5324" y="19246"/>
                                    </a:lnTo>
                                    <a:lnTo>
                                      <a:pt x="5227" y="19124"/>
                                    </a:lnTo>
                                    <a:lnTo>
                                      <a:pt x="5153" y="18977"/>
                                    </a:lnTo>
                                    <a:lnTo>
                                      <a:pt x="5105" y="18806"/>
                                    </a:lnTo>
                                    <a:lnTo>
                                      <a:pt x="5080" y="18635"/>
                                    </a:lnTo>
                                    <a:lnTo>
                                      <a:pt x="5105" y="18464"/>
                                    </a:lnTo>
                                    <a:lnTo>
                                      <a:pt x="5153" y="18293"/>
                                    </a:lnTo>
                                    <a:lnTo>
                                      <a:pt x="5227" y="18147"/>
                                    </a:lnTo>
                                    <a:lnTo>
                                      <a:pt x="5324" y="18025"/>
                                    </a:lnTo>
                                    <a:lnTo>
                                      <a:pt x="5446" y="17927"/>
                                    </a:lnTo>
                                    <a:lnTo>
                                      <a:pt x="5593" y="17854"/>
                                    </a:lnTo>
                                    <a:lnTo>
                                      <a:pt x="5764" y="17805"/>
                                    </a:lnTo>
                                    <a:lnTo>
                                      <a:pt x="5935" y="17780"/>
                                    </a:lnTo>
                                    <a:close/>
                                    <a:moveTo>
                                      <a:pt x="1295" y="0"/>
                                    </a:moveTo>
                                    <a:lnTo>
                                      <a:pt x="1026" y="25"/>
                                    </a:lnTo>
                                    <a:lnTo>
                                      <a:pt x="782" y="98"/>
                                    </a:lnTo>
                                    <a:lnTo>
                                      <a:pt x="562" y="220"/>
                                    </a:lnTo>
                                    <a:lnTo>
                                      <a:pt x="366" y="367"/>
                                    </a:lnTo>
                                    <a:lnTo>
                                      <a:pt x="220" y="562"/>
                                    </a:lnTo>
                                    <a:lnTo>
                                      <a:pt x="98" y="782"/>
                                    </a:lnTo>
                                    <a:lnTo>
                                      <a:pt x="25" y="1026"/>
                                    </a:lnTo>
                                    <a:lnTo>
                                      <a:pt x="0" y="1295"/>
                                    </a:lnTo>
                                    <a:lnTo>
                                      <a:pt x="0" y="19270"/>
                                    </a:lnTo>
                                    <a:lnTo>
                                      <a:pt x="25" y="19539"/>
                                    </a:lnTo>
                                    <a:lnTo>
                                      <a:pt x="98" y="19783"/>
                                    </a:lnTo>
                                    <a:lnTo>
                                      <a:pt x="220" y="20003"/>
                                    </a:lnTo>
                                    <a:lnTo>
                                      <a:pt x="366" y="20198"/>
                                    </a:lnTo>
                                    <a:lnTo>
                                      <a:pt x="562" y="20345"/>
                                    </a:lnTo>
                                    <a:lnTo>
                                      <a:pt x="782" y="20467"/>
                                    </a:lnTo>
                                    <a:lnTo>
                                      <a:pt x="1026" y="20540"/>
                                    </a:lnTo>
                                    <a:lnTo>
                                      <a:pt x="1295" y="20565"/>
                                    </a:lnTo>
                                    <a:lnTo>
                                      <a:pt x="10575" y="20565"/>
                                    </a:lnTo>
                                    <a:lnTo>
                                      <a:pt x="10844" y="20540"/>
                                    </a:lnTo>
                                    <a:lnTo>
                                      <a:pt x="11088" y="20467"/>
                                    </a:lnTo>
                                    <a:lnTo>
                                      <a:pt x="11308" y="20345"/>
                                    </a:lnTo>
                                    <a:lnTo>
                                      <a:pt x="11503" y="20198"/>
                                    </a:lnTo>
                                    <a:lnTo>
                                      <a:pt x="11650" y="20003"/>
                                    </a:lnTo>
                                    <a:lnTo>
                                      <a:pt x="11772" y="19783"/>
                                    </a:lnTo>
                                    <a:lnTo>
                                      <a:pt x="11845" y="19539"/>
                                    </a:lnTo>
                                    <a:lnTo>
                                      <a:pt x="11870" y="19270"/>
                                    </a:lnTo>
                                    <a:lnTo>
                                      <a:pt x="11870" y="1295"/>
                                    </a:lnTo>
                                    <a:lnTo>
                                      <a:pt x="11845" y="1026"/>
                                    </a:lnTo>
                                    <a:lnTo>
                                      <a:pt x="11772" y="782"/>
                                    </a:lnTo>
                                    <a:lnTo>
                                      <a:pt x="11650" y="562"/>
                                    </a:lnTo>
                                    <a:lnTo>
                                      <a:pt x="11503" y="367"/>
                                    </a:lnTo>
                                    <a:lnTo>
                                      <a:pt x="11308" y="220"/>
                                    </a:lnTo>
                                    <a:lnTo>
                                      <a:pt x="11088" y="98"/>
                                    </a:lnTo>
                                    <a:lnTo>
                                      <a:pt x="10844" y="25"/>
                                    </a:lnTo>
                                    <a:lnTo>
                                      <a:pt x="10575" y="0"/>
                                    </a:lnTo>
                                    <a:lnTo>
                                      <a:pt x="1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0214F" id="Shape 457" o:spid="_x0000_s1026" style="position:absolute;margin-left:20.7pt;margin-top:13.8pt;width:9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0,2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" path="m6301,977r122,25l6497,1075r73,73l6594,1270r-24,98l6497,1466r-74,49l6301,1539r-732,l5446,1515r-73,-49l5300,1368r-24,-98l5300,1148r73,-73l5446,1002r123,-25l6301,977xm10575,2565r,14141l1295,16706r,-14141l10575,2565xm5935,17780r171,25l6277,17854r146,73l6545,18025r98,122l6716,18293r49,171l6790,18635r-25,171l6716,18977r-73,147l6545,19246r-122,97l6277,19417r-171,48l5935,19490r-171,-25l5593,19417r-147,-74l5324,19246r-97,-122l5153,18977r-48,-171l5080,18635r25,-171l5153,18293r74,-146l5324,18025r122,-98l5593,17854r171,-49l5935,17780xm1295,l1026,25,782,98,562,220,366,367,220,562,98,782,25,1026,,1295,,19270r25,269l98,19783r122,220l366,20198r196,147l782,20467r244,73l1295,20565r9280,l10844,20540r244,-73l11308,20345r195,-147l11650,20003r122,-220l11845,19539r25,-269l11870,1295r-25,-269l11772,782,11650,562,11503,367,11308,220,11088,98,10844,25,10575,,1295,xe" fillcolor="#f2f2f2 [3052]" stroked="f">
                      <v:path arrowok="t" o:extrusionok="f" o:connecttype="custom" o:connectlocs="61849,7735;63265,8862;63265,10560;61849,11695;53626,11880;51738,11317;50804,9804;51738,8298;53626,7542;101830,19800;12470,128961;101830,19800;58797,137444;61849,138386;63968,140084;65142,142531;65142,145172;63968,147626;61849,149317;58797,150259;55503,150259;52441,149317;50332,147626;49158,145172;49158,142531;50332,140084;52441,138386;55503,137444;12470,0;7530,757;3524,2833;944,6037;0,9997;241,150830;2118,154412;5412,157052;9880,158557;101830,158750;106770,157993;110766,155917;113356,152713;114300,148753;114059,7920;112182,4338;108888,1698;104420,193;12470,0" o:connectangles="0,0,0,0,0,0,0,0,0,0,0,0,0,0,0,0,0,0,0,0,0,0,0,0,0,0,0,0,0,0,0,0,0,0,0,0,0,0,0,0,0,0,0,0,0,0,0" textboxrect="0,0,11870,20565"/>
                    </v:shape>
                  </w:pict>
                </mc:Fallback>
              </mc:AlternateContent>
            </w:r>
          </w:p>
        </w:tc>
      </w:tr>
      <w:tr w:rsidR="00401385" w:rsidTr="00F53038">
        <w:tblPrEx>
          <w:shd w:val="clear" w:color="auto" w:fill="auto"/>
        </w:tblPrEx>
        <w:trPr>
          <w:trHeight w:val="1466"/>
        </w:trPr>
        <w:tc>
          <w:tcPr>
            <w:tcW w:w="5000" w:type="pct"/>
            <w:shd w:val="clear" w:color="auto" w:fill="auto"/>
            <w:tcMar>
              <w:top w:w="86" w:type="dxa"/>
              <w:bottom w:w="86" w:type="dxa"/>
            </w:tcMar>
          </w:tcPr>
          <w:p w:rsidR="005C05A9" w:rsidRPr="005C05A9" w:rsidRDefault="000B6307" w:rsidP="008860D6">
            <w:pPr>
              <w:spacing w:after="120" w:line="276" w:lineRule="auto"/>
              <w:rPr>
                <w:rFonts w:asciiTheme="majorHAnsi" w:hAnsiTheme="majorHAnsi" w:hint="cs"/>
                <w:b/>
                <w:bCs/>
                <w:sz w:val="28"/>
                <w:szCs w:val="36"/>
                <w:cs/>
                <w:lang w:bidi="th-TH"/>
              </w:rPr>
            </w:pPr>
            <w:r w:rsidRPr="005C05A9">
              <w:rPr>
                <w:rFonts w:asciiTheme="majorHAnsi" w:hAnsiTheme="majorHAnsi" w:hint="cs"/>
                <w:b/>
                <w:bCs/>
                <w:sz w:val="28"/>
                <w:szCs w:val="36"/>
                <w:cs/>
                <w:lang w:bidi="th-TH"/>
              </w:rPr>
              <w:t>การศึกษา</w:t>
            </w:r>
          </w:p>
          <w:p w:rsidR="00401385" w:rsidRPr="00CA2753" w:rsidRDefault="00401385" w:rsidP="008860D6">
            <w:pPr>
              <w:pStyle w:val="ListBullet"/>
              <w:numPr>
                <w:ilvl w:val="0"/>
                <w:numId w:val="2"/>
              </w:numPr>
              <w:tabs>
                <w:tab w:val="right" w:pos="9639"/>
              </w:tabs>
              <w:spacing w:after="120"/>
              <w:ind w:left="447" w:right="-18" w:hanging="447"/>
              <w:rPr>
                <w:rFonts w:cs="Tahoma"/>
                <w:color w:val="1F497D" w:themeColor="text2"/>
                <w:sz w:val="22"/>
                <w:szCs w:val="24"/>
              </w:rPr>
            </w:pPr>
            <w:r w:rsidRPr="00CA2753">
              <w:rPr>
                <w:rFonts w:cs="Tahoma"/>
                <w:color w:val="1F497D" w:themeColor="text2"/>
                <w:sz w:val="22"/>
                <w:szCs w:val="24"/>
              </w:rPr>
              <w:t xml:space="preserve">– </w:t>
            </w:r>
            <w:r w:rsidR="000B6307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ปัจจุบัน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 xml:space="preserve"> </w:t>
            </w:r>
            <w:r w:rsidRPr="00F95B2C"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-----------</w:t>
            </w:r>
            <w:r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----------------------</w:t>
            </w:r>
            <w:r w:rsidR="000B6307"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</w:t>
            </w:r>
            <w:r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</w:t>
            </w:r>
            <w:r w:rsidR="000B6307"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</w:t>
            </w:r>
            <w:r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 xml:space="preserve">- </w:t>
            </w:r>
            <w:r w:rsidR="000B6307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สถานบันเทคโนโลยีพระจอมเกล้าพระนครเหนือ</w:t>
            </w:r>
          </w:p>
          <w:p w:rsidR="000B6307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คณะวิศวกรรมศาสตร์</w:t>
            </w:r>
          </w:p>
          <w:p w:rsidR="000B6307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สาขาวิศวกรรมอุตสาหการ</w:t>
            </w:r>
          </w:p>
          <w:p w:rsidR="00401385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เกรดเฉลี่ย </w:t>
            </w:r>
            <w:r>
              <w:rPr>
                <w:rFonts w:cs="Tahoma"/>
                <w:color w:val="1F497D" w:themeColor="text2"/>
                <w:sz w:val="22"/>
                <w:szCs w:val="24"/>
              </w:rPr>
              <w:t xml:space="preserve">3.54 </w:t>
            </w: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 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 xml:space="preserve">(7 </w:t>
            </w: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เทอม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)</w:t>
            </w:r>
            <w:r w:rsidR="0085069D">
              <w:rPr>
                <w:rFonts w:cs="Tahoma"/>
                <w:color w:val="1F497D" w:themeColor="text2"/>
                <w:sz w:val="22"/>
                <w:szCs w:val="24"/>
              </w:rPr>
              <w:t xml:space="preserve"> </w:t>
            </w:r>
          </w:p>
          <w:p w:rsidR="0085069D" w:rsidRPr="00401385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เกียรตินิยมอันดับ </w:t>
            </w:r>
            <w:r>
              <w:rPr>
                <w:rFonts w:cs="Tahoma"/>
                <w:color w:val="1F497D" w:themeColor="text2"/>
                <w:sz w:val="22"/>
                <w:szCs w:val="24"/>
              </w:rPr>
              <w:t>2 (</w:t>
            </w: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ปัจจุบัน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)</w:t>
            </w:r>
          </w:p>
          <w:p w:rsidR="00401385" w:rsidRPr="00CA2753" w:rsidRDefault="000B6307" w:rsidP="009B596E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ได้รับทุนเรียนดีจากมหาวิทยาลัย</w:t>
            </w:r>
          </w:p>
          <w:p w:rsidR="009B596E" w:rsidRDefault="000B6307" w:rsidP="009B596E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ได้รับ</w:t>
            </w:r>
            <w:r w:rsidRPr="0068461C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ทุน</w:t>
            </w: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จาก 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SCG</w:t>
            </w:r>
            <w:r w:rsidR="00401385" w:rsidRPr="00CA2753">
              <w:rPr>
                <w:rFonts w:cs="Tahoma"/>
                <w:color w:val="1F497D" w:themeColor="text2"/>
                <w:sz w:val="22"/>
                <w:szCs w:val="24"/>
              </w:rPr>
              <w:t xml:space="preserve"> Sharing the Dream </w:t>
            </w:r>
          </w:p>
          <w:p w:rsidR="000B6307" w:rsidRDefault="000B6307" w:rsidP="000B6307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ได้รับทุนจาก</w:t>
            </w:r>
            <w:r w:rsidRPr="00CA2753">
              <w:rPr>
                <w:rFonts w:cs="Tahoma"/>
                <w:color w:val="1F497D" w:themeColor="text2"/>
                <w:sz w:val="22"/>
                <w:szCs w:val="24"/>
              </w:rPr>
              <w:t xml:space="preserve"> </w:t>
            </w:r>
            <w:r>
              <w:rPr>
                <w:rFonts w:cs="Tahoma"/>
                <w:color w:val="1F497D" w:themeColor="text2"/>
                <w:sz w:val="22"/>
                <w:szCs w:val="24"/>
              </w:rPr>
              <w:t>Panasonic Co., LTD.</w:t>
            </w:r>
          </w:p>
          <w:p w:rsidR="000B6307" w:rsidRPr="009B596E" w:rsidRDefault="000B6307" w:rsidP="000B6307">
            <w:pPr>
              <w:pStyle w:val="ListBullet"/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</w:p>
          <w:p w:rsidR="00401385" w:rsidRPr="00CA2753" w:rsidRDefault="00401385" w:rsidP="008D1728">
            <w:pPr>
              <w:pStyle w:val="ListBullet"/>
              <w:numPr>
                <w:ilvl w:val="0"/>
                <w:numId w:val="2"/>
              </w:numPr>
              <w:tabs>
                <w:tab w:val="right" w:pos="9639"/>
              </w:tabs>
              <w:ind w:left="447" w:right="-18" w:hanging="447"/>
              <w:rPr>
                <w:rFonts w:cs="Tahoma"/>
                <w:color w:val="1F497D" w:themeColor="text2"/>
                <w:sz w:val="22"/>
                <w:szCs w:val="24"/>
                <w:lang w:bidi="th-TH"/>
              </w:rPr>
            </w:pPr>
            <w:r w:rsidRPr="00CA2753">
              <w:rPr>
                <w:rFonts w:cs="Tahoma"/>
                <w:color w:val="1F497D" w:themeColor="text2"/>
                <w:sz w:val="22"/>
                <w:szCs w:val="24"/>
              </w:rPr>
              <w:t>–</w:t>
            </w:r>
            <w:r>
              <w:rPr>
                <w:rFonts w:cs="Tahoma"/>
                <w:color w:val="1F497D" w:themeColor="text2"/>
                <w:sz w:val="22"/>
                <w:szCs w:val="24"/>
              </w:rPr>
              <w:t xml:space="preserve"> </w:t>
            </w:r>
            <w:r w:rsidRPr="00CA2753">
              <w:rPr>
                <w:rFonts w:cs="Tahoma"/>
                <w:color w:val="1F497D" w:themeColor="text2"/>
                <w:sz w:val="22"/>
                <w:szCs w:val="24"/>
              </w:rPr>
              <w:t>2011</w:t>
            </w:r>
            <w:r>
              <w:rPr>
                <w:rFonts w:cs="Tahoma"/>
                <w:color w:val="1F497D" w:themeColor="text2"/>
                <w:sz w:val="22"/>
                <w:szCs w:val="24"/>
              </w:rPr>
              <w:t xml:space="preserve"> </w:t>
            </w:r>
            <w:r w:rsidRPr="00F95B2C">
              <w:rPr>
                <w:rFonts w:cs="Tahoma"/>
                <w:color w:val="95B3D7" w:themeColor="accent1" w:themeTint="99"/>
                <w:sz w:val="22"/>
                <w:szCs w:val="24"/>
              </w:rPr>
              <w:t>-------------------</w:t>
            </w:r>
            <w:r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------------------------------------</w:t>
            </w:r>
            <w:r w:rsidR="008D1728"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</w:t>
            </w:r>
            <w:r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------------------</w:t>
            </w:r>
            <w:r w:rsidR="000B6307">
              <w:rPr>
                <w:rFonts w:cs="Tahoma"/>
                <w:color w:val="95B3D7" w:themeColor="accent1" w:themeTint="99"/>
                <w:sz w:val="22"/>
                <w:szCs w:val="24"/>
                <w:lang w:bidi="th-TH"/>
              </w:rPr>
              <w:t>-----------------</w:t>
            </w:r>
            <w:r w:rsidR="000B6307" w:rsidRPr="000B6307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โรงเรียนมัธยมวัดสิงห์</w:t>
            </w:r>
          </w:p>
          <w:p w:rsidR="00401385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สาย วิทย์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-</w:t>
            </w: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คณิต</w:t>
            </w:r>
          </w:p>
          <w:p w:rsidR="000B6307" w:rsidRDefault="000B6307" w:rsidP="008860D6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  <w:r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เกรดเฉลี่ย 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3.48</w:t>
            </w:r>
          </w:p>
          <w:p w:rsidR="0068461C" w:rsidRPr="008860D6" w:rsidRDefault="0068461C" w:rsidP="0068461C">
            <w:pPr>
              <w:pStyle w:val="ListBullet"/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</w:rPr>
            </w:pPr>
          </w:p>
        </w:tc>
      </w:tr>
      <w:tr w:rsidR="00607F08" w:rsidTr="00F53038">
        <w:tblPrEx>
          <w:shd w:val="clear" w:color="auto" w:fill="auto"/>
        </w:tblPrEx>
        <w:trPr>
          <w:trHeight w:val="1726"/>
        </w:trPr>
        <w:tc>
          <w:tcPr>
            <w:tcW w:w="5000" w:type="pct"/>
            <w:shd w:val="clear" w:color="auto" w:fill="auto"/>
            <w:tcMar>
              <w:top w:w="86" w:type="dxa"/>
              <w:bottom w:w="86" w:type="dxa"/>
            </w:tcMar>
          </w:tcPr>
          <w:p w:rsidR="00607F08" w:rsidRPr="005C05A9" w:rsidRDefault="0068461C" w:rsidP="008860D6">
            <w:pPr>
              <w:spacing w:after="120" w:line="276" w:lineRule="auto"/>
              <w:rPr>
                <w:rFonts w:asciiTheme="majorHAnsi" w:hAnsiTheme="majorHAnsi"/>
                <w:b/>
                <w:bCs/>
                <w:sz w:val="28"/>
                <w:szCs w:val="36"/>
                <w:cs/>
                <w:lang w:bidi="th-TH"/>
              </w:rPr>
            </w:pPr>
            <w:r w:rsidRPr="005C05A9">
              <w:rPr>
                <w:rFonts w:asciiTheme="majorHAnsi" w:hAnsiTheme="majorHAnsi" w:hint="cs"/>
                <w:b/>
                <w:bCs/>
                <w:sz w:val="28"/>
                <w:szCs w:val="36"/>
                <w:cs/>
                <w:lang w:bidi="th-TH"/>
              </w:rPr>
              <w:t>ประสบการณ์</w:t>
            </w:r>
          </w:p>
          <w:p w:rsidR="0068461C" w:rsidRDefault="0068461C" w:rsidP="0068461C">
            <w:pPr>
              <w:pStyle w:val="ListBullet"/>
              <w:numPr>
                <w:ilvl w:val="0"/>
                <w:numId w:val="1"/>
              </w:numPr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  <w:lang w:bidi="th-TH"/>
              </w:rPr>
            </w:pPr>
            <w:r w:rsidRPr="0068461C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>ฝึกงานกับ</w:t>
            </w:r>
            <w:r w:rsidR="00841677" w:rsidRPr="0068461C"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 xml:space="preserve"> </w:t>
            </w:r>
            <w:r w:rsidRPr="0068461C"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 xml:space="preserve">Michelin Siam Co. Ltd., </w:t>
            </w:r>
            <w:r w:rsidRPr="0068461C">
              <w:rPr>
                <w:rFonts w:cs="Tahoma" w:hint="cs"/>
                <w:color w:val="1F497D" w:themeColor="text2"/>
                <w:sz w:val="22"/>
                <w:szCs w:val="24"/>
                <w:cs/>
                <w:lang w:bidi="th-TH"/>
              </w:rPr>
              <w:t xml:space="preserve">โดยเป็นเด็กในโครงการ </w:t>
            </w:r>
            <w:r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“</w:t>
            </w:r>
            <w:r w:rsidR="00607F08" w:rsidRPr="0068461C">
              <w:rPr>
                <w:rFonts w:cs="Tahoma"/>
                <w:color w:val="1F497D" w:themeColor="text2"/>
                <w:sz w:val="22"/>
                <w:szCs w:val="24"/>
                <w:lang w:bidi="th-TH"/>
              </w:rPr>
              <w:t>Michelin Yod Nak Kid” internship program</w:t>
            </w:r>
            <w:bookmarkStart w:id="0" w:name="_GoBack"/>
            <w:bookmarkEnd w:id="0"/>
          </w:p>
          <w:p w:rsidR="0068461C" w:rsidRPr="0068461C" w:rsidRDefault="0068461C" w:rsidP="0068461C">
            <w:pPr>
              <w:pStyle w:val="ListBullet"/>
              <w:ind w:left="1723"/>
              <w:jc w:val="thaiDistribute"/>
              <w:rPr>
                <w:rFonts w:cs="Tahoma"/>
                <w:color w:val="1F497D" w:themeColor="text2"/>
                <w:sz w:val="22"/>
                <w:szCs w:val="24"/>
                <w:lang w:bidi="th-TH"/>
              </w:rPr>
            </w:pPr>
          </w:p>
          <w:p w:rsidR="00607F08" w:rsidRDefault="00607F08" w:rsidP="00841677">
            <w:pPr>
              <w:rPr>
                <w:sz w:val="20"/>
              </w:rPr>
            </w:pPr>
          </w:p>
        </w:tc>
      </w:tr>
    </w:tbl>
    <w:p w:rsidR="0085069D" w:rsidRDefault="0085069D" w:rsidP="00841677"/>
    <w:p w:rsidR="0085069D" w:rsidRDefault="0085069D" w:rsidP="00841677"/>
    <w:p w:rsidR="0085069D" w:rsidRDefault="0085069D" w:rsidP="00841677"/>
    <w:sectPr w:rsidR="0085069D" w:rsidSect="00711EA2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64" w:rsidRDefault="001B7164">
      <w:pPr>
        <w:spacing w:after="0" w:line="240" w:lineRule="auto"/>
      </w:pPr>
      <w:r>
        <w:separator/>
      </w:r>
    </w:p>
  </w:endnote>
  <w:endnote w:type="continuationSeparator" w:id="0">
    <w:p w:rsidR="001B7164" w:rsidRDefault="001B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64" w:rsidRDefault="001B7164">
      <w:pPr>
        <w:spacing w:after="0" w:line="240" w:lineRule="auto"/>
      </w:pPr>
      <w:r>
        <w:separator/>
      </w:r>
    </w:p>
  </w:footnote>
  <w:footnote w:type="continuationSeparator" w:id="0">
    <w:p w:rsidR="001B7164" w:rsidRDefault="001B7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3761FBA"/>
    <w:lvl w:ilvl="0">
      <w:start w:val="1"/>
      <w:numFmt w:val="bullet"/>
      <w:lvlText w:val=""/>
      <w:lvlJc w:val="center"/>
      <w:pPr>
        <w:ind w:left="1349" w:hanging="72"/>
      </w:pPr>
      <w:rPr>
        <w:rFonts w:ascii="Symbol" w:hAnsi="Symbol" w:hint="default"/>
        <w:sz w:val="24"/>
      </w:rPr>
    </w:lvl>
  </w:abstractNum>
  <w:abstractNum w:abstractNumId="1" w15:restartNumberingAfterBreak="0">
    <w:nsid w:val="0C1A6F9C"/>
    <w:multiLevelType w:val="hybridMultilevel"/>
    <w:tmpl w:val="5068306C"/>
    <w:lvl w:ilvl="0" w:tplc="89EC8470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AA6"/>
    <w:multiLevelType w:val="hybridMultilevel"/>
    <w:tmpl w:val="10945256"/>
    <w:lvl w:ilvl="0" w:tplc="EB2C7EBA">
      <w:start w:val="20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color w:val="0070C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392C"/>
    <w:multiLevelType w:val="hybridMultilevel"/>
    <w:tmpl w:val="D9923A0A"/>
    <w:lvl w:ilvl="0" w:tplc="654CB136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7429E"/>
    <w:multiLevelType w:val="hybridMultilevel"/>
    <w:tmpl w:val="CB9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EC37B4"/>
    <w:multiLevelType w:val="hybridMultilevel"/>
    <w:tmpl w:val="A606CE18"/>
    <w:lvl w:ilvl="0" w:tplc="C3E48B0A">
      <w:start w:val="2012"/>
      <w:numFmt w:val="decimal"/>
      <w:lvlText w:val="%1"/>
      <w:lvlJc w:val="left"/>
      <w:pPr>
        <w:ind w:left="780" w:hanging="4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3F"/>
    <w:rsid w:val="00064094"/>
    <w:rsid w:val="000B6307"/>
    <w:rsid w:val="001532DB"/>
    <w:rsid w:val="001B7164"/>
    <w:rsid w:val="001C6C30"/>
    <w:rsid w:val="00256171"/>
    <w:rsid w:val="002A1638"/>
    <w:rsid w:val="003E4FC4"/>
    <w:rsid w:val="00401385"/>
    <w:rsid w:val="00453C14"/>
    <w:rsid w:val="004832DB"/>
    <w:rsid w:val="0049781F"/>
    <w:rsid w:val="005C05A9"/>
    <w:rsid w:val="005F44AE"/>
    <w:rsid w:val="00607F08"/>
    <w:rsid w:val="00614068"/>
    <w:rsid w:val="00625E01"/>
    <w:rsid w:val="00635E35"/>
    <w:rsid w:val="0065571A"/>
    <w:rsid w:val="0068461C"/>
    <w:rsid w:val="006857CC"/>
    <w:rsid w:val="00711EA2"/>
    <w:rsid w:val="007F4B87"/>
    <w:rsid w:val="00841677"/>
    <w:rsid w:val="0085069D"/>
    <w:rsid w:val="008860D6"/>
    <w:rsid w:val="008B2771"/>
    <w:rsid w:val="008D1728"/>
    <w:rsid w:val="008D656E"/>
    <w:rsid w:val="008E09AA"/>
    <w:rsid w:val="008E27F4"/>
    <w:rsid w:val="0094653F"/>
    <w:rsid w:val="00950ACF"/>
    <w:rsid w:val="00953FD5"/>
    <w:rsid w:val="00957978"/>
    <w:rsid w:val="009B596E"/>
    <w:rsid w:val="00A46D56"/>
    <w:rsid w:val="00B050FC"/>
    <w:rsid w:val="00BE53CD"/>
    <w:rsid w:val="00BE56D4"/>
    <w:rsid w:val="00C17B76"/>
    <w:rsid w:val="00C46FB7"/>
    <w:rsid w:val="00CB2218"/>
    <w:rsid w:val="00CB28A3"/>
    <w:rsid w:val="00D700DC"/>
    <w:rsid w:val="00DC4A42"/>
    <w:rsid w:val="00DE2B0B"/>
    <w:rsid w:val="00E10289"/>
    <w:rsid w:val="00F5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0047D-BB6D-4F67-BA34-D2EE3116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EA2"/>
  </w:style>
  <w:style w:type="paragraph" w:styleId="Footer">
    <w:name w:val="footer"/>
    <w:basedOn w:val="Normal"/>
    <w:link w:val="FooterChar"/>
    <w:uiPriority w:val="99"/>
    <w:semiHidden/>
    <w:unhideWhenUsed/>
    <w:rsid w:val="0071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EA2"/>
  </w:style>
  <w:style w:type="paragraph" w:customStyle="1" w:styleId="Name">
    <w:name w:val="Name"/>
    <w:basedOn w:val="Normal"/>
    <w:link w:val="NameChar"/>
    <w:qFormat/>
    <w:rsid w:val="00711EA2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711EA2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1EA2"/>
    <w:rPr>
      <w:color w:val="808080"/>
    </w:rPr>
  </w:style>
  <w:style w:type="paragraph" w:customStyle="1" w:styleId="PersonalInfo">
    <w:name w:val="Personal Info"/>
    <w:basedOn w:val="Normal"/>
    <w:link w:val="PersonalInfoChar"/>
    <w:qFormat/>
    <w:rsid w:val="00711EA2"/>
    <w:pPr>
      <w:spacing w:after="0" w:line="240" w:lineRule="auto"/>
    </w:pPr>
    <w:rPr>
      <w:b/>
      <w:color w:val="262626" w:themeColor="text1" w:themeTint="D9"/>
      <w:sz w:val="20"/>
    </w:rPr>
  </w:style>
  <w:style w:type="character" w:customStyle="1" w:styleId="PersonalInfoChar">
    <w:name w:val="Personal Info Char"/>
    <w:basedOn w:val="DefaultParagraphFont"/>
    <w:link w:val="PersonalInfo"/>
    <w:rsid w:val="00711EA2"/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D700DC"/>
    <w:pPr>
      <w:spacing w:after="0" w:line="240" w:lineRule="auto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D700DC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711EA2"/>
    <w:pPr>
      <w:spacing w:after="0" w:line="240" w:lineRule="auto"/>
    </w:pPr>
    <w:rPr>
      <w:color w:val="404040" w:themeColor="text1" w:themeTint="BF"/>
    </w:rPr>
  </w:style>
  <w:style w:type="character" w:customStyle="1" w:styleId="ContentBodyChar">
    <w:name w:val="Content Body Char"/>
    <w:basedOn w:val="DefaultParagraphFont"/>
    <w:link w:val="ContentBody"/>
    <w:rsid w:val="00711EA2"/>
    <w:rPr>
      <w:color w:val="404040" w:themeColor="text1" w:themeTint="BF"/>
    </w:rPr>
  </w:style>
  <w:style w:type="paragraph" w:customStyle="1" w:styleId="ContentBodyBold">
    <w:name w:val="Content Body Bold"/>
    <w:basedOn w:val="Normal"/>
    <w:link w:val="ContentBodyBoldChar"/>
    <w:qFormat/>
    <w:rsid w:val="00711EA2"/>
    <w:pPr>
      <w:spacing w:after="240" w:line="360" w:lineRule="auto"/>
    </w:pPr>
    <w:rPr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sid w:val="00711EA2"/>
    <w:rPr>
      <w:b/>
      <w:color w:val="000000" w:themeColor="text1"/>
    </w:rPr>
  </w:style>
  <w:style w:type="paragraph" w:customStyle="1" w:styleId="PersonalInfoRight">
    <w:name w:val="Personal Info_Right"/>
    <w:basedOn w:val="PersonalInfo"/>
    <w:link w:val="PersonalInfoRightChar"/>
    <w:qFormat/>
    <w:rsid w:val="00711EA2"/>
    <w:pPr>
      <w:jc w:val="right"/>
    </w:pPr>
  </w:style>
  <w:style w:type="character" w:customStyle="1" w:styleId="PersonalInfoRightChar">
    <w:name w:val="Personal Info_Right Char"/>
    <w:basedOn w:val="PersonalInfoChar"/>
    <w:link w:val="PersonalInfoRight"/>
    <w:rsid w:val="00711EA2"/>
    <w:rPr>
      <w:b/>
      <w:color w:val="262626" w:themeColor="text1" w:themeTint="D9"/>
      <w:sz w:val="20"/>
    </w:rPr>
  </w:style>
  <w:style w:type="paragraph" w:customStyle="1" w:styleId="PersonalInfo1">
    <w:name w:val="Personal Info1"/>
    <w:basedOn w:val="Normal"/>
    <w:link w:val="PersonalInfo1Char"/>
    <w:qFormat/>
    <w:rsid w:val="0094653F"/>
    <w:pPr>
      <w:spacing w:after="0" w:line="240" w:lineRule="auto"/>
      <w:jc w:val="right"/>
    </w:pPr>
    <w:rPr>
      <w:b/>
      <w:color w:val="262626" w:themeColor="text1" w:themeTint="D9"/>
      <w:sz w:val="20"/>
    </w:rPr>
  </w:style>
  <w:style w:type="character" w:customStyle="1" w:styleId="PersonalInfo1Char">
    <w:name w:val="Personal Info1 Char"/>
    <w:basedOn w:val="DefaultParagraphFont"/>
    <w:link w:val="PersonalInfo1"/>
    <w:rsid w:val="0094653F"/>
    <w:rPr>
      <w:b/>
      <w:color w:val="262626" w:themeColor="text1" w:themeTint="D9"/>
      <w:sz w:val="20"/>
    </w:rPr>
  </w:style>
  <w:style w:type="character" w:styleId="Hyperlink">
    <w:name w:val="Hyperlink"/>
    <w:basedOn w:val="DefaultParagraphFont"/>
    <w:uiPriority w:val="99"/>
    <w:unhideWhenUsed/>
    <w:rsid w:val="0094653F"/>
    <w:rPr>
      <w:color w:val="0000FF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8B2771"/>
    <w:p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rsid w:val="005F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zhan_\AppData\Roaming\Microsoft\Templates\Functional%20resume%20reference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2D8C956-B45F-4709-B9B1-AB001CD14D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reference sheet</Template>
  <TotalTime>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reference sheet</vt:lpstr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reference sheet</dc:title>
  <dc:creator>mozhan_ saii</dc:creator>
  <cp:keywords/>
  <cp:lastModifiedBy>mozhan_ saii</cp:lastModifiedBy>
  <cp:revision>3</cp:revision>
  <cp:lastPrinted>2009-06-22T13:57:00Z</cp:lastPrinted>
  <dcterms:created xsi:type="dcterms:W3CDTF">2016-06-14T12:41:00Z</dcterms:created>
  <dcterms:modified xsi:type="dcterms:W3CDTF">2016-06-14T12:43:00Z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TC103782739990</vt:lpwstr>
  </property>
</Properties>
</file>