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73E3D" w:rsidP="00773E3D" w:rsidRDefault="00773E3D" w14:noSpellErr="1" w14:paraId="0602B2F8" w14:textId="3A144D88">
      <w:pPr>
        <w:pStyle w:val="Name"/>
        <w:jc w:val="center"/>
        <w:rPr>
          <w:sz w:val="44"/>
          <w:szCs w:val="44"/>
        </w:rPr>
      </w:pPr>
    </w:p>
    <w:p xmlns:wp14="http://schemas.microsoft.com/office/word/2010/wordml" w:rsidR="0002567B" w:rsidP="00773E3D" w:rsidRDefault="0035706E" w14:paraId="3ADB57E9" wp14:textId="77777777" wp14:noSpellErr="1">
      <w:pPr>
        <w:pStyle w:val="Name"/>
        <w:jc w:val="center"/>
        <w:rPr>
          <w:sz w:val="48"/>
          <w:szCs w:val="48"/>
        </w:rPr>
      </w:pPr>
      <w:r>
        <w:rPr>
          <w:noProof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09AF038F" wp14:editId="7777777">
                <wp:simplePos x="0" y="0"/>
                <wp:positionH relativeFrom="column">
                  <wp:posOffset>5133975</wp:posOffset>
                </wp:positionH>
                <wp:positionV relativeFrom="paragraph">
                  <wp:posOffset>-110490</wp:posOffset>
                </wp:positionV>
                <wp:extent cx="1588770" cy="1526540"/>
                <wp:effectExtent l="9525" t="13335" r="11430" b="1270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821F63" w:rsidR="0002567B" w:rsidP="0098653B" w:rsidRDefault="0035706E" w14:paraId="104109D8" wp14:textId="77777777">
                            <w:pPr>
                              <w:rPr>
                                <w:rFonts w:cs="Cordia New"/>
                                <w:i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eastAsia="ja-JP" w:bidi="th-TH"/>
                              </w:rPr>
                              <w:drawing>
                                <wp:inline xmlns:wp14="http://schemas.microsoft.com/office/word/2010/wordprocessingDrawing" distT="0" distB="0" distL="0" distR="0" wp14:anchorId="18458FAE" wp14:editId="7777777">
                                  <wp:extent cx="1395730" cy="2094230"/>
                                  <wp:effectExtent l="0" t="0" r="0" b="0"/>
                                  <wp:docPr id="1" name="Picture 1" descr="10171209_769610479745260_122560797357586696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0171209_769610479745260_122560797357586696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730" cy="2094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2166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margin-left:404.25pt;margin-top:-8.7pt;width:125.1pt;height:120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">
                <v:textbox>
                  <w:txbxContent>
                    <w:p w:rsidRPr="00821F63" w:rsidR="0002567B" w:rsidP="0098653B" w:rsidRDefault="0035706E" w14:paraId="7FC09636" wp14:textId="77777777">
                      <w:pPr>
                        <w:rPr>
                          <w:rFonts w:cs="Cordia New"/>
                          <w:i/>
                          <w:cs/>
                          <w:lang w:bidi="th-TH"/>
                        </w:rPr>
                      </w:pPr>
                      <w:r>
                        <w:rPr>
                          <w:noProof/>
                          <w:lang w:eastAsia="ja-JP" w:bidi="th-TH"/>
                        </w:rPr>
                        <w:drawing>
                          <wp:inline xmlns:wp14="http://schemas.microsoft.com/office/word/2010/wordprocessingDrawing" distT="0" distB="0" distL="0" distR="0" wp14:anchorId="21046AB6" wp14:editId="7777777">
                            <wp:extent cx="1395730" cy="2094230"/>
                            <wp:effectExtent l="0" t="0" r="0" b="0"/>
                            <wp:docPr id="987453417" name="Picture 1" descr="10171209_769610479745260_122560797357586696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0171209_769610479745260_122560797357586696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5730" cy="2094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73E3D" w:rsidR="00773E3D">
        <w:rPr>
          <w:sz w:val="44"/>
          <w:szCs w:val="44"/>
        </w:rPr>
        <w:t>RESUME</w:t>
      </w:r>
    </w:p>
    <w:p xmlns:wp14="http://schemas.microsoft.com/office/word/2010/wordml" w:rsidRPr="0002567B" w:rsidR="00471F8D" w:rsidP="00773E3D" w:rsidRDefault="00851232" w14:paraId="16EC7090" wp14:textId="77777777" wp14:noSpellErr="1">
      <w:pPr>
        <w:pStyle w:val="Name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 xml:space="preserve">NAME :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NADEEYA SATTHAMANU</w:t>
      </w:r>
    </w:p>
    <w:p xmlns:wp14="http://schemas.microsoft.com/office/word/2010/wordml" w:rsidRPr="00257616" w:rsidR="00CA5F9E" w:rsidP="00773E3D" w:rsidRDefault="00471F8D" w14:paraId="78163DA1" wp14:textId="77777777" wp14:noSpellErr="1">
      <w:pPr>
        <w:pStyle w:val="Address"/>
        <w:numPr>
          <w:numId w:val="0"/>
        </w:numPr>
        <w:spacing w:before="0" w:after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Date of Birth</w:t>
      </w:r>
      <w:r w:rsidRPr="00773E3D" w:rsidR="006F4C4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  <w:r w:rsidRPr="00773E3D" w:rsidR="00210419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:</w:t>
      </w:r>
      <w:r w:rsidRPr="00773E3D" w:rsidR="00210419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25761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06-14-1995</w:t>
      </w:r>
    </w:p>
    <w:p xmlns:wp14="http://schemas.microsoft.com/office/word/2010/wordml" w:rsidR="008B5866" w:rsidP="00773E3D" w:rsidRDefault="00471F8D" w14:paraId="5FD7A13B" wp14:textId="77777777">
      <w:pPr>
        <w:pStyle w:val="Address"/>
        <w:numPr>
          <w:numId w:val="0"/>
        </w:numPr>
        <w:spacing w:before="0" w:after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Address</w:t>
      </w:r>
      <w:r w:rsidRPr="00773E3D" w:rsidR="006F4C4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  <w:r w:rsidRPr="00773E3D" w:rsidR="00161E17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:</w:t>
      </w:r>
      <w:r w:rsidRPr="00773E3D" w:rsidR="00210419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8B586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5-721 moo 3. soi 12. Chaofah road. tambol wichit. </w:t>
      </w:r>
    </w:p>
    <w:p xmlns:wp14="http://schemas.microsoft.com/office/word/2010/wordml" w:rsidRPr="008B5866" w:rsidR="008B5866" w:rsidP="00773E3D" w:rsidRDefault="008B5866" w14:paraId="1902AF24" wp14:textId="77777777">
      <w:pPr>
        <w:pStyle w:val="Address"/>
        <w:numPr>
          <w:numId w:val="0"/>
        </w:numPr>
        <w:spacing w:before="0" w:after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Aumper Muang. Phuket,Thailand 83000 </w:t>
      </w:r>
    </w:p>
    <w:p xmlns:wp14="http://schemas.microsoft.com/office/word/2010/wordml" w:rsidRPr="0002567B" w:rsidR="00CA5F9E" w:rsidP="00773E3D" w:rsidRDefault="006F4C4B" w14:paraId="09D176AD" wp14:textId="77777777" wp14:noSpellErr="1">
      <w:pPr>
        <w:pStyle w:val="Address"/>
        <w:numPr>
          <w:numId w:val="0"/>
        </w:numPr>
        <w:spacing w:before="0" w:after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lang w:bidi="th-TH"/>
        </w:rPr>
        <w:t xml:space="preserve">Mobile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Phone Number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: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(+66) 8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05267284</w:t>
      </w:r>
    </w:p>
    <w:p xmlns:wp14="http://schemas.microsoft.com/office/word/2010/wordml" w:rsidRPr="0002567B" w:rsidR="00CA5F9E" w:rsidP="00773E3D" w:rsidRDefault="009B6CC4" w14:paraId="26B9A496" wp14:textId="77777777" wp14:noSpellErr="1">
      <w:pPr>
        <w:pStyle w:val="Address"/>
        <w:numPr>
          <w:numId w:val="0"/>
        </w:numPr>
        <w:spacing w:before="0" w:after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Email address</w:t>
      </w:r>
      <w:r w:rsidRPr="00773E3D" w:rsidR="00183232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471F8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:</w:t>
      </w:r>
      <w:r w:rsidRPr="00773E3D" w:rsidR="00210419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183232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  <w:r w:rsidRPr="00773E3D" w:rsidR="0025761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nadia_theroofthatcher@outlook.com</w:t>
      </w:r>
    </w:p>
    <w:p xmlns:wp14="http://schemas.microsoft.com/office/word/2010/wordml" w:rsidRPr="0002567B" w:rsidR="00183232" w:rsidP="00773E3D" w:rsidRDefault="00183232" w14:paraId="47A43653" wp14:textId="77777777">
      <w:pPr>
        <w:pStyle w:val="Address"/>
        <w:numPr>
          <w:numId w:val="0"/>
        </w:numPr>
        <w:spacing w:before="0" w:after="0"/>
        <w:jc w:val="left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</w:pPr>
    </w:p>
    <w:p xmlns:wp14="http://schemas.microsoft.com/office/word/2010/wordml" w:rsidRPr="0002567B" w:rsidR="00183232" w:rsidP="00773E3D" w:rsidRDefault="00183232" w14:paraId="0E06232D" wp14:textId="77777777">
      <w:pPr>
        <w:pStyle w:val="ResumeHeadings"/>
        <w:pBdr>
          <w:top w:val="single" w:color="auto" w:sz="12" w:space="5"/>
        </w:pBdr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u w:val="single"/>
          <w:lang w:bidi="th-TH"/>
        </w:rPr>
      </w:pPr>
    </w:p>
    <w:p xmlns:wp14="http://schemas.microsoft.com/office/word/2010/wordml" w:rsidRPr="0002567B" w:rsidR="00782388" w:rsidP="00773E3D" w:rsidRDefault="009B6CC4" w14:paraId="5649E6DC" wp14:textId="77777777" wp14:noSpellErr="1">
      <w:pPr>
        <w:pStyle w:val="ResumeHeadings"/>
        <w:pBdr>
          <w:top w:val="single" w:color="auto" w:sz="12" w:space="5"/>
        </w:pBdr>
        <w:spacing w:before="0" w:after="0"/>
        <w:ind w:firstLine="360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  <w:lang w:bidi="th-TH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</w:rPr>
        <w:t>Personal Profile</w:t>
      </w:r>
    </w:p>
    <w:p xmlns:wp14="http://schemas.microsoft.com/office/word/2010/wordml" w:rsidR="00782388" w:rsidP="00773E3D" w:rsidRDefault="00851232" w14:paraId="7051D3F5" wp14:textId="77777777" wp14:noSpellErr="1">
      <w:pPr>
        <w:pStyle w:val="Overviewbullets"/>
        <w:numPr>
          <w:numId w:val="0"/>
        </w:numPr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Who am I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?</w:t>
      </w:r>
    </w:p>
    <w:p xmlns:wp14="http://schemas.microsoft.com/office/word/2010/wordml" w:rsidRPr="00BB2424" w:rsidR="00CA5F9E" w:rsidP="00773E3D" w:rsidRDefault="008826E9" w14:paraId="528685A4" wp14:textId="77777777" wp14:noSpellErr="1">
      <w:pPr>
        <w:pStyle w:val="Overviewbullets"/>
        <w:numPr>
          <w:numId w:val="0"/>
        </w:numPr>
        <w:spacing w:before="0" w:after="0"/>
        <w:ind w:left="360" w:firstLine="36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a dreamer and a fighter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is what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I would descr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ibe myself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,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because, I li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ke to picture myself ahead;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how I want myself to be in the future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and what I have to do to achieve them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. As a result, I work hard today for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the day would come true as I pictured it. There were many things in the past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that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I have accomplished from what I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wanted myself to be an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d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I got it because I would just fight for it and never give up. </w:t>
      </w:r>
    </w:p>
    <w:p w:rsidR="00773E3D" w:rsidP="00773E3D" w:rsidRDefault="00773E3D" w14:paraId="7CB91E37" w14:textId="4BD11CED">
      <w:pPr>
        <w:pStyle w:val="Overviewbullets"/>
        <w:numPr>
          <w:numId w:val="0"/>
        </w:numPr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</w:rPr>
      </w:pPr>
    </w:p>
    <w:p w:rsidR="00773E3D" w:rsidP="00773E3D" w:rsidRDefault="00773E3D" w14:paraId="6D8D4AB6" w14:textId="4B6BF5F4">
      <w:pPr>
        <w:pStyle w:val="Overviewbullets"/>
        <w:numPr>
          <w:numId w:val="0"/>
        </w:numPr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</w:rPr>
        <w:t>Why am I qualified for the job</w:t>
      </w:r>
    </w:p>
    <w:p w:rsidR="00773E3D" w:rsidP="00773E3D" w:rsidRDefault="00773E3D" w14:paraId="2C043E7A" w14:textId="582A796B">
      <w:pPr>
        <w:ind w:firstLine="360"/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I believe that i have much experience enough to assist student with his or her communication or speaking skill or even the other basic english skills, reading, writing or even grammar, that is why i am qualified for the job.</w:t>
      </w:r>
    </w:p>
    <w:p xmlns:wp14="http://schemas.microsoft.com/office/word/2010/wordml" w:rsidR="008B5866" w:rsidP="00773E3D" w:rsidRDefault="008B5866" w14:paraId="12BD192A" wp14:textId="2D262052">
      <w:pPr>
        <w:pStyle w:val="ResumeHeadings"/>
        <w:pBdr>
          <w:top w:val="single" w:color="auto" w:sz="12" w:space="2"/>
        </w:pBdr>
        <w:spacing w:before="0" w:after="0"/>
        <w:ind w:left="36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</w:pPr>
    </w:p>
    <w:p xmlns:wp14="http://schemas.microsoft.com/office/word/2010/wordml" w:rsidRPr="0002567B" w:rsidR="00183232" w:rsidP="00773E3D" w:rsidRDefault="009B6CC4" w14:paraId="2ABFCE83" wp14:textId="77777777" wp14:noSpellErr="1">
      <w:pPr>
        <w:pStyle w:val="ResumeHeadings"/>
        <w:pBdr>
          <w:top w:val="single" w:color="auto" w:sz="12" w:space="2"/>
        </w:pBdr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  <w:lang w:bidi="th-TH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</w:rPr>
        <w:t>Education</w:t>
      </w:r>
    </w:p>
    <w:p xmlns:wp14="http://schemas.microsoft.com/office/word/2010/wordml" w:rsidRPr="0002567B" w:rsidR="00183232" w:rsidP="00773E3D" w:rsidRDefault="00183232" w14:paraId="30FCCB60" wp14:textId="77777777">
      <w:pPr>
        <w:pStyle w:val="Overviewbullets"/>
        <w:numPr>
          <w:numId w:val="0"/>
        </w:numPr>
        <w:spacing w:before="0" w:after="0"/>
        <w:ind w:left="360" w:hanging="36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University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Name: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T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h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ammasat University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</w:rPr>
        <w:t xml:space="preserve">  </w:t>
      </w:r>
    </w:p>
    <w:p xmlns:wp14="http://schemas.microsoft.com/office/word/2010/wordml" w:rsidRPr="0002567B" w:rsidR="00CA5F9E" w:rsidP="00773E3D" w:rsidRDefault="00183232" w14:paraId="0ABE2E10" wp14:textId="77777777" wp14:noSpellErr="1">
      <w:pPr>
        <w:pStyle w:val="Overviewbullets"/>
        <w:numPr>
          <w:numId w:val="0"/>
        </w:numPr>
        <w:spacing w:before="0" w:after="0"/>
        <w:ind w:left="360" w:hanging="36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University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Address: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 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noProof/>
          <w:sz w:val="28"/>
          <w:szCs w:val="28"/>
        </w:rPr>
        <w:t>99 Moo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noProof/>
          <w:sz w:val="28"/>
          <w:szCs w:val="28"/>
          <w:cs/>
        </w:rPr>
        <w:t xml:space="preserve"> 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noProof/>
          <w:sz w:val="28"/>
          <w:szCs w:val="28"/>
        </w:rPr>
        <w:t>18. Pahonyotin Road.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noProof/>
          <w:sz w:val="28"/>
          <w:szCs w:val="28"/>
          <w:cs/>
        </w:rPr>
        <w:t xml:space="preserve"> 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noProof/>
          <w:sz w:val="28"/>
          <w:szCs w:val="28"/>
        </w:rPr>
        <w:t>Tambon Klong Nueng. Aumper Klong Luang.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noProof/>
          <w:sz w:val="28"/>
          <w:szCs w:val="28"/>
          <w:cs/>
        </w:rPr>
        <w:t xml:space="preserve"> 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noProof/>
          <w:sz w:val="28"/>
          <w:szCs w:val="28"/>
        </w:rPr>
        <w:t>Patumtani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</w:rPr>
        <w:t>,Thailand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cs/>
          <w:lang w:bidi="th-TH"/>
        </w:rPr>
        <w:t xml:space="preserve"> </w:t>
      </w:r>
      <w:r w:rsidRPr="00773E3D" w:rsidR="00BB242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12120</w:t>
      </w:r>
    </w:p>
    <w:p xmlns:wp14="http://schemas.microsoft.com/office/word/2010/wordml" w:rsidRPr="0002567B" w:rsidR="00CA5F9E" w:rsidP="00773E3D" w:rsidRDefault="00CA5F9E" w14:paraId="52EDCBA3" wp14:textId="77777777" wp14:noSpellErr="1">
      <w:pPr>
        <w:pStyle w:val="Location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Degree Expected: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i w:val="1"/>
          <w:iCs w:val="1"/>
          <w:sz w:val="28"/>
          <w:szCs w:val="28"/>
          <w:lang w:bidi="th-TH"/>
        </w:rPr>
        <w:t>Liberal Arts</w:t>
      </w:r>
    </w:p>
    <w:p xmlns:wp14="http://schemas.microsoft.com/office/word/2010/wordml" w:rsidRPr="00CB1280" w:rsidR="00782388" w:rsidP="00773E3D" w:rsidRDefault="009B6CC4" w14:paraId="584A6C8D" wp14:textId="2F374A82">
      <w:pPr>
        <w:pStyle w:val="a3"/>
        <w:pBdr>
          <w:top w:val="single" w:color="auto" w:sz="12" w:space="31"/>
        </w:pBdr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</w:pP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 xml:space="preserve">About My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Class: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773E3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I’m taking English as my major and Spanish as my minor. I have always enjoy learning languages because it really interests me and i am very good at it , moreover, it is supportive for my future carreer . </w:t>
      </w:r>
    </w:p>
    <w:p xmlns:wp14="http://schemas.microsoft.com/office/word/2010/wordml" w:rsidRPr="00CB1280" w:rsidR="00782388" w:rsidP="00773E3D" w:rsidRDefault="009B6CC4" w14:paraId="27F3E384" wp14:textId="77777777" wp14:noSpellErr="1">
      <w:pPr>
        <w:pStyle w:val="ResumeHeadings"/>
        <w:pBdr>
          <w:top w:val="single" w:color="auto" w:sz="12" w:space="31"/>
        </w:pBdr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u w:val="single"/>
        </w:rPr>
        <w:t>Activities</w:t>
      </w:r>
      <w:r w:rsidRPr="00773E3D" w:rsidR="0002567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  <w:r w:rsidRPr="00773E3D" w:rsidR="00E860C5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: </w:t>
      </w:r>
      <w:r w:rsidRPr="00773E3D" w:rsidR="00091B20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I like to join the camp concerned with knowledge for</w:t>
      </w:r>
      <w:r w:rsidRPr="00773E3D" w:rsidR="00091B20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 </w:t>
      </w:r>
      <w:r w:rsidRPr="00773E3D" w:rsidR="00091B20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children</w:t>
      </w:r>
      <w:r w:rsidRPr="00773E3D" w:rsidR="00091B20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 </w:t>
      </w:r>
      <w:r w:rsidRPr="00773E3D" w:rsidR="00EA2A8A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and some faculty activities such as helping with the show on Liberal Arts day and wooden board painting for insidious competition of faculty.  </w:t>
      </w:r>
      <w:r w:rsidRPr="00773E3D" w:rsidR="00EA2A8A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 </w:t>
      </w:r>
      <w:r w:rsidRPr="00773E3D" w:rsidR="0002567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  </w:t>
      </w:r>
    </w:p>
    <w:p xmlns:wp14="http://schemas.microsoft.com/office/word/2010/wordml" w:rsidR="00E860C5" w:rsidP="00773E3D" w:rsidRDefault="00297016" w14:paraId="3F743DE6" wp14:textId="77777777" wp14:noSpellErr="1">
      <w:pPr>
        <w:pStyle w:val="Overviewbullets"/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Languages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and 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L</w:t>
      </w:r>
      <w:r w:rsidRPr="00773E3D" w:rsidR="003D0E2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eve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l :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091B20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I used to be an exchange student in Hawaii </w:t>
      </w:r>
      <w:r w:rsidRPr="00773E3D" w:rsidR="00E27CD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for about a year </w:t>
      </w:r>
      <w:r w:rsidRPr="00773E3D" w:rsidR="00091B20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so </w:t>
      </w:r>
      <w:r w:rsidRPr="00773E3D" w:rsidR="00E27CDC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m</w:t>
      </w:r>
      <w:r w:rsidRPr="00773E3D" w:rsidR="00CB1280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y English </w:t>
      </w:r>
      <w:r w:rsidRPr="00773E3D" w:rsidR="009D065A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skills are</w:t>
      </w:r>
      <w:r w:rsidRPr="00773E3D" w:rsidR="008B586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 very good</w:t>
      </w:r>
      <w:r w:rsidRPr="00773E3D" w:rsidR="00EA2A8A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 because of real life using</w:t>
      </w:r>
      <w:r w:rsidRPr="00773E3D" w:rsidR="008B586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.</w:t>
      </w:r>
    </w:p>
    <w:p xmlns:wp14="http://schemas.microsoft.com/office/word/2010/wordml" w:rsidRPr="00E860C5" w:rsidR="00782388" w:rsidP="00773E3D" w:rsidRDefault="00297016" w14:paraId="45AF30F3" wp14:textId="77777777" wp14:noSpellErr="1">
      <w:pPr>
        <w:pStyle w:val="Overviewbullets"/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Sports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&amp; C</w:t>
      </w:r>
      <w:r w:rsidRPr="00773E3D" w:rsidR="003D0E2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lubs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:</w:t>
      </w: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</w:t>
      </w:r>
      <w:r w:rsidRPr="00773E3D" w:rsidR="009D065A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I do running recently because my dormitory is close to the </w:t>
      </w:r>
      <w:r w:rsidRPr="00773E3D" w:rsidR="00241894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trea</w:t>
      </w:r>
      <w:r w:rsidRPr="00773E3D" w:rsidR="00BD4C25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dmill</w:t>
      </w:r>
      <w:r w:rsidRPr="00773E3D" w:rsidR="009D065A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.</w:t>
      </w:r>
    </w:p>
    <w:p xmlns:wp14="http://schemas.microsoft.com/office/word/2010/wordml" w:rsidR="00782388" w:rsidP="00773E3D" w:rsidRDefault="003D0E2B" w14:paraId="176E9502" wp14:textId="77777777" wp14:noSpellErr="1">
      <w:pPr>
        <w:pStyle w:val="Overviewbullets"/>
        <w:spacing w:before="0" w:after="0"/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</w:pPr>
      <w:r w:rsidRPr="00773E3D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>Hobbies</w:t>
      </w:r>
      <w:r w:rsidRPr="00773E3D" w:rsidR="0029701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  <w:r w:rsidRPr="00773E3D" w:rsidR="0029701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:</w:t>
      </w:r>
      <w:r w:rsidRPr="00773E3D" w:rsidR="0029701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 </w:t>
      </w:r>
      <w:r w:rsidRPr="00773E3D" w:rsidR="00E860C5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I like watching movies the most out of all things; it just takes me away from my real life to a movie world for a moment and it is totally entertaining. My favorite movie type is </w:t>
      </w:r>
      <w:r w:rsidRPr="00773E3D" w:rsidR="008B586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romantic </w:t>
      </w:r>
      <w:r w:rsidRPr="00773E3D" w:rsidR="00E860C5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comedy because it gives me a good feeling </w:t>
      </w:r>
      <w:r w:rsidRPr="00773E3D" w:rsidR="008B586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>also I think that</w:t>
      </w:r>
      <w:r w:rsidRPr="00773E3D" w:rsidR="00E860C5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lang w:bidi="th-TH"/>
        </w:rPr>
        <w:t xml:space="preserve"> the laughter and love is what this world cannot live without.</w:t>
      </w:r>
      <w:r w:rsidRPr="00773E3D" w:rsidR="00297016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  <w:lang w:bidi="th-TH"/>
        </w:rPr>
        <w:t xml:space="preserve"> </w:t>
      </w:r>
    </w:p>
    <w:p xmlns:wp14="http://schemas.microsoft.com/office/word/2010/wordml" w:rsidRPr="0002567B" w:rsidR="00297016" w:rsidP="00773E3D" w:rsidRDefault="00297016" w14:paraId="3CDC4EB5" wp14:textId="77777777">
      <w:pPr>
        <w:pStyle w:val="Overviewbullets"/>
        <w:numPr>
          <w:numId w:val="0"/>
        </w:numPr>
        <w:spacing w:before="0" w:after="0"/>
        <w:ind w:left="360"/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</w:pPr>
    </w:p>
    <w:p xmlns:wp14="http://schemas.microsoft.com/office/word/2010/wordml" w:rsidRPr="0002567B" w:rsidR="006D7CC9" w:rsidP="006D7CC9" w:rsidRDefault="0035706E" w14:paraId="631099CB" wp14:textId="77777777">
      <w:pPr>
        <w:pStyle w:val="Overviewbullets"/>
        <w:numPr>
          <w:ilvl w:val="0"/>
          <w:numId w:val="0"/>
        </w:numPr>
        <w:spacing w:before="120" w:after="120"/>
        <w:ind w:left="360" w:hanging="360"/>
        <w:rPr>
          <w:rFonts w:ascii="Cambria" w:hAnsi="Cambria" w:eastAsia="MS Mincho" w:cs="Cordia New"/>
          <w:bCs w:val="0"/>
          <w:sz w:val="20"/>
          <w:szCs w:val="20"/>
        </w:rPr>
      </w:pPr>
      <w:r>
        <w:rPr>
          <w:rFonts w:ascii="Cambria" w:hAnsi="Cambria" w:eastAsia="MS Mincho" w:cs="Cordia New"/>
          <w:bCs w:val="0"/>
          <w:noProof/>
          <w:sz w:val="20"/>
          <w:szCs w:val="20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82F1D7E" wp14:editId="7777777">
                <wp:simplePos x="0" y="0"/>
                <wp:positionH relativeFrom="column">
                  <wp:posOffset>2350135</wp:posOffset>
                </wp:positionH>
                <wp:positionV relativeFrom="paragraph">
                  <wp:posOffset>8890</wp:posOffset>
                </wp:positionV>
                <wp:extent cx="2216785" cy="1766570"/>
                <wp:effectExtent l="6985" t="8890" r="5080" b="571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785" cy="176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727D74" w:rsidP="00BD4C25" w:rsidRDefault="0035706E" w14:paraId="38150495" wp14:textId="77777777">
                            <w:r>
                              <w:rPr>
                                <w:noProof/>
                                <w:lang w:eastAsia="ja-JP" w:bidi="th-TH"/>
                              </w:rPr>
                              <w:drawing>
                                <wp:inline xmlns:wp14="http://schemas.microsoft.com/office/word/2010/wordprocessingDrawing" distT="0" distB="0" distL="0" distR="0" wp14:anchorId="5744E210" wp14:editId="7777777">
                                  <wp:extent cx="1993265" cy="1292225"/>
                                  <wp:effectExtent l="0" t="0" r="0" b="0"/>
                                  <wp:docPr id="2" name="Picture 2" descr="1393688_10200585744676627_2016179305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1393688_10200585744676627_2016179305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3265" cy="129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4C25"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 xmlns:wp14="http://schemas.microsoft.com/office/word/2010/wordml" w:rsidRPr="00BD4C25" w:rsidR="00415CDB" w:rsidP="00BD4C25" w:rsidRDefault="00BD4C25" w14:paraId="5CF383E2" wp14:textId="77777777">
                            <w:pPr>
                              <w:rPr>
                                <w:sz w:val="16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bidi="th-TH"/>
                              </w:rPr>
                              <w:t xml:space="preserve">    </w:t>
                            </w:r>
                            <w:r w:rsidRPr="00BD4C25">
                              <w:rPr>
                                <w:sz w:val="16"/>
                                <w:szCs w:val="20"/>
                                <w:lang w:bidi="th-TH"/>
                              </w:rPr>
                              <w:t>I did the donation for a</w:t>
                            </w:r>
                            <w:r w:rsidR="00241894">
                              <w:rPr>
                                <w:sz w:val="16"/>
                                <w:szCs w:val="20"/>
                                <w:lang w:bidi="th-TH"/>
                              </w:rPr>
                              <w:t>n</w:t>
                            </w:r>
                            <w:r w:rsidRPr="00BD4C25">
                              <w:rPr>
                                <w:sz w:val="16"/>
                                <w:szCs w:val="20"/>
                                <w:lang w:bidi="th-TH"/>
                              </w:rPr>
                              <w:t xml:space="preserve"> orphanage in Phuket</w:t>
                            </w:r>
                            <w:r w:rsidR="008B5866">
                              <w:rPr>
                                <w:sz w:val="16"/>
                                <w:szCs w:val="20"/>
                                <w:lang w:bidi="th-TH"/>
                              </w:rPr>
                              <w:t>.</w:t>
                            </w:r>
                          </w:p>
                          <w:p xmlns:wp14="http://schemas.microsoft.com/office/word/2010/wordml" w:rsidRPr="00BF7021" w:rsidR="00F7794D" w:rsidP="00727D74" w:rsidRDefault="00F7794D" w14:paraId="252A33BC" wp14:textId="7777777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xmlns:wp14="http://schemas.microsoft.com/office/word/2010/wordml" w:rsidRPr="00BF7021" w:rsidR="0002567B" w:rsidP="00391EC6" w:rsidRDefault="0002567B" w14:paraId="6F1D51DD" wp14:textId="77777777">
                            <w:pPr>
                              <w:jc w:val="center"/>
                              <w:rPr>
                                <w:i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D0688A">
              <v:shape id="Text Box 9" style="position:absolute;left:0;text-align:left;margin-left:185.05pt;margin-top:.7pt;width:174.55pt;height:13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">
                <v:textbox>
                  <w:txbxContent>
                    <w:p w:rsidR="00727D74" w:rsidP="00BD4C25" w:rsidRDefault="0035706E" w14:paraId="649A0D39" wp14:textId="77777777">
                      <w:r>
                        <w:rPr>
                          <w:noProof/>
                          <w:lang w:eastAsia="ja-JP" w:bidi="th-TH"/>
                        </w:rPr>
                        <w:drawing>
                          <wp:inline xmlns:wp14="http://schemas.microsoft.com/office/word/2010/wordprocessingDrawing" distT="0" distB="0" distL="0" distR="0" wp14:anchorId="6D514FB3" wp14:editId="7777777">
                            <wp:extent cx="1993265" cy="1292225"/>
                            <wp:effectExtent l="0" t="0" r="0" b="0"/>
                            <wp:docPr id="162464655" name="Picture 2" descr="1393688_10200585744676627_2016179305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1393688_10200585744676627_2016179305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3265" cy="129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4C25">
                        <w:rPr>
                          <w:rFonts w:hint="cs"/>
                          <w:cs/>
                          <w:lang w:bidi="th-TH"/>
                        </w:rPr>
                        <w:t xml:space="preserve"> </w:t>
                      </w:r>
                    </w:p>
                    <w:p w:rsidRPr="00BD4C25" w:rsidR="00415CDB" w:rsidP="00BD4C25" w:rsidRDefault="00BD4C25" w14:paraId="56B492A2" wp14:textId="77777777">
                      <w:pPr>
                        <w:rPr>
                          <w:sz w:val="16"/>
                          <w:szCs w:val="20"/>
                          <w:lang w:bidi="th-TH"/>
                        </w:rPr>
                      </w:pPr>
                      <w:r>
                        <w:rPr>
                          <w:sz w:val="16"/>
                          <w:szCs w:val="20"/>
                          <w:lang w:bidi="th-TH"/>
                        </w:rPr>
                        <w:t xml:space="preserve">    </w:t>
                      </w:r>
                      <w:r w:rsidRPr="00BD4C25">
                        <w:rPr>
                          <w:sz w:val="16"/>
                          <w:szCs w:val="20"/>
                          <w:lang w:bidi="th-TH"/>
                        </w:rPr>
                        <w:t>I did the donation for a</w:t>
                      </w:r>
                      <w:r w:rsidR="00241894">
                        <w:rPr>
                          <w:sz w:val="16"/>
                          <w:szCs w:val="20"/>
                          <w:lang w:bidi="th-TH"/>
                        </w:rPr>
                        <w:t>n</w:t>
                      </w:r>
                      <w:r w:rsidRPr="00BD4C25">
                        <w:rPr>
                          <w:sz w:val="16"/>
                          <w:szCs w:val="20"/>
                          <w:lang w:bidi="th-TH"/>
                        </w:rPr>
                        <w:t xml:space="preserve"> orphanage in Phuket</w:t>
                      </w:r>
                      <w:r w:rsidR="008B5866">
                        <w:rPr>
                          <w:sz w:val="16"/>
                          <w:szCs w:val="20"/>
                          <w:lang w:bidi="th-TH"/>
                        </w:rPr>
                        <w:t>.</w:t>
                      </w:r>
                    </w:p>
                    <w:p w:rsidRPr="00BF7021" w:rsidR="00F7794D" w:rsidP="00727D74" w:rsidRDefault="00F7794D" w14:paraId="3EA36986" wp14:textId="77777777">
                      <w:pPr>
                        <w:jc w:val="center"/>
                        <w:rPr>
                          <w:i/>
                        </w:rPr>
                      </w:pPr>
                    </w:p>
                    <w:p w:rsidRPr="00BF7021" w:rsidR="0002567B" w:rsidP="00391EC6" w:rsidRDefault="0002567B" w14:paraId="33984164" wp14:textId="77777777">
                      <w:pPr>
                        <w:jc w:val="center"/>
                        <w:rPr>
                          <w:i/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eastAsia="MS Mincho" w:cs="Cordia New"/>
          <w:bCs w:val="0"/>
          <w:noProof/>
          <w:sz w:val="20"/>
          <w:szCs w:val="20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1CF9BCE" wp14:editId="7777777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2197100" cy="1766570"/>
                <wp:effectExtent l="9525" t="8890" r="12700" b="571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176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2567B" w:rsidP="00391EC6" w:rsidRDefault="0035706E" w14:paraId="0F2A8347" wp14:textId="77777777">
                            <w:r>
                              <w:rPr>
                                <w:noProof/>
                                <w:lang w:eastAsia="ja-JP" w:bidi="th-TH"/>
                              </w:rPr>
                              <w:drawing>
                                <wp:inline xmlns:wp14="http://schemas.microsoft.com/office/word/2010/wordprocessingDrawing" distT="0" distB="0" distL="0" distR="0" wp14:anchorId="61DF1713" wp14:editId="7777777">
                                  <wp:extent cx="1938655" cy="1292225"/>
                                  <wp:effectExtent l="0" t="0" r="0" b="0"/>
                                  <wp:docPr id="4" name="Picture 4" descr="10596233_10201633061948038_255229790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10596233_10201633061948038_255229790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8655" cy="129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xmlns:wp14="http://schemas.microsoft.com/office/word/2010/wordml" w:rsidR="0002567B" w:rsidP="00E860C5" w:rsidRDefault="00E860C5" w14:paraId="4F986967" wp14:textId="77777777">
                            <w:r>
                              <w:rPr>
                                <w:sz w:val="16"/>
                                <w:szCs w:val="20"/>
                              </w:rPr>
                              <w:t xml:space="preserve">   </w:t>
                            </w:r>
                            <w:r w:rsidRPr="00E860C5" w:rsidR="00BD4C25">
                              <w:rPr>
                                <w:sz w:val="16"/>
                                <w:szCs w:val="20"/>
                              </w:rPr>
                              <w:t xml:space="preserve">On my university’s senior graduation </w:t>
                            </w:r>
                            <w:r w:rsidRPr="00E860C5" w:rsidR="008B5866">
                              <w:rPr>
                                <w:sz w:val="16"/>
                                <w:szCs w:val="20"/>
                              </w:rPr>
                              <w:t>day,</w:t>
                            </w:r>
                            <w:r w:rsidR="008B5866">
                              <w:rPr>
                                <w:sz w:val="16"/>
                                <w:szCs w:val="20"/>
                              </w:rPr>
                              <w:t xml:space="preserve"> my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860C5" w:rsidR="00BD4C25">
                              <w:rPr>
                                <w:sz w:val="16"/>
                                <w:szCs w:val="20"/>
                              </w:rPr>
                              <w:t xml:space="preserve">friends and I went to </w:t>
                            </w:r>
                            <w:r w:rsidRPr="00E860C5">
                              <w:rPr>
                                <w:sz w:val="16"/>
                                <w:szCs w:val="20"/>
                              </w:rPr>
                              <w:t>congrat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-</w:t>
                            </w:r>
                            <w:r w:rsidRPr="00E860C5">
                              <w:rPr>
                                <w:sz w:val="16"/>
                                <w:szCs w:val="20"/>
                              </w:rPr>
                              <w:t>ulate them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  <w:p xmlns:wp14="http://schemas.microsoft.com/office/word/2010/wordml" w:rsidRPr="00BF7021" w:rsidR="00F7794D" w:rsidP="00BD4C25" w:rsidRDefault="00F7794D" w14:paraId="2456091A" wp14:textId="77777777">
                            <w:pPr>
                              <w:rPr>
                                <w:i/>
                              </w:rPr>
                            </w:pPr>
                          </w:p>
                          <w:p xmlns:wp14="http://schemas.microsoft.com/office/word/2010/wordml" w:rsidRPr="00BF7021" w:rsidR="0002567B" w:rsidP="00391EC6" w:rsidRDefault="0002567B" w14:paraId="049B7F5B" wp14:textId="77777777">
                            <w:pPr>
                              <w:jc w:val="center"/>
                              <w:rPr>
                                <w:i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84DB8F">
              <v:shape id="Text Box 10" style="position:absolute;left:0;text-align:left;margin-left:374.25pt;margin-top:.7pt;width:173pt;height:1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">
                <v:textbox>
                  <w:txbxContent>
                    <w:p w:rsidR="0002567B" w:rsidP="00391EC6" w:rsidRDefault="0035706E" w14:paraId="2C58AF2E" wp14:textId="77777777">
                      <w:r>
                        <w:rPr>
                          <w:noProof/>
                          <w:lang w:eastAsia="ja-JP" w:bidi="th-TH"/>
                        </w:rPr>
                        <w:drawing>
                          <wp:inline xmlns:wp14="http://schemas.microsoft.com/office/word/2010/wordprocessingDrawing" distT="0" distB="0" distL="0" distR="0" wp14:anchorId="05887684" wp14:editId="7777777">
                            <wp:extent cx="1938655" cy="1292225"/>
                            <wp:effectExtent l="0" t="0" r="0" b="0"/>
                            <wp:docPr id="272697816" name="Picture 4" descr="10596233_10201633061948038_255229790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10596233_10201633061948038_255229790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8655" cy="129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2567B" w:rsidP="00E860C5" w:rsidRDefault="00E860C5" w14:paraId="5561978A" wp14:textId="77777777">
                      <w:r>
                        <w:rPr>
                          <w:sz w:val="16"/>
                          <w:szCs w:val="20"/>
                        </w:rPr>
                        <w:t xml:space="preserve">   </w:t>
                      </w:r>
                      <w:r w:rsidRPr="00E860C5" w:rsidR="00BD4C25">
                        <w:rPr>
                          <w:sz w:val="16"/>
                          <w:szCs w:val="20"/>
                        </w:rPr>
                        <w:t xml:space="preserve">On my university’s senior graduation </w:t>
                      </w:r>
                      <w:r w:rsidRPr="00E860C5" w:rsidR="008B5866">
                        <w:rPr>
                          <w:sz w:val="16"/>
                          <w:szCs w:val="20"/>
                        </w:rPr>
                        <w:t>day,</w:t>
                      </w:r>
                      <w:r w:rsidR="008B5866">
                        <w:rPr>
                          <w:sz w:val="16"/>
                          <w:szCs w:val="20"/>
                        </w:rPr>
                        <w:t xml:space="preserve"> my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Pr="00E860C5" w:rsidR="00BD4C25">
                        <w:rPr>
                          <w:sz w:val="16"/>
                          <w:szCs w:val="20"/>
                        </w:rPr>
                        <w:t xml:space="preserve">friends and I went to </w:t>
                      </w:r>
                      <w:r w:rsidRPr="00E860C5">
                        <w:rPr>
                          <w:sz w:val="16"/>
                          <w:szCs w:val="20"/>
                        </w:rPr>
                        <w:t>congrat</w:t>
                      </w:r>
                      <w:r>
                        <w:rPr>
                          <w:sz w:val="16"/>
                          <w:szCs w:val="20"/>
                        </w:rPr>
                        <w:t>-</w:t>
                      </w:r>
                      <w:r w:rsidRPr="00E860C5">
                        <w:rPr>
                          <w:sz w:val="16"/>
                          <w:szCs w:val="20"/>
                        </w:rPr>
                        <w:t>ulate them</w:t>
                      </w:r>
                      <w:r>
                        <w:rPr>
                          <w:sz w:val="16"/>
                          <w:szCs w:val="20"/>
                        </w:rPr>
                        <w:t>.</w:t>
                      </w:r>
                    </w:p>
                    <w:p w:rsidRPr="00BF7021" w:rsidR="00F7794D" w:rsidP="00BD4C25" w:rsidRDefault="00F7794D" w14:paraId="4EC3CAD6" wp14:textId="77777777">
                      <w:pPr>
                        <w:rPr>
                          <w:i/>
                        </w:rPr>
                      </w:pPr>
                    </w:p>
                    <w:p w:rsidRPr="00BF7021" w:rsidR="0002567B" w:rsidP="00391EC6" w:rsidRDefault="0002567B" w14:paraId="16463CA6" wp14:textId="77777777">
                      <w:pPr>
                        <w:jc w:val="center"/>
                        <w:rPr>
                          <w:i/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eastAsia="MS Mincho" w:cs="Cordia New"/>
          <w:bCs w:val="0"/>
          <w:noProof/>
          <w:sz w:val="20"/>
          <w:szCs w:val="20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43FEA4EC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2143125" cy="1766570"/>
                <wp:effectExtent l="9525" t="8890" r="9525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76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2567B" w:rsidP="00BD4C25" w:rsidRDefault="0035706E" w14:paraId="0A5BF692" wp14:textId="77777777">
                            <w:r>
                              <w:rPr>
                                <w:noProof/>
                                <w:lang w:eastAsia="ja-JP" w:bidi="th-TH"/>
                              </w:rPr>
                              <w:drawing>
                                <wp:inline xmlns:wp14="http://schemas.microsoft.com/office/word/2010/wordprocessingDrawing" distT="0" distB="0" distL="0" distR="0" wp14:anchorId="78F627BE" wp14:editId="7777777">
                                  <wp:extent cx="1947545" cy="1298575"/>
                                  <wp:effectExtent l="0" t="0" r="0" b="0"/>
                                  <wp:docPr id="3" name="Picture 3" descr="734543_769625413077100_7472253697614652962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734543_769625413077100_7472253697614652962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7545" cy="129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xmlns:wp14="http://schemas.microsoft.com/office/word/2010/wordml" w:rsidRPr="00BD4C25" w:rsidR="00BD4C25" w:rsidP="00BD4C25" w:rsidRDefault="00BD4C25" w14:paraId="6A7FB07D" wp14:textId="77777777">
                            <w:pPr>
                              <w:jc w:val="both"/>
                            </w:pPr>
                            <w:r>
                              <w:t xml:space="preserve">  </w:t>
                            </w:r>
                            <w:r w:rsidRPr="00BD4C25">
                              <w:rPr>
                                <w:sz w:val="16"/>
                                <w:szCs w:val="20"/>
                              </w:rPr>
                              <w:t>This is an English camp I did with my friends in Phang-</w:t>
                            </w:r>
                            <w:r w:rsidR="008B5866">
                              <w:rPr>
                                <w:sz w:val="16"/>
                                <w:szCs w:val="20"/>
                              </w:rPr>
                              <w:t>N</w:t>
                            </w:r>
                            <w:r w:rsidRPr="00BD4C25">
                              <w:rPr>
                                <w:sz w:val="16"/>
                                <w:szCs w:val="20"/>
                              </w:rPr>
                              <w:t>ga</w:t>
                            </w:r>
                            <w:r w:rsidR="008B5866">
                              <w:rPr>
                                <w:sz w:val="16"/>
                                <w:szCs w:val="20"/>
                              </w:rPr>
                              <w:t>,</w:t>
                            </w:r>
                            <w:r w:rsidR="00241894">
                              <w:rPr>
                                <w:sz w:val="16"/>
                                <w:szCs w:val="20"/>
                              </w:rPr>
                              <w:t xml:space="preserve"> a </w:t>
                            </w:r>
                            <w:r w:rsidR="008B5866">
                              <w:rPr>
                                <w:sz w:val="16"/>
                                <w:szCs w:val="20"/>
                              </w:rPr>
                              <w:t>southern province in Thailand.</w:t>
                            </w:r>
                            <w:r w:rsidRPr="00BD4C25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DD9328">
              <v:shape id="Text Box 5" style="position:absolute;left:0;text-align:left;margin-left:0;margin-top:.7pt;width:168.75pt;height:13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">
                <v:textbox>
                  <w:txbxContent>
                    <w:p w:rsidR="0002567B" w:rsidP="00BD4C25" w:rsidRDefault="0035706E" w14:paraId="674566AF" wp14:textId="77777777">
                      <w:r>
                        <w:rPr>
                          <w:noProof/>
                          <w:lang w:eastAsia="ja-JP" w:bidi="th-TH"/>
                        </w:rPr>
                        <w:drawing>
                          <wp:inline xmlns:wp14="http://schemas.microsoft.com/office/word/2010/wordprocessingDrawing" distT="0" distB="0" distL="0" distR="0" wp14:anchorId="08F50F7C" wp14:editId="7777777">
                            <wp:extent cx="1947545" cy="1298575"/>
                            <wp:effectExtent l="0" t="0" r="0" b="0"/>
                            <wp:docPr id="407211950" name="Picture 3" descr="734543_769625413077100_7472253697614652962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734543_769625413077100_7472253697614652962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7545" cy="129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Pr="00BD4C25" w:rsidR="00BD4C25" w:rsidP="00BD4C25" w:rsidRDefault="00BD4C25" w14:paraId="3035A151" wp14:textId="77777777">
                      <w:pPr>
                        <w:jc w:val="both"/>
                      </w:pPr>
                      <w:r>
                        <w:t xml:space="preserve">  </w:t>
                      </w:r>
                      <w:r w:rsidRPr="00BD4C25">
                        <w:rPr>
                          <w:sz w:val="16"/>
                          <w:szCs w:val="20"/>
                        </w:rPr>
                        <w:t>This is an English camp I did with my friends in Phang-</w:t>
                      </w:r>
                      <w:r w:rsidR="008B5866">
                        <w:rPr>
                          <w:sz w:val="16"/>
                          <w:szCs w:val="20"/>
                        </w:rPr>
                        <w:t>N</w:t>
                      </w:r>
                      <w:r w:rsidRPr="00BD4C25">
                        <w:rPr>
                          <w:sz w:val="16"/>
                          <w:szCs w:val="20"/>
                        </w:rPr>
                        <w:t>ga</w:t>
                      </w:r>
                      <w:r w:rsidR="008B5866">
                        <w:rPr>
                          <w:sz w:val="16"/>
                          <w:szCs w:val="20"/>
                        </w:rPr>
                        <w:t>,</w:t>
                      </w:r>
                      <w:r w:rsidR="00241894">
                        <w:rPr>
                          <w:sz w:val="16"/>
                          <w:szCs w:val="20"/>
                        </w:rPr>
                        <w:t xml:space="preserve"> a </w:t>
                      </w:r>
                      <w:r w:rsidR="008B5866">
                        <w:rPr>
                          <w:sz w:val="16"/>
                          <w:szCs w:val="20"/>
                        </w:rPr>
                        <w:t>southern province in Thailand.</w:t>
                      </w:r>
                      <w:r w:rsidRPr="00BD4C25">
                        <w:rPr>
                          <w:sz w:val="16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02567B" w:rsidR="006D7CC9" w:rsidP="006D7CC9" w:rsidRDefault="006D7CC9" w14:paraId="5129D477" wp14:textId="77777777">
      <w:pPr>
        <w:pStyle w:val="Overviewbullets"/>
        <w:numPr>
          <w:ilvl w:val="0"/>
          <w:numId w:val="0"/>
        </w:numPr>
        <w:spacing w:before="120" w:after="120"/>
        <w:ind w:left="360" w:hanging="360"/>
        <w:rPr>
          <w:rFonts w:ascii="Cambria" w:hAnsi="Cambria" w:eastAsia="MS Mincho" w:cs="Cordia New"/>
          <w:bCs w:val="0"/>
          <w:sz w:val="20"/>
          <w:szCs w:val="20"/>
        </w:rPr>
      </w:pPr>
    </w:p>
    <w:p xmlns:wp14="http://schemas.microsoft.com/office/word/2010/wordml" w:rsidRPr="0002567B" w:rsidR="0002567B" w:rsidRDefault="0002567B" w14:paraId="73394D10" wp14:textId="77777777">
      <w:pPr>
        <w:pStyle w:val="Overviewbullets"/>
        <w:numPr>
          <w:ilvl w:val="0"/>
          <w:numId w:val="0"/>
        </w:numPr>
        <w:spacing w:before="120" w:after="120"/>
        <w:ind w:left="360" w:hanging="360"/>
        <w:rPr>
          <w:rFonts w:ascii="Cambria" w:hAnsi="Cambria" w:eastAsia="MS Mincho" w:cs="Cordia New"/>
          <w:bCs w:val="0"/>
          <w:sz w:val="20"/>
          <w:szCs w:val="20"/>
        </w:rPr>
      </w:pPr>
      <w:bookmarkStart w:name="_GoBack" w:id="0"/>
      <w:bookmarkEnd w:id="0"/>
    </w:p>
    <w:sectPr w:rsidRPr="0002567B" w:rsidR="0002567B" w:rsidSect="00F7794D">
      <w:headerReference w:type="default" r:id="rId11"/>
      <w:pgSz w:w="12240" w:h="15840" w:orient="portrait" w:code="1"/>
      <w:pgMar w:top="432" w:right="360" w:bottom="720" w:left="9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53A3E" w:rsidRDefault="00953A3E" w14:paraId="3822B677" wp14:textId="77777777">
      <w:r>
        <w:separator/>
      </w:r>
    </w:p>
  </w:endnote>
  <w:endnote w:type="continuationSeparator" w:id="0">
    <w:p xmlns:wp14="http://schemas.microsoft.com/office/word/2010/wordml" w:rsidR="00953A3E" w:rsidRDefault="00953A3E" w14:paraId="1A71810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80F0000" w:usb2="00000010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53A3E" w:rsidRDefault="00953A3E" w14:paraId="01F8A8C2" wp14:textId="77777777">
      <w:r>
        <w:separator/>
      </w:r>
    </w:p>
  </w:footnote>
  <w:footnote w:type="continuationSeparator" w:id="0">
    <w:p xmlns:wp14="http://schemas.microsoft.com/office/word/2010/wordml" w:rsidR="00953A3E" w:rsidRDefault="00953A3E" w14:paraId="1115A4D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2567B" w:rsidP="00E97BF2" w:rsidRDefault="0002567B" w14:paraId="0FC20510" wp14:textId="77777777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removePersonalInformation/>
  <w:removeDateAndTime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8194">
      <o:colormru v:ext="edit" colors="#002965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2B"/>
    <w:rsid w:val="0002567B"/>
    <w:rsid w:val="000335C9"/>
    <w:rsid w:val="00091B20"/>
    <w:rsid w:val="000C0D72"/>
    <w:rsid w:val="000C248A"/>
    <w:rsid w:val="000F552D"/>
    <w:rsid w:val="000F5D7F"/>
    <w:rsid w:val="00161E17"/>
    <w:rsid w:val="00183232"/>
    <w:rsid w:val="00210419"/>
    <w:rsid w:val="00223A15"/>
    <w:rsid w:val="002365FB"/>
    <w:rsid w:val="00241894"/>
    <w:rsid w:val="00257616"/>
    <w:rsid w:val="00296C98"/>
    <w:rsid w:val="00297016"/>
    <w:rsid w:val="00320674"/>
    <w:rsid w:val="00331081"/>
    <w:rsid w:val="0035706E"/>
    <w:rsid w:val="0037239B"/>
    <w:rsid w:val="00390AE1"/>
    <w:rsid w:val="00391EC6"/>
    <w:rsid w:val="003C0524"/>
    <w:rsid w:val="003D0E2B"/>
    <w:rsid w:val="00400C7F"/>
    <w:rsid w:val="00415CDB"/>
    <w:rsid w:val="00435D41"/>
    <w:rsid w:val="00471F8D"/>
    <w:rsid w:val="004837E4"/>
    <w:rsid w:val="004A623F"/>
    <w:rsid w:val="004F2AE6"/>
    <w:rsid w:val="00573806"/>
    <w:rsid w:val="005803FA"/>
    <w:rsid w:val="005F4A2A"/>
    <w:rsid w:val="006D7CC9"/>
    <w:rsid w:val="006F4C4B"/>
    <w:rsid w:val="00727D74"/>
    <w:rsid w:val="007402C9"/>
    <w:rsid w:val="0074464D"/>
    <w:rsid w:val="00773E3D"/>
    <w:rsid w:val="00782388"/>
    <w:rsid w:val="00795342"/>
    <w:rsid w:val="007D10B9"/>
    <w:rsid w:val="008213A6"/>
    <w:rsid w:val="00821F63"/>
    <w:rsid w:val="00851232"/>
    <w:rsid w:val="00854989"/>
    <w:rsid w:val="008826E9"/>
    <w:rsid w:val="008B5866"/>
    <w:rsid w:val="009372CE"/>
    <w:rsid w:val="00953A3E"/>
    <w:rsid w:val="00962A8F"/>
    <w:rsid w:val="0098653B"/>
    <w:rsid w:val="009B56DF"/>
    <w:rsid w:val="009B6CC4"/>
    <w:rsid w:val="009D065A"/>
    <w:rsid w:val="00A2544B"/>
    <w:rsid w:val="00AD5AE0"/>
    <w:rsid w:val="00AD6E8E"/>
    <w:rsid w:val="00B02CFF"/>
    <w:rsid w:val="00B21479"/>
    <w:rsid w:val="00B274FC"/>
    <w:rsid w:val="00BB2424"/>
    <w:rsid w:val="00BD1583"/>
    <w:rsid w:val="00BD4C25"/>
    <w:rsid w:val="00BF3B9A"/>
    <w:rsid w:val="00CA5F9E"/>
    <w:rsid w:val="00CB1280"/>
    <w:rsid w:val="00CF789A"/>
    <w:rsid w:val="00DB5E7D"/>
    <w:rsid w:val="00DF4AA8"/>
    <w:rsid w:val="00DF62DC"/>
    <w:rsid w:val="00E27CDC"/>
    <w:rsid w:val="00E81A16"/>
    <w:rsid w:val="00E860C5"/>
    <w:rsid w:val="00E97BF2"/>
    <w:rsid w:val="00EA2A8A"/>
    <w:rsid w:val="00EB5CE1"/>
    <w:rsid w:val="00EF4269"/>
    <w:rsid w:val="00EF4581"/>
    <w:rsid w:val="00F04D49"/>
    <w:rsid w:val="00F05253"/>
    <w:rsid w:val="00F36C34"/>
    <w:rsid w:val="00F62DA1"/>
    <w:rsid w:val="00F7794D"/>
    <w:rsid w:val="00F8391F"/>
    <w:rsid w:val="00FA19B2"/>
    <w:rsid w:val="00FD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02965"/>
    </o:shapedefaults>
    <o:shapelayout v:ext="edit">
      <o:idmap v:ext="edit" data="1"/>
    </o:shapelayout>
  </w:shapeDefaults>
  <w:decimalSymbol w:val="."/>
  <w:listSeparator w:val=","/>
  <w15:chartTrackingRefBased/>
  <w14:docId w14:val="7F87F22A"/>
  <w15:docId w15:val="{2f89e4b7-a4e9-45a7-9496-4a75b39b1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Angsana New"/>
        <w:lang w:val="en-US" w:eastAsia="ja-JP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82388"/>
    <w:rPr>
      <w:rFonts w:ascii="Verdana" w:hAnsi="Verdana"/>
      <w:szCs w:val="24"/>
      <w:lang w:eastAsia="en-US" w:bidi="ar-SA"/>
    </w:rPr>
  </w:style>
  <w:style w:type="paragraph" w:styleId="1">
    <w:name w:val="heading 1"/>
    <w:basedOn w:val="a"/>
    <w:next w:val="a"/>
    <w:qFormat/>
    <w:rsid w:val="007823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7823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7823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782388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7823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7823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styleId="a0" w:default="1">
    <w:name w:val="แบบอักษรของย่อหน้าเริ่มต้น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link w:val="a4"/>
    <w:rsid w:val="00782388"/>
    <w:rPr>
      <w:rFonts w:ascii="Courier New" w:hAnsi="Courier New" w:cs="Courier New"/>
      <w:szCs w:val="20"/>
    </w:rPr>
  </w:style>
  <w:style w:type="character" w:styleId="a4" w:customStyle="1">
    <w:name w:val="ข้อความธรรมดา อักขระ"/>
    <w:basedOn w:val="a0"/>
    <w:link w:val="a3"/>
    <w:rsid w:val="00782388"/>
    <w:rPr>
      <w:rFonts w:ascii="Courier New" w:hAnsi="Courier New" w:cs="Courier New"/>
    </w:rPr>
  </w:style>
  <w:style w:type="paragraph" w:styleId="a5">
    <w:name w:val="Title"/>
    <w:basedOn w:val="a"/>
    <w:qFormat/>
    <w:rsid w:val="00782388"/>
    <w:pPr>
      <w:jc w:val="center"/>
    </w:pPr>
    <w:rPr>
      <w:b/>
      <w:szCs w:val="20"/>
    </w:rPr>
  </w:style>
  <w:style w:type="character" w:styleId="a6">
    <w:name w:val="การเชื่อมโยงหลายมิติ"/>
    <w:basedOn w:val="a0"/>
    <w:rsid w:val="00782388"/>
    <w:rPr>
      <w:color w:val="0000FF"/>
      <w:u w:val="single"/>
    </w:rPr>
  </w:style>
  <w:style w:type="paragraph" w:styleId="a7">
    <w:name w:val="Body Text"/>
    <w:basedOn w:val="a"/>
    <w:semiHidden/>
    <w:rsid w:val="00782388"/>
    <w:rPr>
      <w:sz w:val="22"/>
      <w:szCs w:val="20"/>
    </w:rPr>
  </w:style>
  <w:style w:type="character" w:styleId="a8">
    <w:name w:val="การเชื่อมโยงหลายมิติที่ไปมาแล้ว"/>
    <w:basedOn w:val="a0"/>
    <w:semiHidden/>
    <w:rsid w:val="00782388"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782388"/>
    <w:pPr>
      <w:tabs>
        <w:tab w:val="center" w:pos="4680"/>
        <w:tab w:val="right" w:pos="9360"/>
      </w:tabs>
    </w:pPr>
  </w:style>
  <w:style w:type="character" w:styleId="aa" w:customStyle="1">
    <w:name w:val="หัวกระดาษ อักขระ"/>
    <w:basedOn w:val="a0"/>
    <w:link w:val="a9"/>
    <w:uiPriority w:val="99"/>
    <w:rsid w:val="00782388"/>
    <w:rPr>
      <w:sz w:val="24"/>
      <w:szCs w:val="24"/>
    </w:rPr>
  </w:style>
  <w:style w:type="paragraph" w:styleId="ab">
    <w:name w:val="footer"/>
    <w:basedOn w:val="a"/>
    <w:link w:val="ac"/>
    <w:uiPriority w:val="99"/>
    <w:semiHidden/>
    <w:unhideWhenUsed/>
    <w:rsid w:val="00782388"/>
    <w:pPr>
      <w:tabs>
        <w:tab w:val="center" w:pos="4680"/>
        <w:tab w:val="right" w:pos="9360"/>
      </w:tabs>
    </w:pPr>
  </w:style>
  <w:style w:type="character" w:styleId="ac" w:customStyle="1">
    <w:name w:val="ท้ายกระดาษ อักขระ"/>
    <w:basedOn w:val="a0"/>
    <w:link w:val="ab"/>
    <w:uiPriority w:val="99"/>
    <w:semiHidden/>
    <w:rsid w:val="00782388"/>
    <w:rPr>
      <w:sz w:val="24"/>
      <w:szCs w:val="24"/>
    </w:rPr>
  </w:style>
  <w:style w:type="paragraph" w:styleId="Name" w:customStyle="1">
    <w:name w:val="Name"/>
    <w:basedOn w:val="a3"/>
    <w:autoRedefine/>
    <w:rsid w:val="0002567B"/>
    <w:pPr>
      <w:spacing w:before="20" w:after="80"/>
    </w:pPr>
    <w:rPr>
      <w:rFonts w:ascii="Cambria" w:hAnsi="Cambria" w:cs="Cordia New"/>
      <w:b/>
      <w:bCs/>
      <w:spacing w:val="20"/>
      <w:sz w:val="28"/>
      <w:szCs w:val="28"/>
      <w:lang w:bidi="th-TH"/>
    </w:rPr>
  </w:style>
  <w:style w:type="character" w:styleId="JobTextChar" w:customStyle="1">
    <w:name w:val="Job Text Char"/>
    <w:basedOn w:val="a4"/>
    <w:link w:val="JobText"/>
    <w:rsid w:val="00782388"/>
    <w:rPr>
      <w:rFonts w:ascii="Verdana" w:hAnsi="Verdana" w:cs="Courier New"/>
      <w:sz w:val="19"/>
      <w:lang w:val="en-US" w:eastAsia="en-US" w:bidi="ar-SA"/>
    </w:rPr>
  </w:style>
  <w:style w:type="paragraph" w:styleId="JobText" w:customStyle="1">
    <w:name w:val="Job Text"/>
    <w:basedOn w:val="a3"/>
    <w:link w:val="JobTextChar"/>
    <w:rsid w:val="00782388"/>
    <w:pPr>
      <w:spacing w:before="60" w:after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a3"/>
    <w:rsid w:val="007823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Address" w:customStyle="1">
    <w:name w:val="Address"/>
    <w:basedOn w:val="Overviewbullets"/>
    <w:rsid w:val="00782388"/>
    <w:pPr>
      <w:numPr>
        <w:numId w:val="0"/>
      </w:numPr>
      <w:spacing w:before="120" w:after="240"/>
      <w:jc w:val="center"/>
    </w:pPr>
  </w:style>
  <w:style w:type="paragraph" w:styleId="SectionHeader" w:customStyle="1">
    <w:name w:val="Section Header"/>
    <w:basedOn w:val="a3"/>
    <w:rsid w:val="00782388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styleId="Location" w:customStyle="1">
    <w:name w:val="Location"/>
    <w:basedOn w:val="a3"/>
    <w:next w:val="a3"/>
    <w:rsid w:val="00782388"/>
    <w:rPr>
      <w:rFonts w:ascii="Verdana" w:hAnsi="Verdana"/>
      <w:sz w:val="19"/>
    </w:rPr>
  </w:style>
  <w:style w:type="paragraph" w:styleId="SkillsInfo" w:customStyle="1">
    <w:name w:val="Skills Info"/>
    <w:basedOn w:val="a3"/>
    <w:next w:val="a3"/>
    <w:rsid w:val="007823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a3"/>
    <w:rsid w:val="00782388"/>
    <w:pPr>
      <w:pBdr>
        <w:top w:val="single" w:color="auto" w:sz="12" w:space="4"/>
      </w:pBdr>
      <w:spacing w:before="480" w:after="120"/>
    </w:pPr>
    <w:rPr>
      <w:rFonts w:ascii="Verdana" w:hAnsi="Verdana"/>
      <w:b/>
      <w:iCs/>
      <w:sz w:val="24"/>
    </w:rPr>
  </w:style>
  <w:style w:type="paragraph" w:styleId="JobTitlebold" w:customStyle="1">
    <w:name w:val="Job Title bold"/>
    <w:basedOn w:val="JobText"/>
    <w:link w:val="JobTitleboldCharChar"/>
    <w:rsid w:val="00782388"/>
    <w:pPr>
      <w:spacing w:before="120" w:after="0"/>
      <w:jc w:val="left"/>
    </w:pPr>
    <w:rPr>
      <w:b/>
      <w:bCs/>
    </w:rPr>
  </w:style>
  <w:style w:type="character" w:styleId="JobTitleboldCharChar" w:customStyle="1">
    <w:name w:val="Job Title bold Char Char"/>
    <w:basedOn w:val="JobTextChar"/>
    <w:link w:val="JobTitlebold"/>
    <w:rsid w:val="00782388"/>
    <w:rPr>
      <w:rFonts w:ascii="Verdana" w:hAnsi="Verdana" w:cs="Courier New"/>
      <w:b/>
      <w:bCs/>
      <w:sz w:val="19"/>
      <w:lang w:val="en-US" w:eastAsia="en-US" w:bidi="ar-SA"/>
    </w:rPr>
  </w:style>
  <w:style w:type="paragraph" w:styleId="Dates" w:customStyle="1">
    <w:name w:val="Dates"/>
    <w:basedOn w:val="Location"/>
    <w:rsid w:val="00782388"/>
    <w:pPr>
      <w:jc w:val="right"/>
    </w:pPr>
    <w:rPr>
      <w:rFonts w:cs="Times New Roman"/>
    </w:rPr>
  </w:style>
  <w:style w:type="paragraph" w:styleId="SubmitResume" w:customStyle="1">
    <w:name w:val="Submit Resume"/>
    <w:basedOn w:val="a"/>
    <w:rsid w:val="00782388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uiPriority w:val="99"/>
    <w:semiHidden/>
    <w:unhideWhenUsed/>
    <w:rsid w:val="00782388"/>
    <w:rPr>
      <w:rFonts w:ascii="Tahoma" w:hAnsi="Tahoma" w:cs="Tahoma"/>
      <w:sz w:val="16"/>
      <w:szCs w:val="16"/>
    </w:rPr>
  </w:style>
  <w:style w:type="character" w:styleId="ae" w:customStyle="1">
    <w:name w:val="ข้อความบอลลูน อักขระ"/>
    <w:basedOn w:val="a0"/>
    <w:link w:val="ad"/>
    <w:uiPriority w:val="99"/>
    <w:semiHidden/>
    <w:rsid w:val="00782388"/>
    <w:rPr>
      <w:rFonts w:ascii="Tahoma" w:hAnsi="Tahoma" w:cs="Tahoma"/>
      <w:sz w:val="16"/>
      <w:szCs w:val="16"/>
    </w:rPr>
  </w:style>
  <w:style w:type="paragraph" w:styleId="ListParagraph" w:customStyle="1">
    <w:name w:val="List Paragraph"/>
    <w:basedOn w:val="a"/>
    <w:uiPriority w:val="34"/>
    <w:qFormat/>
    <w:rsid w:val="00782388"/>
    <w:pPr>
      <w:ind w:left="720"/>
      <w:contextualSpacing/>
    </w:pPr>
    <w:rPr>
      <w:rFonts w:ascii="Times New Roman" w:hAnsi="Times New Roman"/>
      <w:sz w:val="24"/>
      <w:szCs w:val="20"/>
    </w:rPr>
  </w:style>
  <w:style w:type="paragraph" w:styleId="OrganizationName" w:customStyle="1">
    <w:name w:val="Organization Name"/>
    <w:basedOn w:val="Location"/>
    <w:qFormat/>
    <w:rsid w:val="007823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ca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MN_CollegeGradBasicResume.dotm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CSB International, Inc – Summer Work Travel Program</dc:title>
  <dc:subject/>
  <dc:creator/>
  <keywords/>
  <lastModifiedBy>Nadeeya Satthamanu</lastModifiedBy>
  <revision>3</revision>
  <lastPrinted>2009-06-19T00:50:00.0000000Z</lastPrinted>
  <dcterms:created xsi:type="dcterms:W3CDTF">2015-09-15T11:40:00.0000000Z</dcterms:created>
  <dcterms:modified xsi:type="dcterms:W3CDTF">2015-09-15T12:01:18.6135940Z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