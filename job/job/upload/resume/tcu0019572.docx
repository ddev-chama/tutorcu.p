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1AFCE" w14:textId="46D37D30" w:rsidR="0073366E" w:rsidRDefault="0073366E" w:rsidP="0036432E">
      <w:pPr>
        <w:pStyle w:val="Heading1"/>
        <w:rPr>
          <w:rFonts w:ascii="Angsana New" w:hAnsi="Angsana New" w:cs="Angsana New"/>
          <w:color w:val="00B050"/>
          <w:sz w:val="44"/>
          <w:szCs w:val="44"/>
          <w:lang w:bidi="th-TH"/>
        </w:rPr>
      </w:pPr>
      <w:r w:rsidRPr="00AA21F0">
        <w:rPr>
          <w:rFonts w:ascii="Angsana New" w:hAnsi="Angsana New" w:cs="Angsana New" w:hint="cs"/>
          <w:b w:val="0"/>
          <w:bCs/>
          <w:color w:val="00B050"/>
          <w:sz w:val="48"/>
          <w:szCs w:val="48"/>
          <w:cs/>
          <w:lang w:bidi="th-TH"/>
        </w:rPr>
        <w:t>ประวัติส่วนตัว</w:t>
      </w:r>
      <w:r>
        <w:rPr>
          <w:rFonts w:ascii="Angsana New" w:hAnsi="Angsana New" w:cs="Angsana New" w:hint="cs"/>
          <w:color w:val="00B050"/>
          <w:sz w:val="44"/>
          <w:szCs w:val="44"/>
          <w:lang w:bidi="th-TH"/>
        </w:rPr>
        <w:t xml:space="preserve"> </w:t>
      </w:r>
      <w:r w:rsidR="00E91745">
        <w:rPr>
          <w:rFonts w:ascii="Angsana New" w:hAnsi="Angsana New" w:cs="Angsana New" w:hint="cs"/>
          <w:color w:val="00B050"/>
          <w:sz w:val="44"/>
          <w:szCs w:val="44"/>
          <w:lang w:bidi="th-TH"/>
        </w:rPr>
        <w:t xml:space="preserve">| </w:t>
      </w:r>
      <w:r w:rsidR="00E91745" w:rsidRPr="006953C7">
        <w:rPr>
          <w:rFonts w:ascii="Angsana New" w:hAnsi="Angsana New" w:cs="Angsana New" w:hint="cs"/>
          <w:color w:val="92CAAB" w:themeColor="accent5" w:themeTint="99"/>
          <w:sz w:val="44"/>
          <w:szCs w:val="44"/>
          <w:lang w:bidi="th-TH"/>
        </w:rPr>
        <w:t>Profile</w:t>
      </w:r>
    </w:p>
    <w:p w14:paraId="66E8A101" w14:textId="53967A00" w:rsidR="00F4718A" w:rsidRDefault="0073366E" w:rsidP="00FC3FAD">
      <w:pPr>
        <w:pStyle w:val="Heading1"/>
        <w:rPr>
          <w:rFonts w:ascii="Angsana New" w:hAnsi="Angsana New" w:cs="Angsana New"/>
          <w:color w:val="00B050"/>
          <w:sz w:val="36"/>
          <w:szCs w:val="36"/>
          <w:lang w:bidi="th-TH"/>
        </w:rPr>
      </w:pPr>
      <w:r w:rsidRPr="00F4718A">
        <w:rPr>
          <w:rFonts w:ascii="Angsana New" w:hAnsi="Angsana New" w:cs="Angsana New" w:hint="cs"/>
          <w:color w:val="00B050"/>
          <w:sz w:val="36"/>
          <w:szCs w:val="36"/>
          <w:cs/>
          <w:lang w:bidi="th-TH"/>
        </w:rPr>
        <w:t>ชื่อ</w:t>
      </w:r>
      <w:r w:rsidR="006953C7" w:rsidRPr="00F4718A">
        <w:rPr>
          <w:rFonts w:ascii="Angsana New" w:hAnsi="Angsana New" w:cs="Angsana New" w:hint="cs"/>
          <w:color w:val="00B050"/>
          <w:sz w:val="36"/>
          <w:szCs w:val="36"/>
          <w:lang w:bidi="th-TH"/>
        </w:rPr>
        <w:t xml:space="preserve"> </w:t>
      </w:r>
      <w:r w:rsidR="009314CB" w:rsidRPr="00F4718A">
        <w:rPr>
          <w:rFonts w:ascii="Angsana New" w:hAnsi="Angsana New" w:cs="Angsana New" w:hint="cs"/>
          <w:color w:val="00B050"/>
          <w:sz w:val="36"/>
          <w:szCs w:val="36"/>
          <w:lang w:bidi="th-TH"/>
        </w:rPr>
        <w:t xml:space="preserve">  </w:t>
      </w:r>
      <w:r w:rsidR="006953C7" w:rsidRPr="00F4718A">
        <w:rPr>
          <w:rFonts w:ascii="Angsana New" w:hAnsi="Angsana New" w:cs="Angsana New" w:hint="cs"/>
          <w:color w:val="00B050"/>
          <w:sz w:val="36"/>
          <w:szCs w:val="36"/>
          <w:lang w:bidi="th-TH"/>
        </w:rPr>
        <w:t xml:space="preserve">: </w:t>
      </w:r>
      <w:r w:rsidRPr="00F4718A">
        <w:rPr>
          <w:rFonts w:ascii="Angsana New" w:hAnsi="Angsana New" w:cs="Angsana New" w:hint="cs"/>
          <w:color w:val="00B050"/>
          <w:sz w:val="36"/>
          <w:szCs w:val="36"/>
          <w:lang w:bidi="th-TH"/>
        </w:rPr>
        <w:t xml:space="preserve"> </w:t>
      </w:r>
      <w:r w:rsidR="004807DC" w:rsidRPr="00F4718A">
        <w:rPr>
          <w:rFonts w:ascii="Angsana New" w:hAnsi="Angsana New" w:cs="Angsana New" w:hint="cs"/>
          <w:color w:val="00B050"/>
          <w:sz w:val="36"/>
          <w:szCs w:val="36"/>
          <w:cs/>
          <w:lang w:bidi="th-TH"/>
        </w:rPr>
        <w:t>นางสาว</w:t>
      </w:r>
      <w:r w:rsidR="004807DC" w:rsidRPr="00F4718A">
        <w:rPr>
          <w:rFonts w:ascii="Angsana New" w:hAnsi="Angsana New" w:cs="Angsana New" w:hint="cs"/>
          <w:color w:val="00B050"/>
          <w:sz w:val="36"/>
          <w:szCs w:val="36"/>
          <w:lang w:bidi="th-TH"/>
        </w:rPr>
        <w:t xml:space="preserve"> </w:t>
      </w:r>
      <w:r w:rsidR="004807DC" w:rsidRPr="00F4718A">
        <w:rPr>
          <w:rFonts w:ascii="Angsana New" w:hAnsi="Angsana New" w:cs="Angsana New" w:hint="cs"/>
          <w:color w:val="00B050"/>
          <w:sz w:val="36"/>
          <w:szCs w:val="36"/>
          <w:cs/>
          <w:lang w:bidi="th-TH"/>
        </w:rPr>
        <w:t>มาริสา</w:t>
      </w:r>
      <w:r w:rsidR="004807DC" w:rsidRPr="00F4718A">
        <w:rPr>
          <w:rFonts w:ascii="Angsana New" w:hAnsi="Angsana New" w:cs="Angsana New" w:hint="cs"/>
          <w:color w:val="00B050"/>
          <w:sz w:val="36"/>
          <w:szCs w:val="36"/>
          <w:lang w:bidi="th-TH"/>
        </w:rPr>
        <w:t xml:space="preserve">  </w:t>
      </w:r>
      <w:r w:rsidR="004807DC" w:rsidRPr="00F4718A">
        <w:rPr>
          <w:rFonts w:ascii="Angsana New" w:hAnsi="Angsana New" w:cs="Angsana New" w:hint="cs"/>
          <w:color w:val="00B050"/>
          <w:sz w:val="36"/>
          <w:szCs w:val="36"/>
          <w:cs/>
          <w:lang w:bidi="th-TH"/>
        </w:rPr>
        <w:t>ธิราช</w:t>
      </w:r>
      <w:r w:rsidR="004807DC" w:rsidRPr="00F4718A">
        <w:rPr>
          <w:rFonts w:ascii="Angsana New" w:hAnsi="Angsana New" w:cs="Angsana New" w:hint="cs"/>
          <w:color w:val="00B050"/>
          <w:sz w:val="36"/>
          <w:szCs w:val="36"/>
          <w:lang w:bidi="th-TH"/>
        </w:rPr>
        <w:t xml:space="preserve"> </w:t>
      </w:r>
      <w:r w:rsidRPr="00F4718A">
        <w:rPr>
          <w:rFonts w:ascii="Angsana New" w:hAnsi="Angsana New" w:cs="Angsana New" w:hint="cs"/>
          <w:color w:val="00B050"/>
          <w:sz w:val="36"/>
          <w:szCs w:val="36"/>
          <w:lang w:bidi="th-TH"/>
        </w:rPr>
        <w:t xml:space="preserve">  </w:t>
      </w:r>
      <w:r w:rsidR="00F4718A">
        <w:rPr>
          <w:rFonts w:ascii="Angsana New" w:hAnsi="Angsana New" w:cs="Angsana New" w:hint="cs"/>
          <w:color w:val="00B050"/>
          <w:sz w:val="36"/>
          <w:szCs w:val="36"/>
          <w:lang w:bidi="th-TH"/>
        </w:rPr>
        <w:t xml:space="preserve">   </w:t>
      </w:r>
      <w:r w:rsidR="00913C7F" w:rsidRPr="00F4718A">
        <w:rPr>
          <w:rFonts w:ascii="Angsana New" w:hAnsi="Angsana New" w:cs="Angsana New" w:hint="cs"/>
          <w:color w:val="00B050"/>
          <w:sz w:val="36"/>
          <w:szCs w:val="36"/>
          <w:cs/>
          <w:lang w:bidi="th-TH"/>
        </w:rPr>
        <w:t>ชื่อเล่น</w:t>
      </w:r>
      <w:r w:rsidR="00913C7F" w:rsidRPr="00F4718A">
        <w:rPr>
          <w:rFonts w:ascii="Angsana New" w:hAnsi="Angsana New" w:cs="Angsana New" w:hint="cs"/>
          <w:color w:val="00B050"/>
          <w:sz w:val="36"/>
          <w:szCs w:val="36"/>
          <w:lang w:bidi="th-TH"/>
        </w:rPr>
        <w:t xml:space="preserve"> : </w:t>
      </w:r>
      <w:r w:rsidR="00913C7F" w:rsidRPr="00F4718A">
        <w:rPr>
          <w:rFonts w:ascii="Angsana New" w:hAnsi="Angsana New" w:cs="Angsana New" w:hint="cs"/>
          <w:color w:val="00B050"/>
          <w:sz w:val="36"/>
          <w:szCs w:val="36"/>
          <w:cs/>
          <w:lang w:bidi="th-TH"/>
        </w:rPr>
        <w:t>แนน</w:t>
      </w:r>
    </w:p>
    <w:p w14:paraId="726168EB" w14:textId="104FA697" w:rsidR="00C332D2" w:rsidRPr="00212D4E" w:rsidRDefault="00BA2F73" w:rsidP="00FC3FAD">
      <w:pPr>
        <w:rPr>
          <w:rFonts w:ascii="Angsana New" w:hAnsi="Angsana New" w:cs="Angsana New" w:hint="cs"/>
          <w:b/>
          <w:bCs/>
          <w:color w:val="62506A" w:themeColor="accent6" w:themeShade="BF"/>
          <w:sz w:val="36"/>
          <w:szCs w:val="36"/>
          <w:lang w:bidi="th-TH"/>
        </w:rPr>
      </w:pPr>
      <w:r w:rsidRPr="00C332D2">
        <w:rPr>
          <w:rFonts w:ascii="Angsana New" w:hAnsi="Angsana New" w:cs="Angsana New" w:hint="cs"/>
          <w:b/>
          <w:bCs/>
          <w:color w:val="62506A" w:themeColor="accent6" w:themeShade="BF"/>
          <w:sz w:val="36"/>
          <w:szCs w:val="36"/>
          <w:u w:val="single"/>
          <w:cs/>
          <w:lang w:bidi="th-TH"/>
        </w:rPr>
        <w:t>ติดต่อ</w:t>
      </w:r>
      <w:r w:rsidRPr="00212D4E">
        <w:rPr>
          <w:rFonts w:ascii="Angsana New" w:hAnsi="Angsana New" w:cs="Angsana New" w:hint="cs"/>
          <w:b/>
          <w:bCs/>
          <w:color w:val="62506A" w:themeColor="accent6" w:themeShade="BF"/>
          <w:sz w:val="36"/>
          <w:szCs w:val="36"/>
          <w:lang w:bidi="th-TH"/>
        </w:rPr>
        <w:t xml:space="preserve"> </w:t>
      </w:r>
      <w:r w:rsidR="00212D4E">
        <w:rPr>
          <w:rFonts w:ascii="Angsana New" w:hAnsi="Angsana New" w:cs="Angsana New" w:hint="cs"/>
          <w:b/>
          <w:bCs/>
          <w:color w:val="62506A" w:themeColor="accent6" w:themeShade="BF"/>
          <w:sz w:val="36"/>
          <w:szCs w:val="36"/>
          <w:lang w:bidi="th-TH"/>
        </w:rPr>
        <w:t>Facebook :</w:t>
      </w:r>
      <w:r w:rsidR="00C332D2">
        <w:rPr>
          <w:rFonts w:ascii="Angsana New" w:hAnsi="Angsana New" w:cs="Angsana New" w:hint="cs"/>
          <w:b/>
          <w:bCs/>
          <w:color w:val="62506A" w:themeColor="accent6" w:themeShade="BF"/>
          <w:sz w:val="36"/>
          <w:szCs w:val="36"/>
          <w:lang w:bidi="th-TH"/>
        </w:rPr>
        <w:t xml:space="preserve"> </w:t>
      </w:r>
      <w:proofErr w:type="spellStart"/>
      <w:r w:rsidR="00C332D2">
        <w:rPr>
          <w:rFonts w:ascii="Angsana New" w:hAnsi="Angsana New" w:cs="Angsana New" w:hint="cs"/>
          <w:b/>
          <w:bCs/>
          <w:color w:val="62506A" w:themeColor="accent6" w:themeShade="BF"/>
          <w:sz w:val="36"/>
          <w:szCs w:val="36"/>
          <w:lang w:bidi="th-TH"/>
        </w:rPr>
        <w:t>Nann</w:t>
      </w:r>
      <w:proofErr w:type="spellEnd"/>
      <w:r w:rsidR="00C332D2">
        <w:rPr>
          <w:rFonts w:ascii="Angsana New" w:hAnsi="Angsana New" w:cs="Angsana New" w:hint="cs"/>
          <w:b/>
          <w:bCs/>
          <w:color w:val="62506A" w:themeColor="accent6" w:themeShade="BF"/>
          <w:sz w:val="36"/>
          <w:szCs w:val="36"/>
          <w:lang w:bidi="th-TH"/>
        </w:rPr>
        <w:t xml:space="preserve"> Marisa   | Line : mrs1996   |E-mail : marisa.thirat@gmail.com</w:t>
      </w:r>
    </w:p>
    <w:p w14:paraId="77A1AA9C" w14:textId="7B094F49" w:rsidR="00685AD1" w:rsidRPr="00E91745" w:rsidRDefault="00B716F2" w:rsidP="00E91745">
      <w:pPr>
        <w:pStyle w:val="Heading1"/>
        <w:rPr>
          <w:rFonts w:ascii="Castellar" w:hAnsi="Castellar" w:hint="cs"/>
          <w:b w:val="0"/>
          <w:bCs/>
          <w:color w:val="F3C2B5" w:themeColor="accent2" w:themeTint="66"/>
          <w:sz w:val="40"/>
          <w:szCs w:val="40"/>
        </w:rPr>
      </w:pPr>
      <w:r w:rsidRPr="00C70536">
        <w:rPr>
          <w:rFonts w:ascii="Angsana New" w:hAnsi="Angsana New" w:cs="Angsana New" w:hint="cs"/>
          <w:b w:val="0"/>
          <w:bCs/>
          <w:color w:val="C1411D" w:themeColor="accent2" w:themeShade="BF"/>
          <w:sz w:val="44"/>
          <w:szCs w:val="44"/>
          <w:cs/>
          <w:lang w:bidi="th-TH"/>
        </w:rPr>
        <w:t>ประวัติการศึกษา</w:t>
      </w:r>
      <w:r w:rsidR="009E5036" w:rsidRPr="00C70536">
        <w:rPr>
          <w:rFonts w:hint="cs"/>
          <w:b w:val="0"/>
          <w:bCs/>
          <w:color w:val="C1411D" w:themeColor="accent2" w:themeShade="BF"/>
          <w:sz w:val="44"/>
          <w:szCs w:val="44"/>
          <w:lang w:bidi="th-TH"/>
        </w:rPr>
        <w:t xml:space="preserve"> </w:t>
      </w:r>
      <w:r w:rsidR="009E5036">
        <w:rPr>
          <w:rFonts w:hint="cs"/>
          <w:b w:val="0"/>
          <w:bCs/>
          <w:color w:val="C1411D" w:themeColor="accent2" w:themeShade="BF"/>
          <w:sz w:val="40"/>
          <w:szCs w:val="40"/>
          <w:lang w:bidi="th-TH"/>
        </w:rPr>
        <w:t>|</w:t>
      </w:r>
      <w:r w:rsidR="00C572C8">
        <w:rPr>
          <w:rFonts w:hint="cs"/>
          <w:b w:val="0"/>
          <w:bCs/>
          <w:color w:val="C1411D" w:themeColor="accent2" w:themeShade="BF"/>
          <w:sz w:val="40"/>
          <w:szCs w:val="40"/>
          <w:lang w:bidi="th-TH"/>
        </w:rPr>
        <w:t xml:space="preserve"> </w:t>
      </w:r>
      <w:r w:rsidR="00C572C8" w:rsidRPr="009F4284">
        <w:rPr>
          <w:rFonts w:ascii="Angsana New" w:hAnsi="Angsana New" w:cs="Angsana New" w:hint="cs"/>
          <w:b w:val="0"/>
          <w:bCs/>
          <w:color w:val="F3C2B5" w:themeColor="accent2" w:themeTint="66"/>
          <w:sz w:val="48"/>
          <w:szCs w:val="48"/>
          <w:lang w:bidi="th-TH"/>
        </w:rPr>
        <w:t>Education</w:t>
      </w:r>
    </w:p>
    <w:p w14:paraId="51A227CC" w14:textId="25A8894D" w:rsidR="00685AD1" w:rsidRPr="005F2F72" w:rsidRDefault="0077533C" w:rsidP="00685AD1">
      <w:pPr>
        <w:pStyle w:val="ListParagraph"/>
        <w:numPr>
          <w:ilvl w:val="0"/>
          <w:numId w:val="14"/>
        </w:numPr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</w:pPr>
      <w:r w:rsidRPr="005F2F72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มัธยมศึกษาปีที่</w:t>
      </w:r>
      <w:r w:rsidRPr="005F2F72"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  <w:t xml:space="preserve"> </w:t>
      </w:r>
      <w:r w:rsidRPr="005F2F72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1</w:t>
      </w:r>
      <w:r w:rsidRPr="005F2F72"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  <w:t xml:space="preserve"> </w:t>
      </w:r>
      <w:r w:rsidRPr="005F2F72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โรงเรียนมารีย์วิทยา</w:t>
      </w:r>
    </w:p>
    <w:p w14:paraId="3994FF54" w14:textId="5B0AE51D" w:rsidR="000A6C3A" w:rsidRPr="00E91745" w:rsidRDefault="0077533C" w:rsidP="000A6C3A">
      <w:pPr>
        <w:pStyle w:val="ListParagraph"/>
        <w:numPr>
          <w:ilvl w:val="0"/>
          <w:numId w:val="14"/>
        </w:numPr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</w:pPr>
      <w:r w:rsidRPr="005F2F72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มัธยมศึกษาปีที่</w:t>
      </w:r>
      <w:r w:rsidRPr="005F2F72"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  <w:t xml:space="preserve"> 2-3 </w:t>
      </w:r>
      <w:proofErr w:type="spellStart"/>
      <w:r w:rsidRPr="005F2F72"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  <w:t>St.stephen’s</w:t>
      </w:r>
      <w:proofErr w:type="spellEnd"/>
      <w:r w:rsidRPr="005F2F72"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  <w:t xml:space="preserve"> </w:t>
      </w:r>
      <w:proofErr w:type="spellStart"/>
      <w:r w:rsidRPr="005F2F72"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  <w:t>school,Togan</w:t>
      </w:r>
      <w:proofErr w:type="spellEnd"/>
      <w:r w:rsidRPr="005F2F72"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  <w:t xml:space="preserve"> </w:t>
      </w:r>
      <w:r w:rsidR="000A6C3A" w:rsidRPr="005F2F72"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  <w:t xml:space="preserve"> </w:t>
      </w:r>
      <w:r w:rsidR="000A6C3A" w:rsidRPr="005F2F72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ประเทศอินเดีย</w:t>
      </w:r>
    </w:p>
    <w:p w14:paraId="752C4B0C" w14:textId="68AAEDC1" w:rsidR="000A6C3A" w:rsidRDefault="00A7475E" w:rsidP="000A6C3A">
      <w:pPr>
        <w:pStyle w:val="ListParagraph"/>
        <w:numPr>
          <w:ilvl w:val="0"/>
          <w:numId w:val="15"/>
        </w:numPr>
        <w:rPr>
          <w:rFonts w:ascii="Angsana New" w:hAnsi="Angsana New" w:cs="Angsana New"/>
          <w:color w:val="000000" w:themeColor="text1"/>
          <w:sz w:val="36"/>
          <w:szCs w:val="36"/>
          <w:lang w:bidi="th-TH"/>
        </w:rPr>
      </w:pPr>
      <w:r w:rsidRPr="005F2F72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มัธยมศึกษาปีที่</w:t>
      </w:r>
      <w:r w:rsidRPr="005F2F72"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  <w:t xml:space="preserve"> 4-6 </w:t>
      </w:r>
      <w:r w:rsidRPr="005F2F72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โรงเรียนสุรธรรมพิทักษ์</w:t>
      </w:r>
      <w:r w:rsidRPr="005F2F72"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  <w:t xml:space="preserve">  </w:t>
      </w:r>
      <w:r w:rsidRPr="005F2F72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โครงการ</w:t>
      </w:r>
      <w:r w:rsidRPr="005F2F72"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  <w:t xml:space="preserve"> Mini English Program</w:t>
      </w:r>
    </w:p>
    <w:p w14:paraId="33A3F952" w14:textId="16455973" w:rsidR="005315D5" w:rsidRPr="009949F2" w:rsidRDefault="005315D5" w:rsidP="005315D5">
      <w:pPr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</w:pPr>
      <w:r w:rsidRPr="00585E5D">
        <w:rPr>
          <w:rFonts w:ascii="Angsana New" w:hAnsi="Angsana New" w:cs="Angsana New" w:hint="cs"/>
          <w:color w:val="000000" w:themeColor="text1"/>
          <w:sz w:val="36"/>
          <w:szCs w:val="36"/>
          <w:u w:val="single"/>
          <w:cs/>
          <w:lang w:bidi="th-TH"/>
        </w:rPr>
        <w:t>กำลังศึกษาอยู่ที่</w:t>
      </w:r>
      <w:r w:rsidR="000317CA" w:rsidRPr="0011437A">
        <w:rPr>
          <w:rFonts w:ascii="Angsana New" w:hAnsi="Angsana New" w:cs="Angsana New" w:hint="cs"/>
          <w:sz w:val="36"/>
          <w:szCs w:val="36"/>
          <w:lang w:bidi="th-TH"/>
        </w:rPr>
        <w:t xml:space="preserve">  </w:t>
      </w:r>
      <w:r w:rsidR="000317CA" w:rsidRPr="0011437A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จุฬาลงกร</w:t>
      </w:r>
      <w:r w:rsidR="000317CA" w:rsidRPr="009949F2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ณ์มหาวิทยาลัย</w:t>
      </w:r>
      <w:r w:rsidR="000317CA" w:rsidRPr="009949F2"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  <w:t xml:space="preserve">  </w:t>
      </w:r>
      <w:r w:rsidR="000317CA" w:rsidRPr="009949F2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คณะสหเวชศาสตร์</w:t>
      </w:r>
      <w:r w:rsidR="000317CA" w:rsidRPr="009949F2"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  <w:t xml:space="preserve"> </w:t>
      </w:r>
      <w:r w:rsidR="003E02E7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ชั้นปีที่</w:t>
      </w:r>
      <w:r w:rsidR="003E02E7"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  <w:t xml:space="preserve"> 1</w:t>
      </w:r>
    </w:p>
    <w:p w14:paraId="1091F5BC" w14:textId="6E4E499D" w:rsidR="008115E5" w:rsidRPr="00007190" w:rsidRDefault="0022602C">
      <w:pPr>
        <w:pStyle w:val="Heading1"/>
        <w:rPr>
          <w:rFonts w:ascii="Angsana New" w:hAnsi="Angsana New" w:cs="Angsana New" w:hint="cs"/>
          <w:b w:val="0"/>
          <w:bCs/>
          <w:color w:val="349B9F" w:themeColor="accent4" w:themeShade="BF"/>
          <w:sz w:val="48"/>
          <w:szCs w:val="48"/>
        </w:rPr>
      </w:pPr>
      <w:r w:rsidRPr="00C70536">
        <w:rPr>
          <w:rFonts w:ascii="Angsana New" w:hAnsi="Angsana New" w:cs="Angsana New" w:hint="cs"/>
          <w:b w:val="0"/>
          <w:bCs/>
          <w:color w:val="349B9F" w:themeColor="accent4" w:themeShade="BF"/>
          <w:sz w:val="44"/>
          <w:szCs w:val="44"/>
          <w:cs/>
          <w:lang w:bidi="th-TH"/>
        </w:rPr>
        <w:t>ประสบการณ์</w:t>
      </w:r>
      <w:r w:rsidRPr="00C70536">
        <w:rPr>
          <w:rFonts w:ascii="Angsana New" w:hAnsi="Angsana New" w:cs="Angsana New" w:hint="cs"/>
          <w:b w:val="0"/>
          <w:bCs/>
          <w:color w:val="349B9F" w:themeColor="accent4" w:themeShade="BF"/>
          <w:sz w:val="44"/>
          <w:szCs w:val="44"/>
          <w:lang w:bidi="th-TH"/>
        </w:rPr>
        <w:t xml:space="preserve"> </w:t>
      </w:r>
      <w:r w:rsidRPr="00C70536">
        <w:rPr>
          <w:rFonts w:ascii="Angsana New" w:hAnsi="Angsana New" w:cs="Angsana New" w:hint="cs"/>
          <w:b w:val="0"/>
          <w:bCs/>
          <w:color w:val="349B9F" w:themeColor="accent4" w:themeShade="BF"/>
          <w:sz w:val="44"/>
          <w:szCs w:val="44"/>
          <w:cs/>
          <w:lang w:bidi="th-TH"/>
        </w:rPr>
        <w:t>และกิจกรรมที่เคยร่วม</w:t>
      </w:r>
      <w:r w:rsidR="00007190" w:rsidRPr="00C70536">
        <w:rPr>
          <w:rFonts w:ascii="Angsana New" w:hAnsi="Angsana New" w:cs="Angsana New" w:hint="cs"/>
          <w:b w:val="0"/>
          <w:bCs/>
          <w:color w:val="349B9F" w:themeColor="accent4" w:themeShade="BF"/>
          <w:sz w:val="44"/>
          <w:szCs w:val="44"/>
          <w:lang w:bidi="th-TH"/>
        </w:rPr>
        <w:t xml:space="preserve"> </w:t>
      </w:r>
      <w:r w:rsidR="00007190">
        <w:rPr>
          <w:rFonts w:ascii="Angsana New" w:hAnsi="Angsana New" w:cs="Angsana New" w:hint="cs"/>
          <w:b w:val="0"/>
          <w:bCs/>
          <w:color w:val="349B9F" w:themeColor="accent4" w:themeShade="BF"/>
          <w:sz w:val="48"/>
          <w:szCs w:val="48"/>
          <w:lang w:bidi="th-TH"/>
        </w:rPr>
        <w:t xml:space="preserve">| </w:t>
      </w:r>
      <w:r w:rsidR="00007190" w:rsidRPr="00007190">
        <w:rPr>
          <w:rFonts w:ascii="Angsana New" w:hAnsi="Angsana New" w:cs="Angsana New" w:hint="cs"/>
          <w:b w:val="0"/>
          <w:bCs/>
          <w:color w:val="BAE7E8" w:themeColor="accent4" w:themeTint="66"/>
          <w:sz w:val="48"/>
          <w:szCs w:val="48"/>
          <w:lang w:bidi="th-TH"/>
        </w:rPr>
        <w:t>Experience</w:t>
      </w:r>
      <w:r w:rsidR="00007190">
        <w:rPr>
          <w:rFonts w:ascii="Angsana New" w:hAnsi="Angsana New" w:cs="Angsana New" w:hint="cs"/>
          <w:b w:val="0"/>
          <w:bCs/>
          <w:color w:val="349B9F" w:themeColor="accent4" w:themeShade="BF"/>
          <w:sz w:val="48"/>
          <w:szCs w:val="48"/>
          <w:lang w:bidi="th-TH"/>
        </w:rPr>
        <w:t xml:space="preserve"> </w:t>
      </w:r>
    </w:p>
    <w:p w14:paraId="1AF68DD4" w14:textId="286BE4C5" w:rsidR="008115E5" w:rsidRPr="00786899" w:rsidRDefault="00BC2877" w:rsidP="0022602C">
      <w:pPr>
        <w:pStyle w:val="ListBullet"/>
        <w:numPr>
          <w:ilvl w:val="0"/>
          <w:numId w:val="0"/>
        </w:numPr>
        <w:rPr>
          <w:rFonts w:ascii="Angsana New" w:hAnsi="Angsana New" w:cs="Angsana New" w:hint="cs"/>
          <w:b/>
          <w:bCs/>
          <w:color w:val="1B1816" w:themeColor="background2" w:themeShade="1A"/>
          <w:sz w:val="36"/>
          <w:szCs w:val="36"/>
          <w:u w:val="single"/>
          <w:lang w:bidi="th-TH"/>
        </w:rPr>
      </w:pPr>
      <w:bookmarkStart w:id="0" w:name="_GoBack"/>
      <w:bookmarkEnd w:id="0"/>
      <w:r w:rsidRPr="00786899">
        <w:rPr>
          <w:rFonts w:ascii="Angsana New" w:hAnsi="Angsana New" w:cs="Angsana New" w:hint="cs"/>
          <w:b/>
          <w:bCs/>
          <w:color w:val="1B1816" w:themeColor="background2" w:themeShade="1A"/>
          <w:sz w:val="36"/>
          <w:szCs w:val="36"/>
          <w:u w:val="single"/>
          <w:cs/>
          <w:lang w:bidi="th-TH"/>
        </w:rPr>
        <w:t>ภาษาอังกฤษ</w:t>
      </w:r>
      <w:r w:rsidRPr="00786899">
        <w:rPr>
          <w:rFonts w:ascii="Angsana New" w:hAnsi="Angsana New" w:cs="Angsana New" w:hint="cs"/>
          <w:b/>
          <w:bCs/>
          <w:color w:val="1B1816" w:themeColor="background2" w:themeShade="1A"/>
          <w:sz w:val="36"/>
          <w:szCs w:val="36"/>
          <w:u w:val="single"/>
          <w:lang w:bidi="th-TH"/>
        </w:rPr>
        <w:t xml:space="preserve"> </w:t>
      </w:r>
    </w:p>
    <w:p w14:paraId="536AFFC3" w14:textId="7B308F6F" w:rsidR="00BC2877" w:rsidRPr="00140194" w:rsidRDefault="00200E39" w:rsidP="00BC2877">
      <w:pPr>
        <w:pStyle w:val="ListBullet"/>
        <w:numPr>
          <w:ilvl w:val="0"/>
          <w:numId w:val="15"/>
        </w:numPr>
        <w:rPr>
          <w:rFonts w:ascii="Angsana New" w:hAnsi="Angsana New" w:cs="Angsana New" w:hint="cs"/>
          <w:color w:val="1B1816" w:themeColor="background2" w:themeShade="1A"/>
          <w:sz w:val="36"/>
          <w:szCs w:val="36"/>
        </w:rPr>
      </w:pPr>
      <w:r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เคยสอบได้นักเรียนแลกเปลี่ยน</w:t>
      </w:r>
      <w:r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 xml:space="preserve"> </w:t>
      </w:r>
      <w:r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โครงการ</w:t>
      </w:r>
      <w:r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 xml:space="preserve"> YES </w:t>
      </w:r>
    </w:p>
    <w:p w14:paraId="541B50F8" w14:textId="4D31AFEC" w:rsidR="00EB793C" w:rsidRPr="00140194" w:rsidRDefault="00200E39" w:rsidP="00CC51CE">
      <w:pPr>
        <w:pStyle w:val="ListBullet"/>
        <w:numPr>
          <w:ilvl w:val="0"/>
          <w:numId w:val="15"/>
        </w:numPr>
        <w:rPr>
          <w:rFonts w:ascii="Angsana New" w:hAnsi="Angsana New" w:cs="Angsana New" w:hint="cs"/>
          <w:color w:val="1B1816" w:themeColor="background2" w:themeShade="1A"/>
          <w:sz w:val="36"/>
          <w:szCs w:val="36"/>
        </w:rPr>
      </w:pPr>
      <w:r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เคย</w:t>
      </w:r>
      <w:r w:rsidR="00EA27E0"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ไปศึกษา</w:t>
      </w:r>
      <w:r w:rsidR="00EA27E0"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 xml:space="preserve"> grade 8-9 </w:t>
      </w:r>
      <w:r w:rsidR="00EB793C"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ที่ประเทศอินเดีย</w:t>
      </w:r>
      <w:r w:rsidR="00EB793C"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 xml:space="preserve"> </w:t>
      </w:r>
    </w:p>
    <w:p w14:paraId="07FC7035" w14:textId="4CA7D1DF" w:rsidR="00EB793C" w:rsidRPr="00140194" w:rsidRDefault="00253BDB" w:rsidP="00EB793C">
      <w:pPr>
        <w:pStyle w:val="ListBullet"/>
        <w:numPr>
          <w:ilvl w:val="0"/>
          <w:numId w:val="15"/>
        </w:numPr>
        <w:rPr>
          <w:rFonts w:ascii="Angsana New" w:hAnsi="Angsana New" w:cs="Angsana New" w:hint="cs"/>
          <w:color w:val="1B1816" w:themeColor="background2" w:themeShade="1A"/>
          <w:sz w:val="36"/>
          <w:szCs w:val="36"/>
        </w:rPr>
      </w:pPr>
      <w:r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เคยเป็นตัวแทนโครงการไปแข่งขันและเข้าร่วมภาษาอังกฤษด้านต่างๆ</w:t>
      </w:r>
    </w:p>
    <w:p w14:paraId="5D2B2410" w14:textId="4D6C5AB2" w:rsidR="00253BDB" w:rsidRPr="00786899" w:rsidRDefault="00671FEE" w:rsidP="00671FEE">
      <w:pPr>
        <w:pStyle w:val="ListBullet"/>
        <w:numPr>
          <w:ilvl w:val="0"/>
          <w:numId w:val="0"/>
        </w:numPr>
        <w:ind w:left="216" w:hanging="216"/>
        <w:rPr>
          <w:rFonts w:ascii="Angsana New" w:hAnsi="Angsana New" w:cs="Angsana New" w:hint="cs"/>
          <w:b/>
          <w:bCs/>
          <w:color w:val="1B1816" w:themeColor="background2" w:themeShade="1A"/>
          <w:sz w:val="36"/>
          <w:szCs w:val="36"/>
          <w:u w:val="single"/>
          <w:lang w:bidi="th-TH"/>
        </w:rPr>
      </w:pPr>
      <w:r w:rsidRPr="00786899">
        <w:rPr>
          <w:rFonts w:ascii="Angsana New" w:hAnsi="Angsana New" w:cs="Angsana New" w:hint="cs"/>
          <w:b/>
          <w:bCs/>
          <w:color w:val="1B1816" w:themeColor="background2" w:themeShade="1A"/>
          <w:sz w:val="36"/>
          <w:szCs w:val="36"/>
          <w:u w:val="single"/>
          <w:cs/>
          <w:lang w:bidi="th-TH"/>
        </w:rPr>
        <w:t>ด้านภาษาไทย</w:t>
      </w:r>
      <w:r w:rsidRPr="00786899">
        <w:rPr>
          <w:rFonts w:ascii="Angsana New" w:hAnsi="Angsana New" w:cs="Angsana New" w:hint="cs"/>
          <w:b/>
          <w:bCs/>
          <w:color w:val="1B1816" w:themeColor="background2" w:themeShade="1A"/>
          <w:sz w:val="36"/>
          <w:szCs w:val="36"/>
          <w:u w:val="single"/>
          <w:lang w:bidi="th-TH"/>
        </w:rPr>
        <w:t xml:space="preserve"> </w:t>
      </w:r>
    </w:p>
    <w:p w14:paraId="50E0428B" w14:textId="723D1006" w:rsidR="00671FEE" w:rsidRPr="00140194" w:rsidRDefault="00671FEE" w:rsidP="00671FEE">
      <w:pPr>
        <w:pStyle w:val="ListBullet"/>
        <w:numPr>
          <w:ilvl w:val="0"/>
          <w:numId w:val="16"/>
        </w:numPr>
        <w:rPr>
          <w:rFonts w:ascii="Angsana New" w:hAnsi="Angsana New" w:cs="Angsana New" w:hint="cs"/>
          <w:color w:val="1B1816" w:themeColor="background2" w:themeShade="1A"/>
          <w:sz w:val="36"/>
          <w:szCs w:val="36"/>
        </w:rPr>
      </w:pPr>
      <w:r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เกรด</w:t>
      </w:r>
      <w:r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 xml:space="preserve"> 4.00 </w:t>
      </w:r>
      <w:r w:rsidR="003728DB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 xml:space="preserve"> </w:t>
      </w:r>
      <w:r w:rsidR="003728DB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วิชา</w:t>
      </w:r>
      <w:r w:rsidR="003728DB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 xml:space="preserve"> </w:t>
      </w:r>
      <w:r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ภาษาไทย</w:t>
      </w:r>
      <w:r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 xml:space="preserve"> </w:t>
      </w:r>
      <w:r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ชั้นม</w:t>
      </w:r>
      <w:r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 xml:space="preserve">.4-6 </w:t>
      </w:r>
    </w:p>
    <w:p w14:paraId="0B6B22A9" w14:textId="34CA7A88" w:rsidR="00671FEE" w:rsidRPr="00140194" w:rsidRDefault="009949F2" w:rsidP="009949F2">
      <w:pPr>
        <w:pStyle w:val="ListBullet"/>
        <w:numPr>
          <w:ilvl w:val="0"/>
          <w:numId w:val="16"/>
        </w:numPr>
        <w:rPr>
          <w:rFonts w:ascii="Angsana New" w:hAnsi="Angsana New" w:cs="Angsana New" w:hint="cs"/>
          <w:color w:val="1B1816" w:themeColor="background2" w:themeShade="1A"/>
          <w:sz w:val="36"/>
          <w:szCs w:val="36"/>
        </w:rPr>
      </w:pPr>
      <w:r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สอบ</w:t>
      </w:r>
      <w:r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 xml:space="preserve"> </w:t>
      </w:r>
      <w:r w:rsidR="00671FEE"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 xml:space="preserve">Gat </w:t>
      </w:r>
      <w:r w:rsidR="00671FEE"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เชื่อมโยง</w:t>
      </w:r>
      <w:r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>,</w:t>
      </w:r>
      <w:r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ความถนัดแพทย์</w:t>
      </w:r>
      <w:r w:rsidR="00671FEE"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 xml:space="preserve">   </w:t>
      </w:r>
      <w:r w:rsidR="00671FEE"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ได้คะแนน</w:t>
      </w:r>
      <w:r w:rsidR="00671FEE"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 xml:space="preserve"> 150 </w:t>
      </w:r>
      <w:r w:rsidR="00671FEE"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เต็ม</w:t>
      </w:r>
    </w:p>
    <w:p w14:paraId="1E33EFBF" w14:textId="123C436E" w:rsidR="001E687F" w:rsidRPr="00AA21F0" w:rsidRDefault="009949F2" w:rsidP="00AA21F0">
      <w:pPr>
        <w:pStyle w:val="ListBullet"/>
        <w:numPr>
          <w:ilvl w:val="0"/>
          <w:numId w:val="16"/>
        </w:numPr>
        <w:rPr>
          <w:rFonts w:ascii="Angsana New" w:hAnsi="Angsana New" w:cs="Angsana New" w:hint="cs"/>
          <w:color w:val="1B1816" w:themeColor="background2" w:themeShade="1A"/>
          <w:sz w:val="36"/>
          <w:szCs w:val="36"/>
        </w:rPr>
      </w:pPr>
      <w:r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สอบ</w:t>
      </w:r>
      <w:r w:rsidR="00CC51CE"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คะแนนภาษาไทย</w:t>
      </w:r>
      <w:r w:rsidR="00CC51CE"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 xml:space="preserve"> 9 </w:t>
      </w:r>
      <w:r w:rsidR="00CC51CE" w:rsidRPr="00140194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วิช</w:t>
      </w:r>
      <w:r w:rsidR="00CC51CE" w:rsidRPr="005F2F72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าสามัญ</w:t>
      </w:r>
      <w:r w:rsidR="00CC51CE" w:rsidRPr="005F2F72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 xml:space="preserve"> </w:t>
      </w:r>
      <w:r w:rsidR="00CC51CE" w:rsidRPr="005F2F72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ได้</w:t>
      </w:r>
      <w:r w:rsidR="00CC51CE" w:rsidRPr="005F2F72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 xml:space="preserve"> </w:t>
      </w:r>
      <w:r w:rsidR="001E687F" w:rsidRPr="005F2F72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 xml:space="preserve">78 </w:t>
      </w:r>
      <w:r w:rsidR="001E687F" w:rsidRPr="005F2F72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คะแนน</w:t>
      </w:r>
      <w:r w:rsidR="00C84B66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 xml:space="preserve"> | </w:t>
      </w:r>
      <w:proofErr w:type="spellStart"/>
      <w:r w:rsidR="00C84B66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>Onet</w:t>
      </w:r>
      <w:proofErr w:type="spellEnd"/>
      <w:r w:rsidR="00C84B66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 xml:space="preserve">  </w:t>
      </w:r>
      <w:r w:rsidR="00C84B66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ได้</w:t>
      </w:r>
      <w:r w:rsidR="00C84B66">
        <w:rPr>
          <w:rFonts w:ascii="Angsana New" w:hAnsi="Angsana New" w:cs="Angsana New" w:hint="cs"/>
          <w:color w:val="1B1816" w:themeColor="background2" w:themeShade="1A"/>
          <w:sz w:val="36"/>
          <w:szCs w:val="36"/>
          <w:lang w:bidi="th-TH"/>
        </w:rPr>
        <w:t xml:space="preserve"> 74.5  </w:t>
      </w:r>
      <w:r w:rsidR="00C84B66">
        <w:rPr>
          <w:rFonts w:ascii="Angsana New" w:hAnsi="Angsana New" w:cs="Angsana New" w:hint="cs"/>
          <w:color w:val="1B1816" w:themeColor="background2" w:themeShade="1A"/>
          <w:sz w:val="36"/>
          <w:szCs w:val="36"/>
          <w:cs/>
          <w:lang w:bidi="th-TH"/>
        </w:rPr>
        <w:t>คะแนน</w:t>
      </w:r>
    </w:p>
    <w:sectPr w:rsidR="001E687F" w:rsidRPr="00AA21F0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FEC93" w14:textId="77777777" w:rsidR="00160D54" w:rsidRDefault="00160D54">
      <w:r>
        <w:separator/>
      </w:r>
    </w:p>
  </w:endnote>
  <w:endnote w:type="continuationSeparator" w:id="0">
    <w:p w14:paraId="5B3C1ED1" w14:textId="77777777" w:rsidR="00160D54" w:rsidRDefault="00160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8A741" w14:textId="051098A4" w:rsidR="008115E5" w:rsidRDefault="0069192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332D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F8B8D" w14:textId="77777777" w:rsidR="00160D54" w:rsidRDefault="00160D54">
      <w:r>
        <w:separator/>
      </w:r>
    </w:p>
  </w:footnote>
  <w:footnote w:type="continuationSeparator" w:id="0">
    <w:p w14:paraId="7B0C1341" w14:textId="77777777" w:rsidR="00160D54" w:rsidRDefault="00160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D4CE0" w14:textId="77777777" w:rsidR="008115E5" w:rsidRDefault="00691927">
    <w:r>
      <w:rPr>
        <w:noProof/>
        <w:lang w:eastAsia="zh-TW" w:bidi="hi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E1C94A4" wp14:editId="097F4F9E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BA2265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5236" w14:textId="77777777" w:rsidR="008115E5" w:rsidRDefault="00691927"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41E136C" wp14:editId="40DC0AD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980C67" w14:textId="77777777" w:rsidR="008115E5" w:rsidRDefault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41E136C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4980C67" w14:textId="77777777" w:rsidR="008115E5" w:rsidRDefault="008115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584B71"/>
    <w:multiLevelType w:val="hybridMultilevel"/>
    <w:tmpl w:val="F7E82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42CEA"/>
    <w:multiLevelType w:val="hybridMultilevel"/>
    <w:tmpl w:val="9940C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747BF"/>
    <w:multiLevelType w:val="hybridMultilevel"/>
    <w:tmpl w:val="D8F01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545B2"/>
    <w:multiLevelType w:val="hybridMultilevel"/>
    <w:tmpl w:val="0C6CFA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1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27"/>
    <w:rsid w:val="000042CD"/>
    <w:rsid w:val="00007190"/>
    <w:rsid w:val="00013673"/>
    <w:rsid w:val="000317CA"/>
    <w:rsid w:val="000A6C3A"/>
    <w:rsid w:val="000C5153"/>
    <w:rsid w:val="0011437A"/>
    <w:rsid w:val="00140194"/>
    <w:rsid w:val="00160D54"/>
    <w:rsid w:val="00176054"/>
    <w:rsid w:val="001E687F"/>
    <w:rsid w:val="00200E39"/>
    <w:rsid w:val="00212D4E"/>
    <w:rsid w:val="0022602C"/>
    <w:rsid w:val="00253BDB"/>
    <w:rsid w:val="0036432E"/>
    <w:rsid w:val="003728DB"/>
    <w:rsid w:val="003A62C3"/>
    <w:rsid w:val="003E02E7"/>
    <w:rsid w:val="003F6A14"/>
    <w:rsid w:val="00413BB6"/>
    <w:rsid w:val="004807DC"/>
    <w:rsid w:val="00517446"/>
    <w:rsid w:val="005315D5"/>
    <w:rsid w:val="00582DBB"/>
    <w:rsid w:val="00585E5D"/>
    <w:rsid w:val="005B130E"/>
    <w:rsid w:val="005F2F72"/>
    <w:rsid w:val="00671FEE"/>
    <w:rsid w:val="00685AD1"/>
    <w:rsid w:val="00691927"/>
    <w:rsid w:val="006953C7"/>
    <w:rsid w:val="0073366E"/>
    <w:rsid w:val="0077533C"/>
    <w:rsid w:val="00786899"/>
    <w:rsid w:val="008115E5"/>
    <w:rsid w:val="00861C8A"/>
    <w:rsid w:val="00913C7F"/>
    <w:rsid w:val="009314CB"/>
    <w:rsid w:val="0094494B"/>
    <w:rsid w:val="00954D61"/>
    <w:rsid w:val="009949F2"/>
    <w:rsid w:val="009E5036"/>
    <w:rsid w:val="009F4284"/>
    <w:rsid w:val="00A7475E"/>
    <w:rsid w:val="00AA21F0"/>
    <w:rsid w:val="00AC1441"/>
    <w:rsid w:val="00B716F2"/>
    <w:rsid w:val="00BA2F73"/>
    <w:rsid w:val="00BC2877"/>
    <w:rsid w:val="00BC7F0F"/>
    <w:rsid w:val="00BD6BED"/>
    <w:rsid w:val="00C118C8"/>
    <w:rsid w:val="00C25527"/>
    <w:rsid w:val="00C332D2"/>
    <w:rsid w:val="00C40A43"/>
    <w:rsid w:val="00C572C8"/>
    <w:rsid w:val="00C70536"/>
    <w:rsid w:val="00C84B66"/>
    <w:rsid w:val="00CC51CE"/>
    <w:rsid w:val="00D07741"/>
    <w:rsid w:val="00D254A3"/>
    <w:rsid w:val="00D653EF"/>
    <w:rsid w:val="00DC1711"/>
    <w:rsid w:val="00DF4104"/>
    <w:rsid w:val="00E32C9B"/>
    <w:rsid w:val="00E91745"/>
    <w:rsid w:val="00EA27E0"/>
    <w:rsid w:val="00EB793C"/>
    <w:rsid w:val="00EE23D3"/>
    <w:rsid w:val="00EF2B68"/>
    <w:rsid w:val="00F07203"/>
    <w:rsid w:val="00F4718A"/>
    <w:rsid w:val="00F631D6"/>
    <w:rsid w:val="00FC3FAD"/>
    <w:rsid w:val="00FD2857"/>
    <w:rsid w:val="00FE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C7831"/>
  <w15:chartTrackingRefBased/>
  <w15:docId w15:val="{90292B99-CF8F-EF47-BCC5-9CF436AC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D949B6E-7AC4-1B4C-B861-3DD6FB314B3A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144DA-FCD6-094C-8E9B-E5D69048FFF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%7bED949B6E-7AC4-1B4C-B861-3DD6FB314B3A%7dtf50002018.dotx</Template>
  <TotalTime>95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marisa.thirat@gmail.com</dc:creator>
  <cp:keywords/>
  <dc:description/>
  <cp:lastModifiedBy>marisa.thirat@gmail.com</cp:lastModifiedBy>
  <cp:revision>73</cp:revision>
  <dcterms:created xsi:type="dcterms:W3CDTF">2017-07-26T09:34:00Z</dcterms:created>
  <dcterms:modified xsi:type="dcterms:W3CDTF">2017-07-26T11:22:00Z</dcterms:modified>
</cp:coreProperties>
</file>