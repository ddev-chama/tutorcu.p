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4BF" w:rsidRDefault="00791887">
      <w:pPr>
        <w:pStyle w:val="af6"/>
        <w:rPr>
          <w:rFonts w:ascii="Tahoma" w:hAnsi="Tahoma" w:cs="Tahoma"/>
          <w:sz w:val="20"/>
          <w:szCs w:val="20"/>
        </w:rPr>
      </w:pPr>
      <w:sdt>
        <w:sdtPr>
          <w:rPr>
            <w:rFonts w:ascii="Tahoma" w:hAnsi="Tahoma" w:cs="Tahoma"/>
            <w:sz w:val="20"/>
            <w:szCs w:val="20"/>
          </w:rPr>
          <w:alias w:val="ที่อยู่"/>
          <w:tag w:val="ที่อยู่"/>
          <w:id w:val="1415969137"/>
          <w:placeholder>
            <w:docPart w:val="34319A9287B94C64A6E6ABC13275BD6A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392686">
            <w:rPr>
              <w:rFonts w:ascii="Tahoma" w:hAnsi="Tahoma" w:cs="Tahoma"/>
              <w:sz w:val="20"/>
              <w:szCs w:val="20"/>
            </w:rPr>
            <w:t xml:space="preserve">36 </w:t>
          </w:r>
          <w:r w:rsidR="00392686">
            <w:rPr>
              <w:rFonts w:ascii="Tahoma" w:hAnsi="Tahoma" w:cs="Tahoma" w:hint="cs"/>
              <w:sz w:val="20"/>
              <w:szCs w:val="20"/>
              <w:cs/>
            </w:rPr>
            <w:t>ซ.กรุงเทพ-นนท์</w:t>
          </w:r>
          <w:r w:rsidR="00392686">
            <w:rPr>
              <w:rFonts w:ascii="Tahoma" w:hAnsi="Tahoma" w:cs="Tahoma"/>
              <w:sz w:val="20"/>
              <w:szCs w:val="20"/>
            </w:rPr>
            <w:t xml:space="preserve">27 </w:t>
          </w:r>
          <w:r w:rsidR="00392686">
            <w:rPr>
              <w:rFonts w:ascii="Tahoma" w:hAnsi="Tahoma" w:cs="Tahoma" w:hint="cs"/>
              <w:sz w:val="20"/>
              <w:szCs w:val="20"/>
              <w:cs/>
            </w:rPr>
            <w:t>ถ.กรุงเทพ-นนท์ เขตบางซื่อ แขวงบางซื่อ</w:t>
          </w:r>
        </w:sdtContent>
      </w:sdt>
    </w:p>
    <w:sdt>
      <w:sdtPr>
        <w:rPr>
          <w:rFonts w:ascii="Tahoma" w:hAnsi="Tahoma" w:cs="Tahoma"/>
          <w:sz w:val="20"/>
          <w:szCs w:val="20"/>
        </w:rPr>
        <w:alias w:val="ประเภท"/>
        <w:tag w:val=""/>
        <w:id w:val="1543715586"/>
        <w:placeholder>
          <w:docPart w:val="420C778AE53F4131B8F537205B904EEC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5654BF" w:rsidRDefault="00392686">
          <w:pPr>
            <w:pStyle w:val="af6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 w:hint="cs"/>
              <w:sz w:val="20"/>
              <w:szCs w:val="20"/>
              <w:cs/>
            </w:rPr>
            <w:t xml:space="preserve">กรุงเทพมหานคร </w:t>
          </w:r>
          <w:r>
            <w:rPr>
              <w:rFonts w:ascii="Tahoma" w:hAnsi="Tahoma" w:cs="Tahoma"/>
              <w:sz w:val="20"/>
              <w:szCs w:val="20"/>
            </w:rPr>
            <w:t>10800</w:t>
          </w:r>
        </w:p>
      </w:sdtContent>
    </w:sdt>
    <w:p w:rsidR="005654BF" w:rsidRDefault="00791887">
      <w:pPr>
        <w:pStyle w:val="af6"/>
        <w:rPr>
          <w:rFonts w:ascii="Tahoma" w:hAnsi="Tahoma" w:cs="Tahoma"/>
          <w:sz w:val="20"/>
          <w:szCs w:val="20"/>
        </w:rPr>
      </w:pPr>
      <w:sdt>
        <w:sdtPr>
          <w:rPr>
            <w:rFonts w:ascii="Tahoma" w:hAnsi="Tahoma" w:cs="Tahoma"/>
            <w:sz w:val="20"/>
            <w:szCs w:val="20"/>
          </w:rPr>
          <w:alias w:val="โทรศัพท์"/>
          <w:tag w:val="โทรศัพท์"/>
          <w:id w:val="599758962"/>
          <w:placeholder>
            <w:docPart w:val="B165AE5CE9E84BEE8D9CC8A5CA6A847F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392686">
            <w:rPr>
              <w:rFonts w:ascii="Tahoma" w:hAnsi="Tahoma" w:cs="Tahoma"/>
              <w:sz w:val="20"/>
              <w:szCs w:val="20"/>
            </w:rPr>
            <w:t>085-8012755</w:t>
          </w:r>
        </w:sdtContent>
      </w:sdt>
    </w:p>
    <w:sdt>
      <w:sdtPr>
        <w:rPr>
          <w:rFonts w:ascii="Tahoma" w:hAnsi="Tahoma" w:cs="Tahoma"/>
          <w:sz w:val="20"/>
          <w:szCs w:val="20"/>
        </w:rPr>
        <w:alias w:val="เว็บไซต์"/>
        <w:tag w:val="เว็บไซต์"/>
        <w:id w:val="48967594"/>
        <w:placeholder>
          <w:docPart w:val="18AAABE0CF604D15B0A13F38E4577DF4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5654BF" w:rsidRDefault="00392686">
          <w:pPr>
            <w:pStyle w:val="af6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Line id: roongsri.kereeboon@gmail.com Facebook: facebook.com/roongsri.kereeboon</w:t>
          </w:r>
        </w:p>
      </w:sdtContent>
    </w:sdt>
    <w:sdt>
      <w:sdtPr>
        <w:rPr>
          <w:rStyle w:val="af5"/>
          <w:rFonts w:ascii="Tahoma" w:hAnsi="Tahoma" w:cs="Tahoma"/>
          <w:sz w:val="20"/>
          <w:szCs w:val="20"/>
        </w:rPr>
        <w:alias w:val="อีเมล"/>
        <w:tag w:val=""/>
        <w:id w:val="1889536063"/>
        <w:placeholder>
          <w:docPart w:val="68FB7CFDDBC34693B97C87552DB5DDE1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af5"/>
        </w:rPr>
      </w:sdtEndPr>
      <w:sdtContent>
        <w:p w:rsidR="005654BF" w:rsidRDefault="00392686">
          <w:pPr>
            <w:pStyle w:val="af6"/>
            <w:rPr>
              <w:rStyle w:val="af5"/>
              <w:rFonts w:ascii="Tahoma" w:hAnsi="Tahoma" w:cs="Tahoma"/>
              <w:sz w:val="20"/>
              <w:szCs w:val="20"/>
            </w:rPr>
          </w:pPr>
          <w:r>
            <w:rPr>
              <w:rStyle w:val="af5"/>
              <w:rFonts w:ascii="Tahoma" w:hAnsi="Tahoma" w:cs="Tahoma"/>
              <w:sz w:val="20"/>
              <w:szCs w:val="20"/>
            </w:rPr>
            <w:t>E-mail: Roongsri.kereeboon@gmail.com</w:t>
          </w:r>
        </w:p>
      </w:sdtContent>
    </w:sdt>
    <w:p w:rsidR="005654BF" w:rsidRDefault="00791887">
      <w:pPr>
        <w:pStyle w:val="af7"/>
        <w:rPr>
          <w:rFonts w:ascii="Tahoma" w:hAnsi="Tahoma" w:cs="Tahoma"/>
          <w:sz w:val="36"/>
          <w:szCs w:val="36"/>
        </w:rPr>
      </w:pPr>
      <w:sdt>
        <w:sdtPr>
          <w:rPr>
            <w:rFonts w:ascii="Tahoma" w:hAnsi="Tahoma" w:cs="Tahoma"/>
            <w:sz w:val="36"/>
            <w:szCs w:val="36"/>
          </w:rPr>
          <w:alias w:val="ชื่อของคุณ"/>
          <w:tag w:val=""/>
          <w:id w:val="1197042864"/>
          <w:placeholder>
            <w:docPart w:val="29769C6315F9423F81492A7AB53EEB2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92686">
            <w:rPr>
              <w:rFonts w:ascii="Tahoma" w:hAnsi="Tahoma" w:cs="Tahoma" w:hint="cs"/>
              <w:sz w:val="36"/>
              <w:szCs w:val="36"/>
              <w:cs/>
            </w:rPr>
            <w:t>นส. ธนิตตา หลักคงคา</w:t>
          </w:r>
        </w:sdtContent>
      </w:sdt>
    </w:p>
    <w:tbl>
      <w:tblPr>
        <w:tblStyle w:val="aa"/>
        <w:tblW w:w="5000" w:type="pct"/>
        <w:tblLook w:val="04A0" w:firstRow="1" w:lastRow="0" w:firstColumn="1" w:lastColumn="0" w:noHBand="0" w:noVBand="1"/>
        <w:tblDescription w:val="ประวัติย่อ"/>
      </w:tblPr>
      <w:tblGrid>
        <w:gridCol w:w="1756"/>
        <w:gridCol w:w="452"/>
        <w:gridCol w:w="7599"/>
      </w:tblGrid>
      <w:tr w:rsidR="00240970">
        <w:tc>
          <w:tcPr>
            <w:tcW w:w="1778" w:type="dxa"/>
          </w:tcPr>
          <w:p w:rsidR="005654BF" w:rsidRDefault="007D7FCB">
            <w:pPr>
              <w:pStyle w:val="1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cs/>
                <w:lang w:val="th-TH"/>
              </w:rPr>
              <w:t>วัตถุประสงค์</w:t>
            </w:r>
          </w:p>
        </w:tc>
        <w:tc>
          <w:tcPr>
            <w:tcW w:w="472" w:type="dxa"/>
          </w:tcPr>
          <w:p w:rsidR="005654BF" w:rsidRDefault="005654B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830" w:type="dxa"/>
          </w:tcPr>
          <w:p w:rsidR="005654BF" w:rsidRDefault="00392686" w:rsidP="00392686">
            <w:pPr>
              <w:pStyle w:val="a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สอนพิเศษในวิชาที่ถนัด โดยปรับให้เข้ากับพื้นฐานของผู้เรียนที่มีมาก่อน  ช่วยเสริมในส่วนที่ยังขาดและเติมเต็มในส่วนที่หาย ควบคู่ไปกับความมั่นใจในการทำโจทย์ หรือข้อสอบต่างๆอันเนื่องมาจากพื้นฐานที่แข็งแรง</w:t>
            </w:r>
          </w:p>
          <w:p w:rsidR="00392686" w:rsidRDefault="00392686" w:rsidP="00392686">
            <w:pPr>
              <w:pStyle w:val="a7"/>
              <w:rPr>
                <w:rFonts w:ascii="Tahoma" w:hAnsi="Tahoma" w:cs="Tahoma" w:hint="cs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 w:hint="cs"/>
                <w:sz w:val="18"/>
                <w:szCs w:val="18"/>
                <w:cs/>
              </w:rPr>
              <w:t>ดูแลการบ้านทั่วไป ระดับชั้นอนุบาล-มัธยมต้น</w:t>
            </w:r>
          </w:p>
          <w:p w:rsidR="00392686" w:rsidRDefault="00392686" w:rsidP="00392686">
            <w:pPr>
              <w:pStyle w:val="a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-สอนวิชาภาษาอังกฤษ ระดับชั้นอนุบาล-มัธยมปลาย</w:t>
            </w:r>
          </w:p>
          <w:p w:rsidR="00392686" w:rsidRPr="00392686" w:rsidRDefault="00392686" w:rsidP="00392686">
            <w:pPr>
              <w:pStyle w:val="a7"/>
              <w:rPr>
                <w:rFonts w:ascii="Tahoma" w:hAnsi="Tahoma" w:cs="Tahoma" w:hint="cs"/>
                <w:sz w:val="18"/>
                <w:szCs w:val="18"/>
                <w:cs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-สอนวิชาวิทยาศาสตร์ ระดับชั้นประถมศึกษา</w:t>
            </w:r>
            <w:r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 w:hint="cs"/>
                <w:sz w:val="18"/>
                <w:szCs w:val="18"/>
                <w:cs/>
              </w:rPr>
              <w:t>มัธยมปลาย (ชีววิทยา</w:t>
            </w:r>
            <w:r>
              <w:rPr>
                <w:rFonts w:ascii="Tahoma" w:hAnsi="Tahoma" w:cs="Tahoma"/>
                <w:sz w:val="18"/>
                <w:szCs w:val="18"/>
              </w:rPr>
              <w:t>/</w:t>
            </w:r>
            <w:r w:rsidR="00BC3A58">
              <w:rPr>
                <w:rFonts w:ascii="Tahoma" w:hAnsi="Tahoma" w:cs="Tahoma" w:hint="cs"/>
                <w:sz w:val="18"/>
                <w:szCs w:val="18"/>
                <w:cs/>
              </w:rPr>
              <w:t>ฟิสิกส์</w:t>
            </w:r>
            <w:r>
              <w:rPr>
                <w:rFonts w:ascii="Tahoma" w:hAnsi="Tahoma" w:cs="Tahoma" w:hint="cs"/>
                <w:sz w:val="18"/>
                <w:szCs w:val="18"/>
                <w:cs/>
              </w:rPr>
              <w:t>)</w:t>
            </w:r>
          </w:p>
          <w:p w:rsidR="00392686" w:rsidRDefault="00392686" w:rsidP="00392686">
            <w:pPr>
              <w:pStyle w:val="a7"/>
              <w:rPr>
                <w:rFonts w:ascii="Tahoma" w:hAnsi="Tahoma" w:cs="Tahoma" w:hint="cs"/>
                <w:sz w:val="18"/>
                <w:szCs w:val="18"/>
                <w:cs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-สอนวิชาคณิตศาสตร์ ระดับชั้น</w:t>
            </w:r>
            <w:r w:rsidR="00BC3A58">
              <w:rPr>
                <w:rFonts w:ascii="Tahoma" w:hAnsi="Tahoma" w:cs="Tahoma" w:hint="cs"/>
                <w:sz w:val="18"/>
                <w:szCs w:val="18"/>
                <w:cs/>
              </w:rPr>
              <w:t>ประถมศึกษา-มัธยมต้น</w:t>
            </w:r>
          </w:p>
        </w:tc>
      </w:tr>
      <w:tr w:rsidR="00240970">
        <w:tc>
          <w:tcPr>
            <w:tcW w:w="1778" w:type="dxa"/>
          </w:tcPr>
          <w:p w:rsidR="005654BF" w:rsidRDefault="007D7FCB">
            <w:pPr>
              <w:pStyle w:val="1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cs/>
                <w:lang w:val="th-TH"/>
              </w:rPr>
              <w:t>ทักษะ &amp; ความสามารถ</w:t>
            </w:r>
          </w:p>
        </w:tc>
        <w:tc>
          <w:tcPr>
            <w:tcW w:w="472" w:type="dxa"/>
          </w:tcPr>
          <w:p w:rsidR="005654BF" w:rsidRDefault="005654B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830" w:type="dxa"/>
          </w:tcPr>
          <w:p w:rsidR="005654BF" w:rsidRDefault="00BC3A58" w:rsidP="00392686">
            <w:pPr>
              <w:pStyle w:val="a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คะแนน</w:t>
            </w:r>
            <w:r>
              <w:rPr>
                <w:rFonts w:ascii="Tahoma" w:hAnsi="Tahoma" w:cs="Tahoma"/>
                <w:sz w:val="18"/>
                <w:szCs w:val="18"/>
              </w:rPr>
              <w:t>CUTEP 73/120 (</w:t>
            </w:r>
            <w:r>
              <w:rPr>
                <w:rFonts w:ascii="Tahoma" w:hAnsi="Tahoma" w:cs="Tahoma" w:hint="cs"/>
                <w:sz w:val="18"/>
                <w:szCs w:val="18"/>
                <w:cs/>
              </w:rPr>
              <w:t>เทียบเท่า</w:t>
            </w:r>
            <w:r>
              <w:rPr>
                <w:rFonts w:ascii="Tahoma" w:hAnsi="Tahoma" w:cs="Tahoma"/>
                <w:sz w:val="18"/>
                <w:szCs w:val="18"/>
              </w:rPr>
              <w:t xml:space="preserve">TOEFL </w:t>
            </w:r>
            <w:r w:rsidR="00E94E1C">
              <w:rPr>
                <w:rFonts w:ascii="Tahoma" w:hAnsi="Tahoma" w:cs="Tahoma"/>
                <w:sz w:val="18"/>
                <w:szCs w:val="18"/>
              </w:rPr>
              <w:t>–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E94E1C">
              <w:rPr>
                <w:rFonts w:ascii="Tahoma" w:hAnsi="Tahoma" w:cs="Tahoma"/>
                <w:sz w:val="18"/>
                <w:szCs w:val="18"/>
              </w:rPr>
              <w:t>Low Advanced</w:t>
            </w:r>
            <w:r>
              <w:rPr>
                <w:rFonts w:ascii="Tahoma" w:hAnsi="Tahoma" w:cs="Tahoma"/>
                <w:sz w:val="18"/>
                <w:szCs w:val="18"/>
              </w:rPr>
              <w:t>)</w:t>
            </w:r>
          </w:p>
          <w:p w:rsidR="00BC3A58" w:rsidRDefault="00BC3A58" w:rsidP="00392686">
            <w:pPr>
              <w:pStyle w:val="a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คะแนน</w:t>
            </w:r>
            <w:r>
              <w:rPr>
                <w:rFonts w:ascii="Tahoma" w:hAnsi="Tahoma" w:cs="Tahoma"/>
                <w:sz w:val="18"/>
                <w:szCs w:val="18"/>
              </w:rPr>
              <w:t>Gat</w:t>
            </w:r>
            <w:r>
              <w:rPr>
                <w:rFonts w:ascii="Tahoma" w:hAnsi="Tahoma" w:cs="Tahoma" w:hint="cs"/>
                <w:sz w:val="18"/>
                <w:szCs w:val="18"/>
                <w:cs/>
              </w:rPr>
              <w:t xml:space="preserve"> รวม </w:t>
            </w:r>
            <w:r>
              <w:rPr>
                <w:rFonts w:ascii="Tahoma" w:hAnsi="Tahoma" w:cs="Tahoma"/>
                <w:sz w:val="18"/>
                <w:szCs w:val="18"/>
              </w:rPr>
              <w:t xml:space="preserve">247.81 </w:t>
            </w:r>
            <w:r>
              <w:rPr>
                <w:rFonts w:ascii="Tahoma" w:hAnsi="Tahoma" w:cs="Tahoma" w:hint="cs"/>
                <w:sz w:val="18"/>
                <w:szCs w:val="18"/>
                <w:cs/>
              </w:rPr>
              <w:t>(ตอนที่</w:t>
            </w:r>
            <w:r>
              <w:rPr>
                <w:rFonts w:ascii="Tahoma" w:hAnsi="Tahoma" w:cs="Tahoma"/>
                <w:sz w:val="18"/>
                <w:szCs w:val="18"/>
              </w:rPr>
              <w:t xml:space="preserve">1:129.31 </w:t>
            </w:r>
            <w:r>
              <w:rPr>
                <w:rFonts w:ascii="Tahoma" w:hAnsi="Tahoma" w:cs="Tahoma" w:hint="cs"/>
                <w:sz w:val="18"/>
                <w:szCs w:val="18"/>
                <w:cs/>
              </w:rPr>
              <w:t>ตอนที่</w:t>
            </w:r>
            <w:r>
              <w:rPr>
                <w:rFonts w:ascii="Tahoma" w:hAnsi="Tahoma" w:cs="Tahoma"/>
                <w:sz w:val="18"/>
                <w:szCs w:val="18"/>
              </w:rPr>
              <w:t>2:118.50)</w:t>
            </w:r>
          </w:p>
          <w:p w:rsidR="00BC3A58" w:rsidRDefault="00BC3A58" w:rsidP="00392686">
            <w:pPr>
              <w:pStyle w:val="a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คะแนน</w:t>
            </w:r>
            <w:r>
              <w:rPr>
                <w:rFonts w:ascii="Tahoma" w:hAnsi="Tahoma" w:cs="Tahoma"/>
                <w:sz w:val="18"/>
                <w:szCs w:val="18"/>
              </w:rPr>
              <w:t xml:space="preserve">RMIT </w:t>
            </w:r>
            <w:r>
              <w:rPr>
                <w:rFonts w:ascii="Tahoma" w:hAnsi="Tahoma" w:cs="Tahoma" w:hint="cs"/>
                <w:sz w:val="18"/>
                <w:szCs w:val="18"/>
                <w:cs/>
              </w:rPr>
              <w:t>(เทียบเท่า</w:t>
            </w:r>
            <w:r>
              <w:rPr>
                <w:rFonts w:ascii="Tahoma" w:hAnsi="Tahoma" w:cs="Tahoma"/>
                <w:sz w:val="18"/>
                <w:szCs w:val="18"/>
              </w:rPr>
              <w:t>IELTS - 5) Upper Intermediate Level</w:t>
            </w:r>
          </w:p>
          <w:p w:rsidR="00BC3A58" w:rsidRPr="00BC3A58" w:rsidRDefault="00BC3A58" w:rsidP="00392686">
            <w:pPr>
              <w:pStyle w:val="a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ได้ใบประกาศนียบัตรจากสถาบัน</w:t>
            </w:r>
            <w:r>
              <w:rPr>
                <w:rFonts w:ascii="Tahoma" w:hAnsi="Tahoma" w:cs="Tahoma"/>
                <w:sz w:val="18"/>
                <w:szCs w:val="18"/>
              </w:rPr>
              <w:t>AUA Lauange Center</w:t>
            </w:r>
          </w:p>
        </w:tc>
      </w:tr>
      <w:tr w:rsidR="00240970">
        <w:tc>
          <w:tcPr>
            <w:tcW w:w="1778" w:type="dxa"/>
          </w:tcPr>
          <w:p w:rsidR="005654BF" w:rsidRDefault="007D7FCB">
            <w:pPr>
              <w:pStyle w:val="1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cs/>
                <w:lang w:val="th-TH"/>
              </w:rPr>
              <w:t>ประสบการณ์</w:t>
            </w:r>
          </w:p>
        </w:tc>
        <w:tc>
          <w:tcPr>
            <w:tcW w:w="472" w:type="dxa"/>
          </w:tcPr>
          <w:p w:rsidR="005654BF" w:rsidRDefault="005654B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830" w:type="dxa"/>
          </w:tcPr>
          <w:sdt>
            <w:sdtPr>
              <w:rPr>
                <w:rFonts w:ascii="Tahoma" w:eastAsiaTheme="minorEastAsia" w:hAnsi="Tahoma" w:cs="Tahoma"/>
                <w:b w:val="0"/>
                <w:bCs w:val="0"/>
                <w:caps w:val="0"/>
                <w:color w:val="595959" w:themeColor="text1" w:themeTint="A6"/>
                <w:sz w:val="18"/>
                <w:szCs w:val="18"/>
                <w14:ligatures w14:val="none"/>
              </w:rPr>
              <w:id w:val="1436861535"/>
              <w15:color w:val="C0C0C0"/>
              <w15:repeatingSection/>
            </w:sdtPr>
            <w:sdtEndPr>
              <w:rPr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="Tahoma" w:eastAsiaTheme="minorEastAsia" w:hAnsi="Tahoma" w:cs="Tahoma"/>
                    <w:b w:val="0"/>
                    <w:bCs w:val="0"/>
                    <w:caps w:val="0"/>
                    <w:color w:val="595959" w:themeColor="text1" w:themeTint="A6"/>
                    <w:sz w:val="18"/>
                    <w:szCs w:val="18"/>
                    <w14:ligatures w14:val="none"/>
                  </w:rPr>
                  <w:id w:val="221802691"/>
                  <w:placeholder>
                    <w:docPart w:val="D0EB110F49FA479F91E4DD9FA9908AE1"/>
                  </w:placeholder>
                  <w15:color w:val="C0C0C0"/>
                  <w15:repeatingSectionItem/>
                </w:sdtPr>
                <w:sdtEndPr/>
                <w:sdtContent>
                  <w:p w:rsidR="00E94E1C" w:rsidRDefault="00E94E1C" w:rsidP="00AA3DFE">
                    <w:pPr>
                      <w:pStyle w:val="2"/>
                      <w:rPr>
                        <w:rFonts w:ascii="Tahoma" w:hAnsi="Tahoma" w:cs="Tahoma" w:hint="cs"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 w:hint="cs"/>
                        <w:sz w:val="18"/>
                        <w:szCs w:val="18"/>
                        <w:cs/>
                      </w:rPr>
                      <w:t xml:space="preserve">สอบผ่านการคัดเลือก </w:t>
                    </w:r>
                  </w:p>
                  <w:p w:rsidR="00E94E1C" w:rsidRDefault="00E94E1C" w:rsidP="00AA3DFE">
                    <w:pPr>
                      <w:pStyle w:val="2"/>
                      <w:rPr>
                        <w:rFonts w:ascii="Tahoma" w:hAnsi="Tahoma" w:cs="Tahoma" w:hint="cs"/>
                        <w:sz w:val="18"/>
                        <w:szCs w:val="18"/>
                        <w:cs/>
                      </w:rPr>
                    </w:pPr>
                    <w:r>
                      <w:rPr>
                        <w:rFonts w:ascii="Tahoma" w:hAnsi="Tahoma" w:cs="Tahoma" w:hint="cs"/>
                        <w:sz w:val="18"/>
                        <w:szCs w:val="18"/>
                        <w:cs/>
                      </w:rPr>
                      <w:t>คณะเทคโนโลยีสารสนเทศ</w:t>
                    </w:r>
                    <w:r w:rsidR="00FD2644">
                      <w:rPr>
                        <w:rFonts w:ascii="Tahoma" w:hAnsi="Tahoma" w:cs="Tahoma" w:hint="cs"/>
                        <w:sz w:val="18"/>
                        <w:szCs w:val="18"/>
                        <w:cs/>
                      </w:rPr>
                      <w:t>และการสื่อสาร</w:t>
                    </w:r>
                    <w:r>
                      <w:rPr>
                        <w:rFonts w:ascii="Tahoma" w:hAnsi="Tahoma" w:cs="Tahoma" w:hint="cs"/>
                        <w:sz w:val="18"/>
                        <w:szCs w:val="18"/>
                        <w:cs/>
                      </w:rPr>
                      <w:t xml:space="preserve"> มหาวิทยาลัยมหิดล</w:t>
                    </w:r>
                  </w:p>
                  <w:p w:rsidR="00E94E1C" w:rsidRDefault="00E94E1C" w:rsidP="00AA3DFE">
                    <w:pPr>
                      <w:pStyle w:val="2"/>
                      <w:rPr>
                        <w:rFonts w:ascii="Tahoma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 w:hint="cs"/>
                        <w:sz w:val="18"/>
                        <w:szCs w:val="18"/>
                        <w:cs/>
                      </w:rPr>
                      <w:t>สถาบันเทคโนโลยีนานาชาติสิริธร มหาวิทยาลัยธรรมศาสตร์</w:t>
                    </w:r>
                  </w:p>
                  <w:p w:rsidR="00AA3DFE" w:rsidRPr="00AC0765" w:rsidRDefault="00E94E1C" w:rsidP="00AA3DFE">
                    <w:pPr>
                      <w:pStyle w:val="2"/>
                      <w:rPr>
                        <w:rFonts w:ascii="Tahoma" w:hAnsi="Tahoma" w:cs="Tahoma" w:hint="cs"/>
                        <w:sz w:val="18"/>
                        <w:szCs w:val="18"/>
                        <w:cs/>
                      </w:rPr>
                    </w:pPr>
                    <w:r>
                      <w:rPr>
                        <w:rFonts w:ascii="Tahoma" w:hAnsi="Tahoma" w:cs="Tahoma" w:hint="cs"/>
                        <w:sz w:val="18"/>
                        <w:szCs w:val="18"/>
                        <w:cs/>
                      </w:rPr>
                      <w:t>นักศึกษาชั้นปีที่</w:t>
                    </w:r>
                    <w:r>
                      <w:rPr>
                        <w:rFonts w:ascii="Tahoma" w:hAnsi="Tahoma" w:cs="Tahoma"/>
                        <w:sz w:val="18"/>
                        <w:szCs w:val="18"/>
                      </w:rPr>
                      <w:t>1</w:t>
                    </w:r>
                    <w:r>
                      <w:rPr>
                        <w:rFonts w:ascii="Tahoma" w:hAnsi="Tahoma" w:cs="Tahoma" w:hint="cs"/>
                        <w:sz w:val="18"/>
                        <w:szCs w:val="18"/>
                        <w:cs/>
                      </w:rPr>
                      <w:t xml:space="preserve"> มหาวิทยาลัยศิลปากร</w:t>
                    </w:r>
                  </w:p>
                  <w:p w:rsidR="00AA3DFE" w:rsidRPr="00AC0765" w:rsidRDefault="00E94E1C" w:rsidP="00AA3DFE">
                    <w:pPr>
                      <w:pStyle w:val="a7"/>
                      <w:rPr>
                        <w:rFonts w:ascii="Tahoma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 w:hint="cs"/>
                        <w:sz w:val="18"/>
                        <w:szCs w:val="18"/>
                        <w:cs/>
                      </w:rPr>
                      <w:t xml:space="preserve">ปีการศึกษา </w:t>
                    </w:r>
                    <w:r>
                      <w:rPr>
                        <w:rFonts w:ascii="Tahoma" w:hAnsi="Tahoma" w:cs="Tahoma"/>
                        <w:sz w:val="18"/>
                        <w:szCs w:val="18"/>
                      </w:rPr>
                      <w:t>2554</w:t>
                    </w:r>
                  </w:p>
                  <w:p w:rsidR="00AA3DFE" w:rsidRPr="00AC0765" w:rsidRDefault="00E94E1C" w:rsidP="00AA3DFE">
                    <w:pPr>
                      <w:rPr>
                        <w:rFonts w:ascii="Tahoma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 w:hint="cs"/>
                        <w:sz w:val="18"/>
                        <w:szCs w:val="18"/>
                        <w:cs/>
                      </w:rPr>
                      <w:t>คณะวิทยาศาสตร์ เอกวิทยาศาสตร์สิ่งแวดล้อม</w:t>
                    </w:r>
                  </w:p>
                </w:sdtContent>
              </w:sdt>
              <w:p w:rsidR="005654BF" w:rsidRPr="00FD2644" w:rsidRDefault="00791887" w:rsidP="00FD2644">
                <w:pPr>
                  <w:pStyle w:val="2"/>
                  <w:rPr>
                    <w:rFonts w:ascii="Tahoma" w:hAnsi="Tahoma" w:cs="Tahoma"/>
                    <w:sz w:val="18"/>
                    <w:szCs w:val="18"/>
                  </w:rPr>
                </w:pPr>
              </w:p>
            </w:sdtContent>
          </w:sdt>
        </w:tc>
      </w:tr>
      <w:tr w:rsidR="00240970">
        <w:tc>
          <w:tcPr>
            <w:tcW w:w="1778" w:type="dxa"/>
          </w:tcPr>
          <w:p w:rsidR="005654BF" w:rsidRDefault="007D7FCB">
            <w:pPr>
              <w:pStyle w:val="1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cs/>
                <w:lang w:val="th-TH"/>
              </w:rPr>
              <w:t>การศึกษา</w:t>
            </w:r>
          </w:p>
        </w:tc>
        <w:tc>
          <w:tcPr>
            <w:tcW w:w="472" w:type="dxa"/>
          </w:tcPr>
          <w:p w:rsidR="005654BF" w:rsidRDefault="005654B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830" w:type="dxa"/>
          </w:tcPr>
          <w:sdt>
            <w:sdtPr>
              <w:rPr>
                <w:rFonts w:ascii="Tahoma" w:eastAsiaTheme="minorEastAsia" w:hAnsi="Tahoma" w:cs="Tahoma"/>
                <w:b w:val="0"/>
                <w:bCs w:val="0"/>
                <w:caps w:val="0"/>
                <w:color w:val="595959" w:themeColor="text1" w:themeTint="A6"/>
                <w:sz w:val="18"/>
                <w:szCs w:val="18"/>
                <w14:ligatures w14:val="none"/>
              </w:rPr>
              <w:id w:val="-691765356"/>
              <w15:repeatingSection/>
            </w:sdtPr>
            <w:sdtContent>
              <w:sdt>
                <w:sdtPr>
                  <w:rPr>
                    <w:rFonts w:ascii="Tahoma" w:eastAsiaTheme="minorEastAsia" w:hAnsi="Tahoma" w:cs="Tahoma"/>
                    <w:b w:val="0"/>
                    <w:bCs w:val="0"/>
                    <w:caps w:val="0"/>
                    <w:color w:val="595959" w:themeColor="text1" w:themeTint="A6"/>
                    <w:sz w:val="18"/>
                    <w:szCs w:val="18"/>
                    <w14:ligatures w14:val="none"/>
                  </w:rPr>
                  <w:id w:val="-1126388115"/>
                  <w:placeholder>
                    <w:docPart w:val="521ABAADC5E344C8A38D8AB25D0FE333"/>
                  </w:placeholder>
                  <w15:repeatingSectionItem/>
                </w:sdtPr>
                <w:sdtEndPr/>
                <w:sdtContent>
                  <w:p w:rsidR="00FD2644" w:rsidRPr="00FD2644" w:rsidRDefault="00FD2644" w:rsidP="00FD2644">
                    <w:pPr>
                      <w:pStyle w:val="2"/>
                      <w:rPr>
                        <w:rFonts w:ascii="Tahoma" w:hAnsi="Tahoma" w:cs="Tahoma" w:hint="cs"/>
                        <w:sz w:val="18"/>
                        <w:szCs w:val="18"/>
                        <w:cs/>
                      </w:rPr>
                    </w:pPr>
                    <w:r>
                      <w:rPr>
                        <w:rFonts w:ascii="Tahoma" w:hAnsi="Tahoma" w:cs="Tahoma" w:hint="cs"/>
                        <w:sz w:val="18"/>
                        <w:szCs w:val="18"/>
                        <w:cs/>
                      </w:rPr>
                      <w:t>โรงเรียนราชินีบน</w:t>
                    </w:r>
                  </w:p>
                  <w:p w:rsidR="00FD2644" w:rsidRPr="00FD2644" w:rsidRDefault="00FD2644" w:rsidP="00FD2644">
                    <w:pPr>
                      <w:rPr>
                        <w:rFonts w:ascii="Tahoma" w:hAnsi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 w:hint="cs"/>
                        <w:sz w:val="18"/>
                        <w:szCs w:val="18"/>
                        <w:cs/>
                      </w:rPr>
                      <w:t>ตั้งแต่ระดับชั้นอนุบาล</w:t>
                    </w:r>
                    <w:r>
                      <w:rPr>
                        <w:rFonts w:ascii="Tahoma" w:hAnsi="Tahoma" w:cs="Tahoma"/>
                        <w:sz w:val="18"/>
                        <w:szCs w:val="18"/>
                      </w:rPr>
                      <w:t>3</w:t>
                    </w:r>
                    <w:r>
                      <w:rPr>
                        <w:rFonts w:ascii="Tahoma" w:hAnsi="Tahoma" w:cs="Tahoma" w:hint="cs"/>
                        <w:sz w:val="18"/>
                        <w:szCs w:val="18"/>
                        <w:cs/>
                      </w:rPr>
                      <w:t>-มัธยมศึกษาปีที่</w:t>
                    </w:r>
                    <w:r>
                      <w:rPr>
                        <w:rFonts w:ascii="Tahoma" w:hAnsi="Tahoma" w:cs="Tahoma"/>
                        <w:sz w:val="18"/>
                        <w:szCs w:val="18"/>
                      </w:rPr>
                      <w:t>6</w:t>
                    </w:r>
                    <w:r>
                      <w:rPr>
                        <w:rFonts w:ascii="Tahoma" w:hAnsi="Tahoma" w:cs="Tahoma" w:hint="cs"/>
                        <w:sz w:val="18"/>
                        <w:szCs w:val="18"/>
                        <w:cs/>
                      </w:rPr>
                      <w:t xml:space="preserve"> แผนการเรียนวิทย์-คณิต</w:t>
                    </w:r>
                  </w:p>
                </w:sdtContent>
              </w:sdt>
              <w:sdt>
                <w:sdtPr>
                  <w:rPr>
                    <w:rFonts w:ascii="Tahoma" w:eastAsiaTheme="minorEastAsia" w:hAnsi="Tahoma" w:cs="Tahoma"/>
                    <w:b/>
                    <w:bCs/>
                    <w:caps/>
                    <w:sz w:val="18"/>
                    <w:szCs w:val="18"/>
                  </w:rPr>
                  <w:id w:val="772678778"/>
                  <w:placeholder>
                    <w:docPart w:val="1281915F7F2C4CF7BB939DAC48E7FCB3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:rsidR="00FD2644" w:rsidRDefault="00FD2644" w:rsidP="00FD2644">
                    <w:pPr>
                      <w:rPr>
                        <w:rFonts w:ascii="Tahoma" w:eastAsiaTheme="majorEastAsia" w:hAnsi="Tahoma" w:cs="Tahoma"/>
                        <w:b/>
                        <w:bCs/>
                        <w:caps/>
                        <w:color w:val="404040" w:themeColor="text1" w:themeTint="BF"/>
                        <w:sz w:val="18"/>
                        <w:szCs w:val="18"/>
                        <w14:ligatures w14:val="standardContextual"/>
                      </w:rPr>
                    </w:pPr>
                    <w:r w:rsidRPr="00FD2644">
                      <w:rPr>
                        <w:rFonts w:ascii="Tahoma" w:eastAsiaTheme="majorEastAsia" w:hAnsi="Tahoma" w:cs="Tahoma"/>
                        <w:b/>
                        <w:bCs/>
                        <w:caps/>
                        <w:color w:val="404040" w:themeColor="text1" w:themeTint="BF"/>
                        <w:sz w:val="18"/>
                        <w:szCs w:val="18"/>
                        <w:cs/>
                        <w14:ligatures w14:val="standardContextual"/>
                      </w:rPr>
                      <w:t>ปัจจุบันเป็นนักศึกษาชั้นปีที่3 มหาวิทยาลัยเทคโนโลยีมหานคร</w:t>
                    </w:r>
                  </w:p>
                  <w:p w:rsidR="00FD2644" w:rsidRPr="00FD2644" w:rsidRDefault="00FD2644" w:rsidP="00FD2644">
                    <w:pPr>
                      <w:rPr>
                        <w:rFonts w:ascii="Tahoma" w:hAnsi="Tahoma" w:cs="Tahoma"/>
                        <w:sz w:val="18"/>
                        <w:szCs w:val="18"/>
                      </w:rPr>
                    </w:pPr>
                    <w:r w:rsidRPr="00FD2644">
                      <w:rPr>
                        <w:rFonts w:ascii="Tahoma" w:hAnsi="Tahoma" w:cs="Tahoma"/>
                        <w:sz w:val="18"/>
                        <w:szCs w:val="18"/>
                        <w:cs/>
                      </w:rPr>
                      <w:t xml:space="preserve">ปีการศึกษา </w:t>
                    </w:r>
                    <w:r w:rsidRPr="00FD2644">
                      <w:rPr>
                        <w:rFonts w:ascii="Tahoma" w:hAnsi="Tahoma" w:cs="Tahoma"/>
                        <w:sz w:val="18"/>
                        <w:szCs w:val="18"/>
                      </w:rPr>
                      <w:t>2555</w:t>
                    </w:r>
                  </w:p>
                  <w:p w:rsidR="005654BF" w:rsidRPr="00FD2644" w:rsidRDefault="00FD2644" w:rsidP="00FD2644">
                    <w:pPr>
                      <w:rPr>
                        <w:rFonts w:ascii="Tahoma" w:hAnsi="Tahoma" w:cs="Tahoma"/>
                        <w:sz w:val="18"/>
                        <w:szCs w:val="18"/>
                      </w:rPr>
                    </w:pPr>
                    <w:r w:rsidRPr="00FD2644">
                      <w:rPr>
                        <w:rFonts w:ascii="Tahoma" w:hAnsi="Tahoma" w:cs="Tahoma"/>
                        <w:sz w:val="18"/>
                        <w:szCs w:val="18"/>
                        <w:cs/>
                      </w:rPr>
                      <w:t>คณะสัตวแพทยศาสตร์ (มหาวิทยาลัยได้รับการรับรองจากสัตวแพทยสภาเรียบร้อยแล้ว)</w:t>
                    </w:r>
                  </w:p>
                </w:sdtContent>
              </w:sdt>
            </w:sdtContent>
          </w:sdt>
        </w:tc>
      </w:tr>
      <w:tr w:rsidR="00240970">
        <w:tc>
          <w:tcPr>
            <w:tcW w:w="1778" w:type="dxa"/>
          </w:tcPr>
          <w:p w:rsidR="005654BF" w:rsidRDefault="005654BF">
            <w:pPr>
              <w:pStyle w:val="1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72" w:type="dxa"/>
          </w:tcPr>
          <w:p w:rsidR="005654BF" w:rsidRDefault="005654BF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4F6D5E" w:rsidRDefault="004F6D5E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4F6D5E" w:rsidRDefault="004F6D5E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830" w:type="dxa"/>
          </w:tcPr>
          <w:p w:rsidR="005654BF" w:rsidRDefault="003A79DD">
            <w:pPr>
              <w:pStyle w:val="a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1" locked="0" layoutInCell="1" allowOverlap="1" wp14:anchorId="35B280A9" wp14:editId="1BFE9842">
                  <wp:simplePos x="0" y="0"/>
                  <wp:positionH relativeFrom="column">
                    <wp:posOffset>1303020</wp:posOffset>
                  </wp:positionH>
                  <wp:positionV relativeFrom="paragraph">
                    <wp:posOffset>6985</wp:posOffset>
                  </wp:positionV>
                  <wp:extent cx="1041400" cy="1562100"/>
                  <wp:effectExtent l="133350" t="114300" r="120650" b="171450"/>
                  <wp:wrapNone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131108_IMG_4608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400" cy="15621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  <w:sz w:val="18"/>
                <w:szCs w:val="18"/>
              </w:rPr>
              <w:drawing>
                <wp:anchor distT="0" distB="0" distL="114300" distR="114300" simplePos="0" relativeHeight="251660288" behindDoc="0" locked="0" layoutInCell="1" allowOverlap="1" wp14:anchorId="07C2514D" wp14:editId="44B5AB59">
                  <wp:simplePos x="0" y="0"/>
                  <wp:positionH relativeFrom="column">
                    <wp:posOffset>2652395</wp:posOffset>
                  </wp:positionH>
                  <wp:positionV relativeFrom="paragraph">
                    <wp:posOffset>229234</wp:posOffset>
                  </wp:positionV>
                  <wp:extent cx="1026795" cy="1026795"/>
                  <wp:effectExtent l="247650" t="228600" r="268605" b="268605"/>
                  <wp:wrapThrough wrapText="bothSides">
                    <wp:wrapPolygon edited="0">
                      <wp:start x="-2578" y="-2031"/>
                      <wp:lineTo x="-4338" y="-782"/>
                      <wp:lineTo x="-2836" y="5451"/>
                      <wp:lineTo x="-4394" y="5827"/>
                      <wp:lineTo x="-2891" y="12060"/>
                      <wp:lineTo x="-4449" y="12436"/>
                      <wp:lineTo x="-3350" y="20415"/>
                      <wp:lineTo x="1283" y="24245"/>
                      <wp:lineTo x="19847" y="24304"/>
                      <wp:lineTo x="20425" y="24989"/>
                      <wp:lineTo x="24321" y="24050"/>
                      <wp:lineTo x="24379" y="5486"/>
                      <wp:lineTo x="23402" y="-5409"/>
                      <wp:lineTo x="15920" y="-5666"/>
                      <wp:lineTo x="149" y="-2688"/>
                      <wp:lineTo x="-2578" y="-2031"/>
                    </wp:wrapPolygon>
                  </wp:wrapThrough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0131127_IMG_5089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813279">
                            <a:off x="0" y="0"/>
                            <a:ext cx="1026795" cy="10267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087B4DE7" wp14:editId="7D683EDA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255270</wp:posOffset>
                  </wp:positionV>
                  <wp:extent cx="795020" cy="979805"/>
                  <wp:effectExtent l="190500" t="171450" r="176530" b="201295"/>
                  <wp:wrapThrough wrapText="bothSides">
                    <wp:wrapPolygon edited="0">
                      <wp:start x="18988" y="-2994"/>
                      <wp:lineTo x="-2684" y="-4598"/>
                      <wp:lineTo x="-4459" y="8770"/>
                      <wp:lineTo x="-4195" y="19400"/>
                      <wp:lineTo x="-3444" y="24150"/>
                      <wp:lineTo x="3220" y="24903"/>
                      <wp:lineTo x="10683" y="24052"/>
                      <wp:lineTo x="24570" y="19262"/>
                      <wp:lineTo x="24878" y="5304"/>
                      <wp:lineTo x="23388" y="-1225"/>
                      <wp:lineTo x="23602" y="-2472"/>
                      <wp:lineTo x="18988" y="-2994"/>
                    </wp:wrapPolygon>
                  </wp:wrapThrough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รูปนักศึกษาปี่1รุ้ง 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1123745">
                            <a:off x="0" y="0"/>
                            <a:ext cx="795020" cy="97980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F6D5E">
              <w:rPr>
                <w:rFonts w:ascii="Tahoma" w:hAnsi="Tahoma" w:cs="Tahoma"/>
                <w:sz w:val="18"/>
                <w:szCs w:val="18"/>
              </w:rPr>
              <w:t xml:space="preserve">   </w:t>
            </w:r>
            <w:bookmarkStart w:id="0" w:name="_GoBack"/>
            <w:bookmarkEnd w:id="0"/>
          </w:p>
        </w:tc>
      </w:tr>
    </w:tbl>
    <w:p w:rsidR="005654BF" w:rsidRDefault="005654BF" w:rsidP="003A79DD">
      <w:pPr>
        <w:rPr>
          <w:rFonts w:ascii="Tahoma" w:hAnsi="Tahoma" w:cs="Tahoma"/>
          <w:sz w:val="18"/>
          <w:szCs w:val="18"/>
        </w:rPr>
      </w:pPr>
    </w:p>
    <w:sectPr w:rsidR="005654BF">
      <w:footerReference w:type="default" r:id="rId12"/>
      <w:pgSz w:w="11907" w:h="16839" w:code="1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887" w:rsidRDefault="00791887">
      <w:pPr>
        <w:spacing w:before="0" w:after="0" w:line="240" w:lineRule="auto"/>
      </w:pPr>
      <w:r>
        <w:separator/>
      </w:r>
    </w:p>
  </w:endnote>
  <w:endnote w:type="continuationSeparator" w:id="0">
    <w:p w:rsidR="00791887" w:rsidRDefault="0079188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4BF" w:rsidRDefault="007D7FCB">
    <w:pPr>
      <w:pStyle w:val="a5"/>
    </w:pPr>
    <w:r>
      <w:rPr>
        <w:rFonts w:cs="Angsana New"/>
        <w:cs/>
        <w:lang w:val="th-TH"/>
      </w:rPr>
      <w:t xml:space="preserve">หน้า </w:t>
    </w:r>
    <w:r>
      <w:fldChar w:fldCharType="begin"/>
    </w:r>
    <w:r>
      <w:instrText>PAGE</w:instrText>
    </w:r>
    <w:r>
      <w:fldChar w:fldCharType="separate"/>
    </w:r>
    <w:r w:rsidR="003A79D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887" w:rsidRDefault="00791887">
      <w:pPr>
        <w:spacing w:before="0" w:after="0" w:line="240" w:lineRule="auto"/>
      </w:pPr>
      <w:r>
        <w:separator/>
      </w:r>
    </w:p>
  </w:footnote>
  <w:footnote w:type="continuationSeparator" w:id="0">
    <w:p w:rsidR="00791887" w:rsidRDefault="0079188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686"/>
    <w:rsid w:val="00240970"/>
    <w:rsid w:val="00392686"/>
    <w:rsid w:val="003A79DD"/>
    <w:rsid w:val="004F6D5E"/>
    <w:rsid w:val="005654BF"/>
    <w:rsid w:val="007348BD"/>
    <w:rsid w:val="00791887"/>
    <w:rsid w:val="007D7FCB"/>
    <w:rsid w:val="0084038D"/>
    <w:rsid w:val="00915831"/>
    <w:rsid w:val="00963757"/>
    <w:rsid w:val="00A8568C"/>
    <w:rsid w:val="00AA3DFE"/>
    <w:rsid w:val="00BC3A58"/>
    <w:rsid w:val="00D466DE"/>
    <w:rsid w:val="00DC24DE"/>
    <w:rsid w:val="00E94E1C"/>
    <w:rsid w:val="00FD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D48A08-4D4F-432F-80E1-DB8B9F8C1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th-TH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0"/>
    </w:rPr>
  </w:style>
  <w:style w:type="paragraph" w:styleId="1">
    <w:name w:val="heading 1"/>
    <w:basedOn w:val="a"/>
    <w:next w:val="a"/>
    <w:link w:val="10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6"/>
      <w:szCs w:val="26"/>
    </w:rPr>
  </w:style>
  <w:style w:type="paragraph" w:styleId="2">
    <w:name w:val="heading 2"/>
    <w:basedOn w:val="a"/>
    <w:next w:val="a"/>
    <w:link w:val="20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"/>
    <w:unhideWhenUsed/>
    <w:pPr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"/>
    <w:rPr>
      <w:kern w:val="20"/>
    </w:rPr>
  </w:style>
  <w:style w:type="paragraph" w:styleId="a5">
    <w:name w:val="footer"/>
    <w:basedOn w:val="a"/>
    <w:link w:val="a6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a6">
    <w:name w:val="ท้ายกระดาษ อักขระ"/>
    <w:basedOn w:val="a0"/>
    <w:link w:val="a5"/>
    <w:uiPriority w:val="2"/>
    <w:rPr>
      <w:kern w:val="20"/>
    </w:rPr>
  </w:style>
  <w:style w:type="paragraph" w:customStyle="1" w:styleId="a7">
    <w:name w:val="ข้อความประวัติย่อ"/>
    <w:basedOn w:val="a"/>
    <w:qFormat/>
    <w:pPr>
      <w:spacing w:after="40"/>
      <w:ind w:right="1440"/>
    </w:pPr>
  </w:style>
  <w:style w:type="character" w:styleId="a8">
    <w:name w:val="Placeholder Text"/>
    <w:basedOn w:val="a0"/>
    <w:uiPriority w:val="99"/>
    <w:semiHidden/>
    <w:rPr>
      <w:color w:val="808080"/>
    </w:rPr>
  </w:style>
  <w:style w:type="table" w:styleId="a9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หัวเรื่อง 1 อักขระ"/>
    <w:basedOn w:val="a0"/>
    <w:link w:val="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6"/>
      <w:szCs w:val="26"/>
    </w:rPr>
  </w:style>
  <w:style w:type="character" w:customStyle="1" w:styleId="20">
    <w:name w:val="หัวเรื่อง 2 อักขระ"/>
    <w:basedOn w:val="a0"/>
    <w:link w:val="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30">
    <w:name w:val="หัวเรื่อง 3 อักขระ"/>
    <w:basedOn w:val="a0"/>
    <w:link w:val="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40">
    <w:name w:val="หัวเรื่อง 4 อักขระ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50">
    <w:name w:val="หัวเรื่อง 5 อักขระ"/>
    <w:basedOn w:val="a0"/>
    <w:link w:val="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0">
    <w:name w:val="หัวเรื่อง 6 อักขระ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0">
    <w:name w:val="หัวเรื่อง 7 อักขระ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0">
    <w:name w:val="หัวเรื่อง 8 อักขระ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0">
    <w:name w:val="หัวเรื่อง 9 อักขระ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a">
    <w:name w:val="ตารางประวัติย่อ"/>
    <w:basedOn w:val="a1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b">
    <w:name w:val="ตารางจดหมาย"/>
    <w:basedOn w:val="a1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 w:cstheme="majorBidi"/>
        <w:b w:val="0"/>
        <w:bCs w:val="0"/>
        <w:caps/>
        <w:smallCaps w:val="0"/>
        <w:color w:val="7E97AD" w:themeColor="accent1"/>
        <w:sz w:val="28"/>
        <w:szCs w:val="28"/>
      </w:rPr>
    </w:tblStylePr>
    <w:tblStylePr w:type="firstCol">
      <w:rPr>
        <w:b/>
        <w:bCs/>
      </w:rPr>
    </w:tblStylePr>
  </w:style>
  <w:style w:type="paragraph" w:styleId="ac">
    <w:name w:val="Date"/>
    <w:basedOn w:val="a"/>
    <w:next w:val="a"/>
    <w:link w:val="ad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ad">
    <w:name w:val="วันที่ อักขระ"/>
    <w:basedOn w:val="a0"/>
    <w:link w:val="ac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ae">
    <w:name w:val="ผู้รับ"/>
    <w:basedOn w:val="a"/>
    <w:uiPriority w:val="8"/>
    <w:unhideWhenUsed/>
    <w:qFormat/>
    <w:pPr>
      <w:spacing w:after="40"/>
    </w:pPr>
    <w:rPr>
      <w:b/>
      <w:bCs/>
    </w:rPr>
  </w:style>
  <w:style w:type="paragraph" w:styleId="af">
    <w:name w:val="Salutation"/>
    <w:basedOn w:val="a"/>
    <w:next w:val="a"/>
    <w:link w:val="af0"/>
    <w:uiPriority w:val="8"/>
    <w:unhideWhenUsed/>
    <w:qFormat/>
    <w:pPr>
      <w:spacing w:before="720"/>
    </w:pPr>
  </w:style>
  <w:style w:type="character" w:customStyle="1" w:styleId="af0">
    <w:name w:val="คำขึ้นต้นจดหมาย อักขระ"/>
    <w:basedOn w:val="a0"/>
    <w:link w:val="af"/>
    <w:uiPriority w:val="8"/>
    <w:rPr>
      <w:kern w:val="20"/>
    </w:rPr>
  </w:style>
  <w:style w:type="paragraph" w:styleId="af1">
    <w:name w:val="Closing"/>
    <w:basedOn w:val="a"/>
    <w:link w:val="af2"/>
    <w:uiPriority w:val="8"/>
    <w:unhideWhenUsed/>
    <w:qFormat/>
    <w:pPr>
      <w:spacing w:before="480" w:after="960" w:line="240" w:lineRule="auto"/>
    </w:pPr>
  </w:style>
  <w:style w:type="character" w:customStyle="1" w:styleId="af2">
    <w:name w:val="คำลงท้าย อักขระ"/>
    <w:basedOn w:val="a0"/>
    <w:link w:val="af1"/>
    <w:uiPriority w:val="8"/>
    <w:rPr>
      <w:kern w:val="20"/>
    </w:rPr>
  </w:style>
  <w:style w:type="paragraph" w:styleId="af3">
    <w:name w:val="Signature"/>
    <w:basedOn w:val="a"/>
    <w:link w:val="af4"/>
    <w:uiPriority w:val="8"/>
    <w:unhideWhenUsed/>
    <w:qFormat/>
    <w:pPr>
      <w:spacing w:after="480"/>
    </w:pPr>
    <w:rPr>
      <w:b/>
      <w:bCs/>
    </w:rPr>
  </w:style>
  <w:style w:type="character" w:customStyle="1" w:styleId="af4">
    <w:name w:val="ลายเซ็น อักขระ"/>
    <w:basedOn w:val="a0"/>
    <w:link w:val="af3"/>
    <w:uiPriority w:val="8"/>
    <w:rPr>
      <w:b/>
      <w:bCs/>
      <w:kern w:val="20"/>
    </w:rPr>
  </w:style>
  <w:style w:type="character" w:styleId="af5">
    <w:name w:val="Emphasis"/>
    <w:basedOn w:val="a0"/>
    <w:uiPriority w:val="2"/>
    <w:unhideWhenUsed/>
    <w:qFormat/>
    <w:rPr>
      <w:color w:val="7E97AD" w:themeColor="accent1"/>
    </w:rPr>
  </w:style>
  <w:style w:type="paragraph" w:customStyle="1" w:styleId="af6">
    <w:name w:val="ข้อมูลที่ติดต่อ"/>
    <w:basedOn w:val="a"/>
    <w:uiPriority w:val="2"/>
    <w:qFormat/>
    <w:pPr>
      <w:spacing w:after="0" w:line="240" w:lineRule="auto"/>
      <w:jc w:val="right"/>
    </w:pPr>
    <w:rPr>
      <w:sz w:val="22"/>
      <w:szCs w:val="22"/>
    </w:rPr>
  </w:style>
  <w:style w:type="paragraph" w:customStyle="1" w:styleId="af7">
    <w:name w:val="ชื่อ"/>
    <w:basedOn w:val="a"/>
    <w:next w:val="a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40"/>
      <w:szCs w:val="40"/>
    </w:rPr>
  </w:style>
  <w:style w:type="paragraph" w:styleId="af8">
    <w:name w:val="Balloon Text"/>
    <w:basedOn w:val="a"/>
    <w:link w:val="af9"/>
    <w:uiPriority w:val="99"/>
    <w:semiHidden/>
    <w:unhideWhenUsed/>
    <w:pPr>
      <w:spacing w:before="0" w:after="0" w:line="240" w:lineRule="auto"/>
    </w:pPr>
    <w:rPr>
      <w:rFonts w:ascii="Tahoma" w:hAnsi="Tahoma" w:cs="Angsana New"/>
      <w:sz w:val="16"/>
    </w:rPr>
  </w:style>
  <w:style w:type="character" w:customStyle="1" w:styleId="af9">
    <w:name w:val="ข้อความบอลลูน อักขระ"/>
    <w:basedOn w:val="a0"/>
    <w:link w:val="af8"/>
    <w:uiPriority w:val="99"/>
    <w:semiHidden/>
    <w:rPr>
      <w:rFonts w:ascii="Tahoma" w:hAnsi="Tahoma" w:cs="Angsana New"/>
      <w:kern w:val="2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Nz\AppData\Roaming\Microsoft\Templates\&#3611;&#3619;&#3632;&#3623;&#3633;&#3605;&#3636;&#3618;&#3656;&#3629;%20(&#3649;&#3610;&#3610;&#3606;&#3634;&#3623;&#3619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319A9287B94C64A6E6ABC13275BD6A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16835825-49FA-45D1-8FAE-5CC85E7763D1}"/>
      </w:docPartPr>
      <w:docPartBody>
        <w:p w:rsidR="00000000" w:rsidRDefault="004905EC">
          <w:pPr>
            <w:pStyle w:val="34319A9287B94C64A6E6ABC13275BD6A"/>
          </w:pPr>
          <w:r>
            <w:rPr>
              <w:rFonts w:ascii="Tahoma" w:hAnsi="Tahoma" w:cs="Tahoma"/>
              <w:sz w:val="20"/>
              <w:szCs w:val="20"/>
              <w:cs/>
              <w:lang w:val="th-TH"/>
            </w:rPr>
            <w:t>[ที่อยู่]</w:t>
          </w:r>
        </w:p>
      </w:docPartBody>
    </w:docPart>
    <w:docPart>
      <w:docPartPr>
        <w:name w:val="420C778AE53F4131B8F537205B904EEC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D2DC372A-3562-4517-B359-2EF0C002AF17}"/>
      </w:docPartPr>
      <w:docPartBody>
        <w:p w:rsidR="00000000" w:rsidRDefault="004905EC">
          <w:pPr>
            <w:pStyle w:val="420C778AE53F4131B8F537205B904EEC"/>
          </w:pPr>
          <w:r>
            <w:rPr>
              <w:rFonts w:ascii="Tahoma" w:hAnsi="Tahoma" w:cs="Tahoma"/>
              <w:sz w:val="20"/>
              <w:szCs w:val="20"/>
              <w:cs/>
              <w:lang w:val="th-TH"/>
            </w:rPr>
            <w:t>[จังหวัด รหัสไปรษณีย์]</w:t>
          </w:r>
        </w:p>
      </w:docPartBody>
    </w:docPart>
    <w:docPart>
      <w:docPartPr>
        <w:name w:val="B165AE5CE9E84BEE8D9CC8A5CA6A847F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3B84CDAA-D08D-4787-8EFB-6B2E0D57ACEF}"/>
      </w:docPartPr>
      <w:docPartBody>
        <w:p w:rsidR="00000000" w:rsidRDefault="004905EC">
          <w:pPr>
            <w:pStyle w:val="B165AE5CE9E84BEE8D9CC8A5CA6A847F"/>
          </w:pPr>
          <w:r>
            <w:rPr>
              <w:rFonts w:ascii="Tahoma" w:hAnsi="Tahoma" w:cs="Tahoma"/>
              <w:sz w:val="20"/>
              <w:szCs w:val="20"/>
              <w:cs/>
              <w:lang w:val="th-TH"/>
            </w:rPr>
            <w:t>[โทรศัพท์]</w:t>
          </w:r>
        </w:p>
      </w:docPartBody>
    </w:docPart>
    <w:docPart>
      <w:docPartPr>
        <w:name w:val="18AAABE0CF604D15B0A13F38E4577DF4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8272A73C-55E0-4789-9C8A-CFB3177413FA}"/>
      </w:docPartPr>
      <w:docPartBody>
        <w:p w:rsidR="00000000" w:rsidRDefault="004905EC">
          <w:pPr>
            <w:pStyle w:val="18AAABE0CF604D15B0A13F38E4577DF4"/>
          </w:pPr>
          <w:r>
            <w:rPr>
              <w:rFonts w:ascii="Tahoma" w:hAnsi="Tahoma" w:cs="Tahoma"/>
              <w:sz w:val="20"/>
              <w:szCs w:val="20"/>
              <w:cs/>
              <w:lang w:val="th-TH"/>
            </w:rPr>
            <w:t>[เว็บไซต์]</w:t>
          </w:r>
        </w:p>
      </w:docPartBody>
    </w:docPart>
    <w:docPart>
      <w:docPartPr>
        <w:name w:val="68FB7CFDDBC34693B97C87552DB5DDE1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D9C183D2-A489-45D0-8C0E-3D765D5DDC5A}"/>
      </w:docPartPr>
      <w:docPartBody>
        <w:p w:rsidR="00000000" w:rsidRDefault="004905EC">
          <w:pPr>
            <w:pStyle w:val="68FB7CFDDBC34693B97C87552DB5DDE1"/>
          </w:pPr>
          <w:r>
            <w:rPr>
              <w:rStyle w:val="a3"/>
              <w:rFonts w:ascii="Tahoma" w:hAnsi="Tahoma" w:cs="Tahoma"/>
              <w:sz w:val="20"/>
              <w:szCs w:val="20"/>
              <w:cs/>
              <w:lang w:val="th-TH"/>
            </w:rPr>
            <w:t>[อีเมล]</w:t>
          </w:r>
        </w:p>
      </w:docPartBody>
    </w:docPart>
    <w:docPart>
      <w:docPartPr>
        <w:name w:val="29769C6315F9423F81492A7AB53EEB2A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45A1C51D-42D0-46FB-8532-DE754E363594}"/>
      </w:docPartPr>
      <w:docPartBody>
        <w:p w:rsidR="00000000" w:rsidRDefault="004905EC">
          <w:pPr>
            <w:pStyle w:val="29769C6315F9423F81492A7AB53EEB2A"/>
          </w:pPr>
          <w:r>
            <w:rPr>
              <w:rFonts w:ascii="Tahoma" w:hAnsi="Tahoma" w:cs="Tahoma"/>
              <w:sz w:val="36"/>
              <w:szCs w:val="36"/>
              <w:cs/>
              <w:lang w:val="th-TH"/>
            </w:rPr>
            <w:t>[ชื่อของคุณ]</w:t>
          </w:r>
        </w:p>
      </w:docPartBody>
    </w:docPart>
    <w:docPart>
      <w:docPartPr>
        <w:name w:val="D0EB110F49FA479F91E4DD9FA9908AE1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40696B79-FAB8-4AC6-8C23-1DE155E0A86F}"/>
      </w:docPartPr>
      <w:docPartBody>
        <w:p w:rsidR="00000000" w:rsidRDefault="004905EC">
          <w:pPr>
            <w:pStyle w:val="D0EB110F49FA479F91E4DD9FA9908AE1"/>
          </w:pPr>
          <w:r>
            <w:rPr>
              <w:rStyle w:val="a5"/>
              <w:rFonts w:cs="Angsana New"/>
              <w:szCs w:val="22"/>
              <w:cs/>
              <w:lang w:val="th-TH"/>
            </w:rPr>
            <w:t xml:space="preserve">ใส่เนื้อหาใดก็ตามที่คุณต้องการทำซ้ำรวมถึงการควบคุมเนื้อหาอื่นๆ </w:t>
          </w:r>
          <w:r>
            <w:rPr>
              <w:rStyle w:val="a5"/>
              <w:rFonts w:cs="Angsana New"/>
              <w:szCs w:val="22"/>
              <w:cs/>
              <w:lang w:val="th-TH"/>
            </w:rPr>
            <w:t>คุณยังสามารถแทรกการควบคุมนี้บริเวณตารางแถวเพื่อทำส่วนของตารางซ้ำได้ด้วย</w:t>
          </w:r>
        </w:p>
      </w:docPartBody>
    </w:docPart>
    <w:docPart>
      <w:docPartPr>
        <w:name w:val="521ABAADC5E344C8A38D8AB25D0FE333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0E5C3A31-186E-48E6-B288-B6755E199CD8}"/>
      </w:docPartPr>
      <w:docPartBody>
        <w:p w:rsidR="00000000" w:rsidRDefault="004905EC">
          <w:pPr>
            <w:pStyle w:val="521ABAADC5E344C8A38D8AB25D0FE333"/>
          </w:pPr>
          <w:r>
            <w:rPr>
              <w:rStyle w:val="a5"/>
              <w:rFonts w:cs="Angsana New"/>
              <w:szCs w:val="22"/>
              <w:cs/>
              <w:lang w:val="th-TH"/>
            </w:rPr>
            <w:t>ใส่เนื้อหาใดก็ตามที่คุณต้องการทำซ้ำรวมถึงการค</w:t>
          </w:r>
          <w:r>
            <w:rPr>
              <w:rStyle w:val="a5"/>
              <w:rFonts w:cs="Angsana New"/>
              <w:szCs w:val="22"/>
              <w:cs/>
              <w:lang w:val="th-TH"/>
            </w:rPr>
            <w:t>วบคุมเนื้อหาอื่นๆ คุณยังสามารถแทรกการควบคุมนี้บริเวณตารางแถวเพื่อทำส่วนของตารางซ้ำได้ด้วย</w:t>
          </w:r>
        </w:p>
      </w:docPartBody>
    </w:docPart>
    <w:docPart>
      <w:docPartPr>
        <w:name w:val="1281915F7F2C4CF7BB939DAC48E7FCB3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78463A5D-3B91-4B4F-BEC8-8D186371FDAE}"/>
      </w:docPartPr>
      <w:docPartBody>
        <w:p w:rsidR="00000000" w:rsidRDefault="002801E9" w:rsidP="002801E9">
          <w:pPr>
            <w:pStyle w:val="1281915F7F2C4CF7BB939DAC48E7FCB3"/>
          </w:pPr>
          <w:r>
            <w:rPr>
              <w:rStyle w:val="a5"/>
              <w:rFonts w:cs="Angsana New"/>
              <w:szCs w:val="22"/>
              <w:cs/>
              <w:lang w:val="th-TH"/>
            </w:rPr>
            <w:t>ใส่เนื้อหาใดก็ตามที่คุณต้องการทำซ้ำรวมถึงการควบคุมเนื้อหาอื่นๆ คุณยังสามารถแทรกการควบคุมนี้บริเวณตารางแถวเพื่อทำส่วนของตารางซ้ำได้ด้วย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1E9"/>
    <w:rsid w:val="002801E9"/>
    <w:rsid w:val="0049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4319A9287B94C64A6E6ABC13275BD6A">
    <w:name w:val="34319A9287B94C64A6E6ABC13275BD6A"/>
  </w:style>
  <w:style w:type="paragraph" w:customStyle="1" w:styleId="420C778AE53F4131B8F537205B904EEC">
    <w:name w:val="420C778AE53F4131B8F537205B904EEC"/>
  </w:style>
  <w:style w:type="paragraph" w:customStyle="1" w:styleId="B165AE5CE9E84BEE8D9CC8A5CA6A847F">
    <w:name w:val="B165AE5CE9E84BEE8D9CC8A5CA6A847F"/>
  </w:style>
  <w:style w:type="paragraph" w:customStyle="1" w:styleId="18AAABE0CF604D15B0A13F38E4577DF4">
    <w:name w:val="18AAABE0CF604D15B0A13F38E4577DF4"/>
  </w:style>
  <w:style w:type="character" w:styleId="a3">
    <w:name w:val="Emphasis"/>
    <w:basedOn w:val="a0"/>
    <w:uiPriority w:val="2"/>
    <w:unhideWhenUsed/>
    <w:qFormat/>
    <w:rPr>
      <w:color w:val="5B9BD5" w:themeColor="accent1"/>
    </w:rPr>
  </w:style>
  <w:style w:type="paragraph" w:customStyle="1" w:styleId="68FB7CFDDBC34693B97C87552DB5DDE1">
    <w:name w:val="68FB7CFDDBC34693B97C87552DB5DDE1"/>
  </w:style>
  <w:style w:type="paragraph" w:customStyle="1" w:styleId="29769C6315F9423F81492A7AB53EEB2A">
    <w:name w:val="29769C6315F9423F81492A7AB53EEB2A"/>
  </w:style>
  <w:style w:type="paragraph" w:customStyle="1" w:styleId="BC97781F5E1348118842D625E2D21E14">
    <w:name w:val="BC97781F5E1348118842D625E2D21E14"/>
  </w:style>
  <w:style w:type="paragraph" w:customStyle="1" w:styleId="a4">
    <w:name w:val="ข้อความประวัติย่อ"/>
    <w:basedOn w:val="a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B4ED7F399FCE4D5C9DD80273FE0089BD">
    <w:name w:val="B4ED7F399FCE4D5C9DD80273FE0089BD"/>
  </w:style>
  <w:style w:type="character" w:styleId="a5">
    <w:name w:val="Placeholder Text"/>
    <w:basedOn w:val="a0"/>
    <w:uiPriority w:val="99"/>
    <w:semiHidden/>
    <w:rsid w:val="002801E9"/>
    <w:rPr>
      <w:color w:val="808080"/>
    </w:rPr>
  </w:style>
  <w:style w:type="paragraph" w:customStyle="1" w:styleId="D0EB110F49FA479F91E4DD9FA9908AE1">
    <w:name w:val="D0EB110F49FA479F91E4DD9FA9908AE1"/>
  </w:style>
  <w:style w:type="paragraph" w:customStyle="1" w:styleId="AC60F765E7494D85BE27986914CA89C6">
    <w:name w:val="AC60F765E7494D85BE27986914CA89C6"/>
  </w:style>
  <w:style w:type="paragraph" w:customStyle="1" w:styleId="C4A7E3E891404164BDCCE5B3D5595561">
    <w:name w:val="C4A7E3E891404164BDCCE5B3D5595561"/>
  </w:style>
  <w:style w:type="paragraph" w:customStyle="1" w:styleId="0E71BC40A9D643CCA31E4B2993F77703">
    <w:name w:val="0E71BC40A9D643CCA31E4B2993F77703"/>
  </w:style>
  <w:style w:type="paragraph" w:customStyle="1" w:styleId="521ABAADC5E344C8A38D8AB25D0FE333">
    <w:name w:val="521ABAADC5E344C8A38D8AB25D0FE333"/>
  </w:style>
  <w:style w:type="paragraph" w:customStyle="1" w:styleId="DA7CDE2990DB4AC09D8906902057C1A2">
    <w:name w:val="DA7CDE2990DB4AC09D8906902057C1A2"/>
  </w:style>
  <w:style w:type="paragraph" w:customStyle="1" w:styleId="11E83834AAD347ED9E5BE687BEEFCBDC">
    <w:name w:val="11E83834AAD347ED9E5BE687BEEFCBDC"/>
  </w:style>
  <w:style w:type="paragraph" w:customStyle="1" w:styleId="FBA9C9622B79402CA89EC863E92C641D">
    <w:name w:val="FBA9C9622B79402CA89EC863E92C641D"/>
  </w:style>
  <w:style w:type="paragraph" w:customStyle="1" w:styleId="FC7A5A22D5FD41F8AB190282F918E315">
    <w:name w:val="FC7A5A22D5FD41F8AB190282F918E315"/>
  </w:style>
  <w:style w:type="paragraph" w:customStyle="1" w:styleId="9F495A38F456421EB1A5A91B5489CB8D">
    <w:name w:val="9F495A38F456421EB1A5A91B5489CB8D"/>
  </w:style>
  <w:style w:type="paragraph" w:customStyle="1" w:styleId="5D3E533530054EE293898658B5A060D6">
    <w:name w:val="5D3E533530054EE293898658B5A060D6"/>
  </w:style>
  <w:style w:type="paragraph" w:customStyle="1" w:styleId="DB1C362F8BA24D9F9C8F4139C012341F">
    <w:name w:val="DB1C362F8BA24D9F9C8F4139C012341F"/>
  </w:style>
  <w:style w:type="paragraph" w:customStyle="1" w:styleId="70E15A2217124E11A612F50AA29661DA">
    <w:name w:val="70E15A2217124E11A612F50AA29661DA"/>
  </w:style>
  <w:style w:type="paragraph" w:customStyle="1" w:styleId="1281915F7F2C4CF7BB939DAC48E7FCB3">
    <w:name w:val="1281915F7F2C4CF7BB939DAC48E7FCB3"/>
    <w:rsid w:val="002801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36 ซ.กรุงเทพ-นนท์27 ถ.กรุงเทพ-นนท์ เขตบางซื่อ แขวงบางซื่อ</CompanyAddress>
  <CompanyPhone>085-8012755</CompanyPhone>
  <CompanyFax/>
  <CompanyEmail>E-mail: Roongsri.kereeboon@gmail.com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A105915B-DCEE-44B1-A406-1687FD639C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ประวัติย่อ (แบบถาวร)</Template>
  <TotalTime>45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นส. ธนิตตา หลักคงคา</dc:creator>
  <cp:keywords>Line id: roongsri.kereeboon@gmail.com Facebook: facebook.com/roongsri.kereeboon</cp:keywords>
  <cp:lastModifiedBy>BiNz .</cp:lastModifiedBy>
  <cp:revision>3</cp:revision>
  <dcterms:created xsi:type="dcterms:W3CDTF">2014-06-23T16:32:00Z</dcterms:created>
  <dcterms:modified xsi:type="dcterms:W3CDTF">2014-06-23T17:18:00Z</dcterms:modified>
  <cp:category>กรุงเทพมหานคร 10800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