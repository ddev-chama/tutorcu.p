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87" w:rsidRDefault="00A070F8" w:rsidP="00960532">
      <w:pPr>
        <w:pStyle w:val="ContactInfo"/>
        <w:tabs>
          <w:tab w:val="left" w:pos="7513"/>
        </w:tabs>
        <w:spacing w:line="276" w:lineRule="auto"/>
        <w:rPr>
          <w:rStyle w:val="Emphasis"/>
        </w:rPr>
      </w:pPr>
      <w:r w:rsidRPr="00A070F8">
        <w:rPr>
          <w:rStyle w:val="Emphasis"/>
          <w:noProof/>
          <w:lang w:eastAsia="en-US" w:bidi="th-TH"/>
        </w:rPr>
        <w:drawing>
          <wp:anchor distT="0" distB="0" distL="114300" distR="114300" simplePos="0" relativeHeight="251847680" behindDoc="0" locked="0" layoutInCell="1" allowOverlap="1" wp14:anchorId="12C9C34D" wp14:editId="61561F16">
            <wp:simplePos x="0" y="0"/>
            <wp:positionH relativeFrom="column">
              <wp:posOffset>68580</wp:posOffset>
            </wp:positionH>
            <wp:positionV relativeFrom="paragraph">
              <wp:posOffset>33655</wp:posOffset>
            </wp:positionV>
            <wp:extent cx="779780" cy="1000125"/>
            <wp:effectExtent l="0" t="0" r="1270" b="9525"/>
            <wp:wrapNone/>
            <wp:docPr id="9" name="Picture 9" descr="C:\Users\Window7\Google ไดรฟ์\DSC_0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7\Google ไดรฟ์\DSC_02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32">
        <w:rPr>
          <w:noProof/>
          <w:lang w:eastAsia="en-US" w:bidi="th-TH"/>
        </w:rPr>
        <w:drawing>
          <wp:anchor distT="0" distB="0" distL="114300" distR="114300" simplePos="0" relativeHeight="251660288" behindDoc="0" locked="0" layoutInCell="1" allowOverlap="1" wp14:anchorId="3C526564" wp14:editId="4008812C">
            <wp:simplePos x="0" y="0"/>
            <wp:positionH relativeFrom="column">
              <wp:posOffset>4610100</wp:posOffset>
            </wp:positionH>
            <wp:positionV relativeFrom="paragraph">
              <wp:posOffset>38100</wp:posOffset>
            </wp:positionV>
            <wp:extent cx="127000" cy="1270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E9B">
        <w:rPr>
          <w:rStyle w:val="Emphasis"/>
        </w:rPr>
        <w:t>suebhep.supatra.07@gmail.com</w:t>
      </w:r>
    </w:p>
    <w:p w:rsidR="00300287" w:rsidRDefault="00960532" w:rsidP="00960532">
      <w:pPr>
        <w:pStyle w:val="ContactInfo"/>
        <w:tabs>
          <w:tab w:val="left" w:pos="7513"/>
        </w:tabs>
        <w:spacing w:line="276" w:lineRule="auto"/>
      </w:pPr>
      <w:r>
        <w:rPr>
          <w:noProof/>
          <w:lang w:eastAsia="en-US" w:bidi="th-TH"/>
        </w:rPr>
        <w:drawing>
          <wp:anchor distT="0" distB="0" distL="114300" distR="114300" simplePos="0" relativeHeight="251661312" behindDoc="0" locked="0" layoutInCell="1" allowOverlap="1" wp14:anchorId="05D0C572" wp14:editId="35335911">
            <wp:simplePos x="0" y="0"/>
            <wp:positionH relativeFrom="column">
              <wp:posOffset>4610100</wp:posOffset>
            </wp:positionH>
            <wp:positionV relativeFrom="paragraph">
              <wp:posOffset>31750</wp:posOffset>
            </wp:positionV>
            <wp:extent cx="133350" cy="133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Phon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E9B">
        <w:t>087-3608941</w:t>
      </w:r>
    </w:p>
    <w:p w:rsidR="00F62535" w:rsidRDefault="00960532" w:rsidP="00960532">
      <w:pPr>
        <w:pStyle w:val="ContactInfo"/>
        <w:tabs>
          <w:tab w:val="left" w:pos="7513"/>
        </w:tabs>
        <w:spacing w:line="276" w:lineRule="auto"/>
      </w:pPr>
      <w:r>
        <w:rPr>
          <w:noProof/>
          <w:lang w:eastAsia="en-US" w:bidi="th-TH"/>
        </w:rPr>
        <w:drawing>
          <wp:anchor distT="0" distB="0" distL="114300" distR="114300" simplePos="0" relativeHeight="251662336" behindDoc="0" locked="0" layoutInCell="1" allowOverlap="1" wp14:anchorId="0DECB2ED" wp14:editId="4C98E817">
            <wp:simplePos x="0" y="0"/>
            <wp:positionH relativeFrom="column">
              <wp:posOffset>4591050</wp:posOffset>
            </wp:positionH>
            <wp:positionV relativeFrom="paragraph">
              <wp:posOffset>12065</wp:posOffset>
            </wp:positionV>
            <wp:extent cx="205105" cy="205105"/>
            <wp:effectExtent l="0" t="0" r="444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-logo-messanging-ap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E9B" w:rsidRPr="00C72552">
        <w:rPr>
          <w:color w:val="009900"/>
        </w:rPr>
        <w:t>sptst.yuii07</w:t>
      </w:r>
    </w:p>
    <w:p w:rsidR="00460E3E" w:rsidRDefault="002027A0" w:rsidP="00960532">
      <w:pPr>
        <w:pStyle w:val="ContactInfo"/>
        <w:spacing w:line="276" w:lineRule="auto"/>
        <w:rPr>
          <w:color w:val="1F3864" w:themeColor="accent5" w:themeShade="80"/>
          <w:sz w:val="20"/>
          <w:szCs w:val="20"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700224" behindDoc="0" locked="0" layoutInCell="1" allowOverlap="1" wp14:anchorId="210CAAD3" wp14:editId="7E022CC7">
            <wp:simplePos x="0" y="0"/>
            <wp:positionH relativeFrom="column">
              <wp:posOffset>4594225</wp:posOffset>
            </wp:positionH>
            <wp:positionV relativeFrom="paragraph">
              <wp:posOffset>3175</wp:posOffset>
            </wp:positionV>
            <wp:extent cx="208265" cy="208265"/>
            <wp:effectExtent l="0" t="0" r="1905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65" cy="2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552" w:rsidRPr="00C72552">
        <w:rPr>
          <w:color w:val="1F3864" w:themeColor="accent5" w:themeShade="80"/>
          <w:sz w:val="20"/>
          <w:szCs w:val="20"/>
        </w:rPr>
        <w:t xml:space="preserve">106 </w:t>
      </w:r>
      <w:r w:rsidR="00C72552" w:rsidRPr="00C72552">
        <w:rPr>
          <w:rFonts w:ascii="TH SarabunPSK" w:hAnsi="TH SarabunPSK" w:cs="TH SarabunPSK"/>
          <w:color w:val="1F3864" w:themeColor="accent5" w:themeShade="80"/>
          <w:sz w:val="24"/>
          <w:szCs w:val="24"/>
          <w:cs/>
          <w:lang w:bidi="th-TH"/>
        </w:rPr>
        <w:t>ซอยสว่าง</w:t>
      </w:r>
      <w:r w:rsidR="00C72552" w:rsidRPr="00C72552">
        <w:rPr>
          <w:rFonts w:hint="cs"/>
          <w:color w:val="1F3864" w:themeColor="accent5" w:themeShade="80"/>
          <w:sz w:val="20"/>
          <w:szCs w:val="20"/>
          <w:cs/>
          <w:lang w:bidi="th-TH"/>
        </w:rPr>
        <w:t xml:space="preserve"> </w:t>
      </w:r>
      <w:r w:rsidR="00C72552" w:rsidRPr="00C72552">
        <w:rPr>
          <w:color w:val="1F3864" w:themeColor="accent5" w:themeShade="80"/>
          <w:sz w:val="20"/>
          <w:szCs w:val="20"/>
          <w:lang w:bidi="th-TH"/>
        </w:rPr>
        <w:t xml:space="preserve">5 </w:t>
      </w:r>
      <w:r w:rsidR="00C72552" w:rsidRPr="00C72552">
        <w:rPr>
          <w:rFonts w:ascii="TH SarabunPSK" w:hAnsi="TH SarabunPSK" w:cs="TH SarabunPSK"/>
          <w:color w:val="1F3864" w:themeColor="accent5" w:themeShade="80"/>
          <w:sz w:val="24"/>
          <w:szCs w:val="24"/>
          <w:cs/>
          <w:lang w:bidi="th-TH"/>
        </w:rPr>
        <w:t xml:space="preserve">ถนนมหานคร </w:t>
      </w:r>
      <w:r>
        <w:rPr>
          <w:rFonts w:ascii="TH SarabunPSK" w:hAnsi="TH SarabunPSK" w:cs="TH SarabunPSK"/>
          <w:color w:val="1F3864" w:themeColor="accent5" w:themeShade="80"/>
          <w:sz w:val="24"/>
          <w:szCs w:val="24"/>
          <w:lang w:bidi="th-TH"/>
        </w:rPr>
        <w:br/>
      </w:r>
      <w:r w:rsidR="00C72552" w:rsidRPr="00C72552">
        <w:rPr>
          <w:rFonts w:ascii="TH SarabunPSK" w:hAnsi="TH SarabunPSK" w:cs="TH SarabunPSK"/>
          <w:color w:val="1F3864" w:themeColor="accent5" w:themeShade="80"/>
          <w:sz w:val="24"/>
          <w:szCs w:val="24"/>
          <w:cs/>
          <w:lang w:bidi="th-TH"/>
        </w:rPr>
        <w:t>แขวงมหาพฤฒาราม เขตบางรัก กรุงเทพมหานคร</w:t>
      </w:r>
      <w:r w:rsidR="00C72552" w:rsidRPr="00C72552">
        <w:rPr>
          <w:rFonts w:hint="cs"/>
          <w:color w:val="1F3864" w:themeColor="accent5" w:themeShade="80"/>
          <w:sz w:val="24"/>
          <w:szCs w:val="24"/>
          <w:cs/>
          <w:lang w:bidi="th-TH"/>
        </w:rPr>
        <w:t xml:space="preserve"> </w:t>
      </w:r>
      <w:r w:rsidR="00C72552" w:rsidRPr="00C72552">
        <w:rPr>
          <w:color w:val="1F3864" w:themeColor="accent5" w:themeShade="80"/>
          <w:sz w:val="20"/>
          <w:szCs w:val="20"/>
          <w:lang w:bidi="th-TH"/>
        </w:rPr>
        <w:t>10500</w:t>
      </w:r>
    </w:p>
    <w:p w:rsidR="00300287" w:rsidRDefault="00635128" w:rsidP="003A40C5">
      <w:pPr>
        <w:pStyle w:val="Name"/>
        <w:pBdr>
          <w:top w:val="single" w:sz="4" w:space="4" w:color="auto"/>
          <w:bottom w:val="single" w:sz="4" w:space="16" w:color="5B9BD5" w:themeColor="accent1"/>
        </w:pBdr>
        <w:shd w:val="clear" w:color="auto" w:fill="009900"/>
        <w:tabs>
          <w:tab w:val="right" w:pos="9936"/>
        </w:tabs>
      </w:pPr>
      <w:r w:rsidRPr="000D6FAC">
        <w:rPr>
          <w:noProof/>
          <w:sz w:val="18"/>
          <w:szCs w:val="18"/>
          <w:lang w:eastAsia="en-US"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C15DB7" wp14:editId="2535223E">
                <wp:simplePos x="0" y="0"/>
                <wp:positionH relativeFrom="column">
                  <wp:posOffset>4497070</wp:posOffset>
                </wp:positionH>
                <wp:positionV relativeFrom="paragraph">
                  <wp:posOffset>436245</wp:posOffset>
                </wp:positionV>
                <wp:extent cx="1997710" cy="33591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E9F" w:rsidRPr="00635128" w:rsidRDefault="00DA4E9F" w:rsidP="00DA4E9F">
                            <w:pPr>
                              <w:jc w:val="center"/>
                              <w:rPr>
                                <w:color w:val="FBE4D5" w:themeColor="accent2" w:themeTint="33"/>
                                <w:lang w:bidi="th-TH"/>
                              </w:rPr>
                            </w:pPr>
                            <w:r w:rsidRPr="00635128">
                              <w:rPr>
                                <w:color w:val="FBE4D5" w:themeColor="accent2" w:themeTint="33"/>
                              </w:rPr>
                              <w:t>Date of Birth</w:t>
                            </w:r>
                            <w:r w:rsidRPr="00635128">
                              <w:rPr>
                                <w:color w:val="FBE4D5" w:themeColor="accent2" w:themeTint="33"/>
                                <w:lang w:bidi="th-TH"/>
                              </w:rPr>
                              <w:t>: 7 January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15DB7" id="Rectangle 36" o:spid="_x0000_s1026" style="position:absolute;left:0;text-align:left;margin-left:354.1pt;margin-top:34.35pt;width:157.3pt;height:2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" filled="f" stroked="f" strokeweight="1.5pt">
                <v:stroke endcap="round"/>
                <v:textbox>
                  <w:txbxContent>
                    <w:p w:rsidR="00DA4E9F" w:rsidRPr="00635128" w:rsidRDefault="00DA4E9F" w:rsidP="00DA4E9F">
                      <w:pPr>
                        <w:jc w:val="center"/>
                        <w:rPr>
                          <w:color w:val="FBE4D5" w:themeColor="accent2" w:themeTint="33"/>
                          <w:lang w:bidi="th-TH"/>
                        </w:rPr>
                      </w:pPr>
                      <w:r w:rsidRPr="00635128">
                        <w:rPr>
                          <w:color w:val="FBE4D5" w:themeColor="accent2" w:themeTint="33"/>
                        </w:rPr>
                        <w:t>Date of Birth</w:t>
                      </w:r>
                      <w:r w:rsidRPr="00635128">
                        <w:rPr>
                          <w:color w:val="FBE4D5" w:themeColor="accent2" w:themeTint="33"/>
                          <w:lang w:bidi="th-TH"/>
                        </w:rPr>
                        <w:t>: 7 January 1994</w:t>
                      </w:r>
                    </w:p>
                  </w:txbxContent>
                </v:textbox>
              </v:rect>
            </w:pict>
          </mc:Fallback>
        </mc:AlternateContent>
      </w:r>
      <w:r w:rsidR="003A40C5"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F5DC6" wp14:editId="056D1FB8">
                <wp:simplePos x="0" y="0"/>
                <wp:positionH relativeFrom="column">
                  <wp:posOffset>9525</wp:posOffset>
                </wp:positionH>
                <wp:positionV relativeFrom="paragraph">
                  <wp:posOffset>321945</wp:posOffset>
                </wp:positionV>
                <wp:extent cx="2133600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AD8" w:rsidRPr="003A40C5" w:rsidRDefault="00030AD8">
                            <w:pPr>
                              <w:rPr>
                                <w:rFonts w:ascii="TH SarabunPSK" w:hAnsi="TH SarabunPSK" w:cs="TH SarabunPSK"/>
                                <w:bCs/>
                                <w:color w:val="E7E6E6" w:themeColor="background2"/>
                                <w:sz w:val="40"/>
                                <w:szCs w:val="40"/>
                                <w:cs/>
                                <w:lang w:bidi="th-T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40C5">
                              <w:rPr>
                                <w:rFonts w:ascii="TH SarabunPSK" w:hAnsi="TH SarabunPSK" w:cs="TH SarabunPSK"/>
                                <w:bCs/>
                                <w:color w:val="E7E6E6" w:themeColor="background2"/>
                                <w:sz w:val="40"/>
                                <w:szCs w:val="40"/>
                                <w:cs/>
                                <w:lang w:bidi="th-T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นางสาว</w:t>
                            </w:r>
                            <w:r w:rsidRPr="003A40C5">
                              <w:rPr>
                                <w:rFonts w:ascii="TH SarabunPSK" w:hAnsi="TH SarabunPSK" w:cs="TH SarabunPSK" w:hint="cs"/>
                                <w:bCs/>
                                <w:color w:val="E7E6E6" w:themeColor="background2"/>
                                <w:sz w:val="40"/>
                                <w:szCs w:val="40"/>
                                <w:cs/>
                                <w:lang w:bidi="th-T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A40C5">
                              <w:rPr>
                                <w:rFonts w:ascii="TH SarabunPSK" w:hAnsi="TH SarabunPSK" w:cs="TH SarabunPSK"/>
                                <w:bCs/>
                                <w:color w:val="E7E6E6" w:themeColor="background2"/>
                                <w:sz w:val="40"/>
                                <w:szCs w:val="40"/>
                                <w:cs/>
                                <w:lang w:bidi="th-T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สุพัตรา สืบเทพ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6F5D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.75pt;margin-top:25.35pt;width:168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" filled="f" stroked="f" strokeweight=".5pt">
                <v:textbox>
                  <w:txbxContent>
                    <w:p w:rsidR="00030AD8" w:rsidRPr="003A40C5" w:rsidRDefault="00030AD8">
                      <w:pPr>
                        <w:rPr>
                          <w:rFonts w:ascii="TH SarabunPSK" w:hAnsi="TH SarabunPSK" w:cs="TH SarabunPSK"/>
                          <w:bCs/>
                          <w:color w:val="E7E6E6" w:themeColor="background2"/>
                          <w:sz w:val="40"/>
                          <w:szCs w:val="40"/>
                          <w:cs/>
                          <w:lang w:bidi="th-T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40C5">
                        <w:rPr>
                          <w:rFonts w:ascii="TH SarabunPSK" w:hAnsi="TH SarabunPSK" w:cs="TH SarabunPSK"/>
                          <w:bCs/>
                          <w:color w:val="E7E6E6" w:themeColor="background2"/>
                          <w:sz w:val="40"/>
                          <w:szCs w:val="40"/>
                          <w:cs/>
                          <w:lang w:bidi="th-T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นางสาว</w:t>
                      </w:r>
                      <w:r w:rsidRPr="003A40C5">
                        <w:rPr>
                          <w:rFonts w:ascii="TH SarabunPSK" w:hAnsi="TH SarabunPSK" w:cs="TH SarabunPSK" w:hint="cs"/>
                          <w:bCs/>
                          <w:color w:val="E7E6E6" w:themeColor="background2"/>
                          <w:sz w:val="40"/>
                          <w:szCs w:val="40"/>
                          <w:cs/>
                          <w:lang w:bidi="th-T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A40C5">
                        <w:rPr>
                          <w:rFonts w:ascii="TH SarabunPSK" w:hAnsi="TH SarabunPSK" w:cs="TH SarabunPSK"/>
                          <w:bCs/>
                          <w:color w:val="E7E6E6" w:themeColor="background2"/>
                          <w:sz w:val="40"/>
                          <w:szCs w:val="40"/>
                          <w:cs/>
                          <w:lang w:bidi="th-T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สุพัตรา สืบเทพ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b/>
            <w:bCs/>
          </w:rPr>
          <w:alias w:val="Your Name"/>
          <w:tag w:val=""/>
          <w:id w:val="1197042864"/>
          <w:placeholder>
            <w:docPart w:val="5F653BDD49494CEAB85C7F14CD9562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A40C5" w:rsidRPr="003A40C5">
            <w:rPr>
              <w:rFonts w:hint="cs"/>
              <w:b/>
              <w:bCs/>
              <w:lang w:bidi="th-TH"/>
            </w:rPr>
            <w:t>Miss Supatra Suebthep</w:t>
          </w:r>
        </w:sdtContent>
      </w:sdt>
      <w:r w:rsidR="003A40C5">
        <w:tab/>
      </w:r>
    </w:p>
    <w:tbl>
      <w:tblPr>
        <w:tblStyle w:val="ResumeTable"/>
        <w:tblW w:w="5000" w:type="pct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Description w:val="Resume"/>
      </w:tblPr>
      <w:tblGrid>
        <w:gridCol w:w="1844"/>
        <w:gridCol w:w="284"/>
        <w:gridCol w:w="7958"/>
      </w:tblGrid>
      <w:tr w:rsidR="000E4054" w:rsidTr="00325B41">
        <w:trPr>
          <w:trHeight w:val="636"/>
        </w:trPr>
        <w:tc>
          <w:tcPr>
            <w:tcW w:w="1844" w:type="dxa"/>
          </w:tcPr>
          <w:p w:rsidR="000E4054" w:rsidRPr="00284433" w:rsidRDefault="003245B3" w:rsidP="00DB0638">
            <w:pPr>
              <w:pStyle w:val="Heading1"/>
              <w:jc w:val="left"/>
              <w:rPr>
                <w:color w:val="009900"/>
              </w:rPr>
            </w:pPr>
            <w:r w:rsidRPr="003245B3">
              <w:rPr>
                <w:rFonts w:ascii="TH SarabunPSK" w:hAnsi="TH SarabunPSK" w:cs="TH SarabunPSK"/>
                <w:b/>
                <w:bCs/>
                <w:color w:val="006600"/>
                <w:sz w:val="32"/>
                <w:szCs w:val="32"/>
                <w:cs/>
                <w:lang w:bidi="th-TH"/>
              </w:rPr>
              <w:t>จุดมุ่งหมายในอาชีพ</w:t>
            </w:r>
            <w:r>
              <w:rPr>
                <w:color w:val="009900"/>
                <w:cs/>
                <w:lang w:bidi="th-TH"/>
              </w:rPr>
              <w:br/>
            </w:r>
            <w:r w:rsidR="000E4054">
              <w:rPr>
                <w:color w:val="009900"/>
              </w:rPr>
              <w:t xml:space="preserve">CAREER </w:t>
            </w:r>
            <w:r w:rsidR="00503F38">
              <w:rPr>
                <w:color w:val="009900"/>
              </w:rPr>
              <w:br/>
              <w:t xml:space="preserve">          </w:t>
            </w:r>
            <w:r w:rsidR="000E4054">
              <w:rPr>
                <w:color w:val="009900"/>
              </w:rPr>
              <w:t>OBJECTIVE</w:t>
            </w:r>
          </w:p>
        </w:tc>
        <w:tc>
          <w:tcPr>
            <w:tcW w:w="284" w:type="dxa"/>
          </w:tcPr>
          <w:p w:rsidR="000E4054" w:rsidRDefault="000E4054" w:rsidP="000E4054"/>
        </w:tc>
        <w:tc>
          <w:tcPr>
            <w:tcW w:w="7958" w:type="dxa"/>
          </w:tcPr>
          <w:p w:rsidR="000E4054" w:rsidRDefault="000E4054" w:rsidP="006A34EA">
            <w:pPr>
              <w:pStyle w:val="Heading2"/>
              <w:spacing w:before="0" w:after="0" w:line="240" w:lineRule="auto"/>
              <w:rPr>
                <w:rFonts w:ascii="TH SarabunPSK" w:hAnsi="TH SarabunPSK" w:cs="TH SarabunPSK" w:hint="cs"/>
                <w:b w:val="0"/>
                <w:bCs w:val="0"/>
                <w:color w:val="000066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 w:val="0"/>
                <w:bCs w:val="0"/>
                <w:color w:val="000066"/>
                <w:sz w:val="28"/>
                <w:szCs w:val="28"/>
                <w:lang w:bidi="th-TH"/>
              </w:rPr>
              <w:t xml:space="preserve">       </w:t>
            </w:r>
            <w:r w:rsidRPr="000E4054">
              <w:rPr>
                <w:rFonts w:ascii="TH SarabunPSK" w:hAnsi="TH SarabunPSK" w:cs="TH SarabunPSK" w:hint="cs"/>
                <w:b w:val="0"/>
                <w:bCs w:val="0"/>
                <w:color w:val="000066"/>
                <w:sz w:val="28"/>
                <w:szCs w:val="28"/>
                <w:cs/>
                <w:lang w:bidi="th-TH"/>
              </w:rPr>
              <w:t>ต้องการประยุกต์ใช้ความรู้และกระบวนการทางด้านคณิตศาสตร์สำหรับแก้ปัญหาในการทำงานให้เหมาะสมกับแต่ละสถานการณ์</w:t>
            </w:r>
            <w:r w:rsidR="00D3661F">
              <w:rPr>
                <w:rFonts w:ascii="TH SarabunPSK" w:hAnsi="TH SarabunPSK" w:cs="TH SarabunPSK" w:hint="cs"/>
                <w:b w:val="0"/>
                <w:bCs w:val="0"/>
                <w:color w:val="000066"/>
                <w:sz w:val="28"/>
                <w:szCs w:val="28"/>
                <w:cs/>
                <w:lang w:bidi="th-TH"/>
              </w:rPr>
              <w:t>อย่างมีประสิทธิภาพ</w:t>
            </w:r>
            <w:r w:rsidR="000A49E0">
              <w:rPr>
                <w:rFonts w:ascii="TH SarabunPSK" w:hAnsi="TH SarabunPSK" w:cs="TH SarabunPSK" w:hint="cs"/>
                <w:b w:val="0"/>
                <w:bCs w:val="0"/>
                <w:color w:val="000066"/>
                <w:sz w:val="28"/>
                <w:szCs w:val="28"/>
                <w:cs/>
                <w:lang w:bidi="th-TH"/>
              </w:rPr>
              <w:t xml:space="preserve"> รวมถึงพร้อมที่จะเรียนรู้และพัฒนาไปพร้อมๆ กับงานที่ได้รับมอบหมายและอยากที่จะได้โอกาสในการเติบโตไปพร้อมกันกับองค์กร</w:t>
            </w:r>
          </w:p>
          <w:p w:rsidR="003245B3" w:rsidRPr="00060A19" w:rsidRDefault="003245B3" w:rsidP="006A34EA">
            <w:pPr>
              <w:spacing w:before="0" w:after="0" w:line="240" w:lineRule="auto"/>
              <w:ind w:right="163"/>
              <w:jc w:val="thaiDistribute"/>
              <w:rPr>
                <w:rFonts w:ascii="TH SarabunPSK" w:hAnsi="TH SarabunPSK" w:cs="TH SarabunPSK"/>
                <w:lang w:bidi="th-TH"/>
              </w:rPr>
            </w:pPr>
            <w:r>
              <w:rPr>
                <w:lang w:bidi="th-TH"/>
              </w:rPr>
              <w:t xml:space="preserve">       </w:t>
            </w:r>
            <w:r w:rsidR="006A34EA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Aspire t</w:t>
            </w:r>
            <w:r w:rsidRPr="00060A19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o apply </w:t>
            </w:r>
            <w:r w:rsidR="006A34EA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mathematical</w:t>
            </w:r>
            <w:r w:rsidRPr="00060A19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 knowledge and proc</w:t>
            </w:r>
            <w:r w:rsidR="00604C7C" w:rsidRPr="00060A19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esses for solving a problem</w:t>
            </w:r>
            <w:r w:rsidR="00604C7C" w:rsidRPr="00060A19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t xml:space="preserve"> </w:t>
            </w:r>
            <w:r w:rsidR="00604C7C" w:rsidRPr="00060A19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for each situation with </w:t>
            </w:r>
            <w:r w:rsidRPr="00060A19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reasonable </w:t>
            </w:r>
            <w:r w:rsidR="00604C7C" w:rsidRPr="00060A19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and </w:t>
            </w:r>
            <w:r w:rsidRPr="00060A19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effective.</w:t>
            </w:r>
            <w:r w:rsidR="006A34EA">
              <w:t xml:space="preserve"> </w:t>
            </w:r>
            <w:r w:rsidR="006A34EA" w:rsidRPr="006A34EA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And I wish to learn and develop together with assignment and organization</w:t>
            </w:r>
            <w:r w:rsidR="006A34EA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.</w:t>
            </w:r>
          </w:p>
        </w:tc>
      </w:tr>
      <w:tr w:rsidR="00284433" w:rsidTr="00325B41">
        <w:trPr>
          <w:trHeight w:val="2960"/>
        </w:trPr>
        <w:tc>
          <w:tcPr>
            <w:tcW w:w="1844" w:type="dxa"/>
          </w:tcPr>
          <w:p w:rsidR="00284433" w:rsidRDefault="00284433" w:rsidP="00F64C3F">
            <w:pPr>
              <w:pStyle w:val="Heading1"/>
              <w:spacing w:line="240" w:lineRule="auto"/>
              <w:rPr>
                <w:rFonts w:ascii="TH SarabunPSK" w:hAnsi="TH SarabunPSK" w:cs="TH SarabunPSK"/>
                <w:b/>
                <w:bCs/>
                <w:color w:val="1F3864" w:themeColor="accent5" w:themeShade="80"/>
                <w:sz w:val="32"/>
                <w:szCs w:val="32"/>
                <w:lang w:bidi="th-TH"/>
              </w:rPr>
            </w:pPr>
          </w:p>
          <w:p w:rsidR="00284433" w:rsidRDefault="00284433" w:rsidP="00F64C3F">
            <w:pPr>
              <w:pStyle w:val="Heading1"/>
              <w:spacing w:line="240" w:lineRule="auto"/>
              <w:rPr>
                <w:rFonts w:ascii="TH SarabunPSK" w:hAnsi="TH SarabunPSK" w:cs="TH SarabunPSK"/>
                <w:b/>
                <w:bCs/>
                <w:color w:val="006600"/>
                <w:sz w:val="22"/>
                <w:szCs w:val="22"/>
                <w:lang w:bidi="th-TH"/>
              </w:rPr>
            </w:pPr>
          </w:p>
          <w:p w:rsidR="00503F38" w:rsidRPr="00503F38" w:rsidRDefault="00284433" w:rsidP="00503F38">
            <w:pPr>
              <w:pStyle w:val="Heading1"/>
              <w:spacing w:line="240" w:lineRule="auto"/>
              <w:jc w:val="left"/>
              <w:rPr>
                <w:color w:val="009900"/>
              </w:rPr>
            </w:pPr>
            <w:r w:rsidRPr="00AE2800">
              <w:rPr>
                <w:rFonts w:ascii="TH SarabunPSK" w:hAnsi="TH SarabunPSK" w:cs="TH SarabunPSK"/>
                <w:b/>
                <w:bCs/>
                <w:color w:val="006600"/>
                <w:sz w:val="32"/>
                <w:szCs w:val="32"/>
                <w:cs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  <w:t>การ</w:t>
            </w:r>
            <w:r w:rsidRPr="00503F38">
              <w:rPr>
                <w:rFonts w:ascii="TH SarabunPSK" w:hAnsi="TH SarabunPSK" w:cs="TH SarabunPSK"/>
                <w:b/>
                <w:bCs/>
                <w:color w:val="006600"/>
                <w:sz w:val="32"/>
                <w:szCs w:val="32"/>
                <w:cs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  <w:t>ศึก</w:t>
            </w:r>
            <w:r w:rsidRPr="00AE2800">
              <w:rPr>
                <w:rFonts w:ascii="TH SarabunPSK" w:hAnsi="TH SarabunPSK" w:cs="TH SarabunPSK"/>
                <w:b/>
                <w:bCs/>
                <w:color w:val="006600"/>
                <w:sz w:val="32"/>
                <w:szCs w:val="32"/>
                <w:cs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  <w:t>ษา</w:t>
            </w:r>
            <w:r w:rsidR="00503F38" w:rsidRPr="00503F38">
              <w:rPr>
                <w:color w:val="009900"/>
              </w:rPr>
              <w:t xml:space="preserve"> </w:t>
            </w:r>
            <w:r w:rsidR="00503F38">
              <w:rPr>
                <w:color w:val="009900"/>
              </w:rPr>
              <w:t xml:space="preserve">  </w:t>
            </w:r>
            <w:r w:rsidR="00503F38">
              <w:rPr>
                <w:color w:val="009900"/>
              </w:rPr>
              <w:br/>
              <w:t xml:space="preserve">           </w:t>
            </w:r>
            <w:r w:rsidR="00503F38" w:rsidRPr="00503F38">
              <w:rPr>
                <w:color w:val="009900"/>
              </w:rPr>
              <w:t>EDuCation</w:t>
            </w:r>
            <w:r w:rsidR="00503F38">
              <w:rPr>
                <w:rFonts w:ascii="TH SarabunPSK" w:hAnsi="TH SarabunPSK" w:cs="TH SarabunPSK"/>
                <w:b/>
                <w:bCs/>
                <w:color w:val="006600"/>
                <w:sz w:val="32"/>
                <w:szCs w:val="32"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  <w:t xml:space="preserve">   </w:t>
            </w:r>
          </w:p>
          <w:p w:rsidR="00284433" w:rsidRPr="004C68D3" w:rsidRDefault="00284433" w:rsidP="00503F38">
            <w:pPr>
              <w:pStyle w:val="Heading1"/>
              <w:spacing w:line="240" w:lineRule="auto"/>
              <w:jc w:val="left"/>
              <w:rPr>
                <w:rFonts w:ascii="TH SarabunPSK" w:hAnsi="TH SarabunPSK" w:cs="TH SarabunPSK"/>
                <w:b/>
                <w:bCs/>
                <w:color w:val="006600"/>
                <w:sz w:val="32"/>
                <w:szCs w:val="32"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284" w:type="dxa"/>
          </w:tcPr>
          <w:p w:rsidR="00284433" w:rsidRPr="004A067A" w:rsidRDefault="00284433" w:rsidP="00F64C3F">
            <w:pPr>
              <w:rPr>
                <w:color w:val="1F3864" w:themeColor="accent5" w:themeShade="80"/>
              </w:rPr>
            </w:pPr>
          </w:p>
        </w:tc>
        <w:tc>
          <w:tcPr>
            <w:tcW w:w="7958" w:type="dxa"/>
          </w:tcPr>
          <w:p w:rsidR="00284433" w:rsidRPr="00E60532" w:rsidRDefault="00284433" w:rsidP="000024B4">
            <w:pPr>
              <w:pStyle w:val="ResumeText"/>
              <w:spacing w:before="0" w:line="240" w:lineRule="auto"/>
              <w:ind w:right="157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25728">
              <w:rPr>
                <w:rFonts w:ascii="TH SarabunPSK" w:hAnsi="TH SarabunPSK" w:cs="TH SarabunPSK" w:hint="cs"/>
                <w:color w:val="000066"/>
                <w:sz w:val="28"/>
                <w:szCs w:val="28"/>
                <w:cs/>
                <w:lang w:bidi="th-TH"/>
              </w:rPr>
              <w:t xml:space="preserve">มิถุนายน </w:t>
            </w:r>
            <w:r w:rsidRPr="00C25728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2555-</w:t>
            </w:r>
            <w:r w:rsidRPr="00C25728">
              <w:rPr>
                <w:rFonts w:ascii="TH SarabunPSK" w:hAnsi="TH SarabunPSK" w:cs="TH SarabunPSK" w:hint="cs"/>
                <w:color w:val="000066"/>
                <w:sz w:val="28"/>
                <w:szCs w:val="28"/>
                <w:cs/>
                <w:lang w:bidi="th-TH"/>
              </w:rPr>
              <w:t>ปัจจุบัน</w:t>
            </w:r>
            <w:r w:rsidRPr="00960532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</w:t>
            </w:r>
            <w:r w:rsidRPr="00C25728">
              <w:rPr>
                <w:rFonts w:ascii="TH SarabunPSK" w:hAnsi="TH SarabunPSK" w:cs="TH SarabunPSK" w:hint="cs"/>
                <w:color w:val="000066"/>
                <w:sz w:val="28"/>
                <w:szCs w:val="28"/>
                <w:cs/>
                <w:lang w:bidi="th-TH"/>
              </w:rPr>
              <w:t>คณะวิทยาศาสตร์ ภาควิชาคณิตศาสตร์ สาขาคณิตศาสตร์ประยุกต์</w:t>
            </w:r>
            <w:r w:rsidRPr="00983BED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br/>
            </w:r>
            <w:r w:rsidRPr="00983BED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 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                            </w:t>
            </w:r>
            <w:r w:rsidRPr="00C25728">
              <w:rPr>
                <w:rFonts w:ascii="TH SarabunPSK" w:hAnsi="TH SarabunPSK" w:cs="TH SarabunPSK" w:hint="cs"/>
                <w:color w:val="000066"/>
                <w:sz w:val="28"/>
                <w:szCs w:val="28"/>
                <w:cs/>
                <w:lang w:bidi="th-TH"/>
              </w:rPr>
              <w:t>สถาบันเทคโนโลยีพระจอมเกล้าเจ้าคุณทหารลาดกระบัง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 </w:t>
            </w:r>
            <w:r w:rsidRPr="00C25728">
              <w:rPr>
                <w:rFonts w:ascii="TH SarabunPSK" w:hAnsi="TH SarabunPSK" w:cs="TH SarabunPSK" w:hint="cs"/>
                <w:color w:val="262626" w:themeColor="text1" w:themeTint="D9"/>
                <w:sz w:val="22"/>
                <w:szCs w:val="22"/>
                <w:cs/>
                <w:lang w:bidi="th-TH"/>
              </w:rPr>
              <w:t>เกรดเฉลี่ย</w:t>
            </w:r>
            <w:r w:rsidRPr="00C25728">
              <w:rPr>
                <w:rFonts w:ascii="TH SarabunPSK" w:hAnsi="TH SarabunPSK" w:cs="TH SarabunPSK"/>
                <w:color w:val="262626" w:themeColor="text1" w:themeTint="D9"/>
                <w:sz w:val="22"/>
                <w:szCs w:val="22"/>
                <w:lang w:bidi="th-TH"/>
              </w:rPr>
              <w:t xml:space="preserve">: </w:t>
            </w:r>
            <w:r w:rsidR="00A070F8">
              <w:rPr>
                <w:rFonts w:ascii="TH SarabunPSK" w:hAnsi="TH SarabunPSK" w:cs="TH SarabunPSK"/>
                <w:color w:val="262626" w:themeColor="text1" w:themeTint="D9"/>
                <w:sz w:val="22"/>
                <w:szCs w:val="22"/>
                <w:lang w:bidi="th-TH"/>
              </w:rPr>
              <w:t>3.04</w:t>
            </w:r>
            <w:r w:rsidRPr="00C25728">
              <w:rPr>
                <w:rFonts w:ascii="TH SarabunPSK" w:hAnsi="TH SarabunPSK" w:cs="TH SarabunPSK"/>
                <w:color w:val="262626" w:themeColor="text1" w:themeTint="D9"/>
                <w:sz w:val="22"/>
                <w:szCs w:val="22"/>
                <w:lang w:bidi="th-TH"/>
              </w:rPr>
              <w:t>/4.00</w:t>
            </w:r>
          </w:p>
          <w:p w:rsidR="00284433" w:rsidRPr="00983BED" w:rsidRDefault="00284433" w:rsidP="000024B4">
            <w:pPr>
              <w:pStyle w:val="ResumeText"/>
              <w:spacing w:before="0" w:after="240" w:line="240" w:lineRule="auto"/>
              <w:ind w:right="15"/>
              <w:rPr>
                <w:rFonts w:cs="TH SarabunPSK"/>
                <w:lang w:bidi="th-TH"/>
              </w:rPr>
            </w:pP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July 2012-Present</w:t>
            </w:r>
            <w:r w:rsidRPr="000024B4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0024B4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     </w:t>
            </w: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Bachelor of Science Program in Applied Mathematics </w:t>
            </w: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br/>
              <w:t xml:space="preserve">            </w:t>
            </w:r>
            <w:r w:rsidR="000024B4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t xml:space="preserve">                    </w:t>
            </w: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King’s Mongkut Institute of Technology Ladkrabang</w:t>
            </w:r>
            <w:r w:rsidRPr="00C25728">
              <w:rPr>
                <w:rFonts w:hint="cs"/>
                <w:color w:val="002060"/>
                <w:cs/>
                <w:lang w:bidi="th-TH"/>
              </w:rPr>
              <w:t xml:space="preserve"> </w:t>
            </w:r>
            <w:r w:rsidRPr="000024B4">
              <w:rPr>
                <w:rFonts w:ascii="TH SarabunPSK" w:hAnsi="TH SarabunPSK" w:cs="TH SarabunPSK"/>
                <w:color w:val="262626" w:themeColor="text1" w:themeTint="D9"/>
                <w:sz w:val="22"/>
                <w:szCs w:val="22"/>
                <w:lang w:bidi="th-TH"/>
              </w:rPr>
              <w:t>GPA:2.96/4.00</w:t>
            </w:r>
          </w:p>
          <w:p w:rsidR="00284433" w:rsidRDefault="00284433" w:rsidP="000024B4">
            <w:pPr>
              <w:pStyle w:val="ResumeText"/>
              <w:spacing w:before="0" w:line="240" w:lineRule="auto"/>
              <w:ind w:right="157"/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</w:pPr>
            <w:r w:rsidRPr="00C25728">
              <w:rPr>
                <w:rFonts w:ascii="TH SarabunPSK" w:hAnsi="TH SarabunPSK" w:cs="TH SarabunPSK" w:hint="cs"/>
                <w:color w:val="000066"/>
                <w:sz w:val="28"/>
                <w:szCs w:val="28"/>
                <w:cs/>
                <w:lang w:bidi="th-TH"/>
              </w:rPr>
              <w:t xml:space="preserve">พฤษภาคม </w:t>
            </w:r>
            <w:r w:rsidRPr="00C25728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2549-</w:t>
            </w:r>
            <w:r w:rsidRPr="00C25728">
              <w:rPr>
                <w:rFonts w:ascii="TH SarabunPSK" w:hAnsi="TH SarabunPSK" w:cs="TH SarabunPSK" w:hint="cs"/>
                <w:color w:val="000066"/>
                <w:sz w:val="28"/>
                <w:szCs w:val="28"/>
                <w:cs/>
                <w:lang w:bidi="th-TH"/>
              </w:rPr>
              <w:t xml:space="preserve">มีนาคม </w:t>
            </w:r>
            <w:r w:rsidRPr="00C25728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2555</w:t>
            </w:r>
            <w:r w:rsidRPr="00983BED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 </w:t>
            </w:r>
            <w:r w:rsidRPr="00C25728">
              <w:rPr>
                <w:rFonts w:ascii="TH SarabunPSK" w:hAnsi="TH SarabunPSK" w:cs="TH SarabunPSK" w:hint="cs"/>
                <w:color w:val="000066"/>
                <w:sz w:val="28"/>
                <w:szCs w:val="28"/>
                <w:cs/>
                <w:lang w:bidi="th-TH"/>
              </w:rPr>
              <w:t xml:space="preserve">แผนการเรียนพิเศษวิทยาศาสตร์ </w:t>
            </w:r>
            <w:r w:rsidRPr="00C25728">
              <w:rPr>
                <w:rFonts w:ascii="TH SarabunPSK" w:hAnsi="TH SarabunPSK" w:cs="TH SarabunPSK" w:hint="cs"/>
                <w:color w:val="262626" w:themeColor="text1" w:themeTint="D9"/>
                <w:sz w:val="22"/>
                <w:szCs w:val="22"/>
                <w:cs/>
                <w:lang w:bidi="th-TH"/>
              </w:rPr>
              <w:t>เกรดเฉลี่ย</w:t>
            </w:r>
            <w:r w:rsidRPr="00C25728">
              <w:rPr>
                <w:rFonts w:ascii="TH SarabunPSK" w:hAnsi="TH SarabunPSK" w:cs="TH SarabunPSK"/>
                <w:color w:val="262626" w:themeColor="text1" w:themeTint="D9"/>
                <w:sz w:val="22"/>
                <w:szCs w:val="22"/>
                <w:lang w:bidi="th-TH"/>
              </w:rPr>
              <w:t>: 3.20/4.00</w:t>
            </w:r>
            <w:r w:rsidRPr="00C25728">
              <w:rPr>
                <w:rFonts w:ascii="TH SarabunPSK" w:hAnsi="TH SarabunPSK" w:cs="TH SarabunPSK"/>
                <w:color w:val="000066"/>
                <w:sz w:val="28"/>
                <w:szCs w:val="28"/>
                <w:cs/>
                <w:lang w:bidi="th-TH"/>
              </w:rPr>
              <w:br/>
            </w:r>
            <w:r w:rsidRPr="00C25728">
              <w:rPr>
                <w:rFonts w:ascii="TH SarabunPSK" w:hAnsi="TH SarabunPSK" w:cs="TH SarabunPSK" w:hint="cs"/>
                <w:color w:val="000066"/>
                <w:sz w:val="28"/>
                <w:szCs w:val="28"/>
                <w:cs/>
                <w:lang w:bidi="th-TH"/>
              </w:rPr>
              <w:t xml:space="preserve">                                       </w:t>
            </w:r>
            <w:r w:rsidRPr="00C25728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 xml:space="preserve">  </w:t>
            </w:r>
            <w:r w:rsidRPr="00C25728">
              <w:rPr>
                <w:rFonts w:ascii="TH SarabunPSK" w:hAnsi="TH SarabunPSK" w:cs="TH SarabunPSK" w:hint="cs"/>
                <w:color w:val="000066"/>
                <w:sz w:val="28"/>
                <w:szCs w:val="28"/>
                <w:cs/>
                <w:lang w:bidi="th-TH"/>
              </w:rPr>
              <w:t>โรงเรียนสตรีวัดมหาพฤฒาราม ในพระบรมราชินูปถัมภ์</w:t>
            </w:r>
          </w:p>
          <w:p w:rsidR="00284433" w:rsidRPr="000024B4" w:rsidRDefault="00284433" w:rsidP="000024B4">
            <w:pPr>
              <w:pStyle w:val="ResumeText"/>
              <w:spacing w:before="0" w:line="240" w:lineRule="auto"/>
              <w:ind w:right="157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May 2006-March 2012          Gifted Science Program </w:t>
            </w:r>
            <w:r w:rsidRPr="000024B4">
              <w:rPr>
                <w:rFonts w:ascii="TH SarabunPSK" w:hAnsi="TH SarabunPSK" w:cs="TH SarabunPSK"/>
                <w:color w:val="262626" w:themeColor="text1" w:themeTint="D9"/>
                <w:sz w:val="22"/>
                <w:szCs w:val="22"/>
                <w:lang w:bidi="th-TH"/>
              </w:rPr>
              <w:t>GPA:3.20/4.00</w:t>
            </w: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br/>
              <w:t xml:space="preserve">          </w:t>
            </w:r>
            <w:r w:rsid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                               </w:t>
            </w: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Mahapru</w:t>
            </w:r>
            <w:r w:rsidR="00130103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ttaram Girl’s School under the Royal P</w:t>
            </w: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atronage </w:t>
            </w: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br/>
              <w:t xml:space="preserve">          </w:t>
            </w:r>
            <w:r w:rsid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                               </w:t>
            </w:r>
            <w:r w:rsidR="00130103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of her Majesty the Q</w:t>
            </w:r>
            <w:r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ueen</w:t>
            </w:r>
          </w:p>
        </w:tc>
      </w:tr>
      <w:tr w:rsidR="008B4DC2" w:rsidTr="00325B41">
        <w:trPr>
          <w:trHeight w:val="1799"/>
        </w:trPr>
        <w:tc>
          <w:tcPr>
            <w:tcW w:w="1844" w:type="dxa"/>
          </w:tcPr>
          <w:p w:rsidR="008B4DC2" w:rsidRPr="004C68D3" w:rsidRDefault="008B4DC2" w:rsidP="00DB0638">
            <w:pPr>
              <w:pStyle w:val="Heading1"/>
              <w:jc w:val="left"/>
              <w:rPr>
                <w:color w:val="009900"/>
                <w:lang w:bidi="th-TH"/>
              </w:rPr>
            </w:pPr>
            <w:r w:rsidRPr="00503F38">
              <w:rPr>
                <w:rFonts w:ascii="TH SarabunPSK" w:hAnsi="TH SarabunPSK" w:cs="TH SarabunPSK"/>
                <w:b/>
                <w:bCs/>
                <w:color w:val="006600"/>
                <w:sz w:val="32"/>
                <w:szCs w:val="32"/>
                <w:cs/>
                <w:lang w:bidi="th-TH"/>
              </w:rPr>
              <w:t>ประสบการณ์</w:t>
            </w:r>
            <w:r>
              <w:rPr>
                <w:color w:val="009900"/>
                <w:cs/>
                <w:lang w:bidi="th-TH"/>
              </w:rPr>
              <w:br/>
            </w:r>
            <w:r w:rsidRPr="004C68D3">
              <w:rPr>
                <w:color w:val="009900"/>
              </w:rPr>
              <w:t xml:space="preserve">Training </w:t>
            </w:r>
            <w:r w:rsidR="00503F38">
              <w:rPr>
                <w:color w:val="009900"/>
              </w:rPr>
              <w:t xml:space="preserve">  </w:t>
            </w:r>
            <w:r w:rsidR="00503F38">
              <w:rPr>
                <w:color w:val="009900"/>
              </w:rPr>
              <w:br/>
              <w:t xml:space="preserve">           </w:t>
            </w:r>
            <w:r w:rsidRPr="004C68D3">
              <w:rPr>
                <w:color w:val="009900"/>
              </w:rPr>
              <w:t>Experience</w:t>
            </w:r>
          </w:p>
        </w:tc>
        <w:tc>
          <w:tcPr>
            <w:tcW w:w="284" w:type="dxa"/>
          </w:tcPr>
          <w:p w:rsidR="008B4DC2" w:rsidRDefault="008B4DC2" w:rsidP="008B4DC2"/>
        </w:tc>
        <w:tc>
          <w:tcPr>
            <w:tcW w:w="7958" w:type="dxa"/>
          </w:tcPr>
          <w:p w:rsidR="008B4DC2" w:rsidRPr="00503F38" w:rsidRDefault="008B4DC2" w:rsidP="000024B4">
            <w:pPr>
              <w:pStyle w:val="Heading2"/>
              <w:spacing w:before="0"/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</w:pPr>
            <w:r w:rsidRPr="00503F38">
              <w:rPr>
                <w:rFonts w:ascii="TH SarabunPSK" w:hAnsi="TH SarabunPSK" w:cs="TH SarabunPSK"/>
                <w:color w:val="000066"/>
                <w:sz w:val="28"/>
                <w:szCs w:val="28"/>
                <w:cs/>
                <w:lang w:bidi="th-TH"/>
              </w:rPr>
              <w:t>ศูนย์พยากรณ์เศรษฐกิจและธุรกิจ มหาวิทยาลัยหอการค้าไทย</w:t>
            </w:r>
            <w:r w:rsidR="00DB0638" w:rsidRPr="00503F38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 xml:space="preserve"> </w:t>
            </w:r>
            <w:r w:rsidR="00DB0638" w:rsidRPr="00503F38">
              <w:rPr>
                <w:rFonts w:ascii="TH SarabunPSK" w:hAnsi="TH SarabunPSK" w:cs="TH SarabunPSK"/>
                <w:b w:val="0"/>
                <w:bCs w:val="0"/>
                <w:color w:val="000066"/>
                <w:sz w:val="28"/>
                <w:szCs w:val="28"/>
                <w:lang w:bidi="th-TH"/>
              </w:rPr>
              <w:t>(</w:t>
            </w:r>
            <w:r w:rsidRPr="00503F38">
              <w:rPr>
                <w:rFonts w:ascii="TH SarabunPSK" w:hAnsi="TH SarabunPSK" w:cs="TH SarabunPSK"/>
                <w:b w:val="0"/>
                <w:bCs w:val="0"/>
                <w:color w:val="000066"/>
                <w:sz w:val="28"/>
                <w:szCs w:val="28"/>
                <w:lang w:bidi="th-TH"/>
              </w:rPr>
              <w:t xml:space="preserve">1 </w:t>
            </w:r>
            <w:r w:rsidRPr="00503F38">
              <w:rPr>
                <w:rFonts w:ascii="TH SarabunPSK" w:hAnsi="TH SarabunPSK" w:cs="TH SarabunPSK"/>
                <w:b w:val="0"/>
                <w:bCs w:val="0"/>
                <w:color w:val="000066"/>
                <w:sz w:val="28"/>
                <w:szCs w:val="28"/>
                <w:cs/>
                <w:lang w:bidi="th-TH"/>
              </w:rPr>
              <w:t>มิถุนายน</w:t>
            </w:r>
            <w:r w:rsidRPr="00503F38">
              <w:rPr>
                <w:rFonts w:ascii="TH SarabunPSK" w:hAnsi="TH SarabunPSK" w:cs="TH SarabunPSK"/>
                <w:b w:val="0"/>
                <w:bCs w:val="0"/>
                <w:color w:val="000066"/>
                <w:sz w:val="28"/>
                <w:szCs w:val="28"/>
                <w:lang w:bidi="th-TH"/>
              </w:rPr>
              <w:t xml:space="preserve">-31 </w:t>
            </w:r>
            <w:r w:rsidRPr="00503F38">
              <w:rPr>
                <w:rFonts w:ascii="TH SarabunPSK" w:hAnsi="TH SarabunPSK" w:cs="TH SarabunPSK"/>
                <w:b w:val="0"/>
                <w:bCs w:val="0"/>
                <w:color w:val="000066"/>
                <w:sz w:val="28"/>
                <w:szCs w:val="28"/>
                <w:cs/>
                <w:lang w:bidi="th-TH"/>
              </w:rPr>
              <w:t xml:space="preserve">กรกฎาคม </w:t>
            </w:r>
            <w:r w:rsidR="00DB0638" w:rsidRPr="00503F38">
              <w:rPr>
                <w:rFonts w:ascii="TH SarabunPSK" w:hAnsi="TH SarabunPSK" w:cs="TH SarabunPSK"/>
                <w:b w:val="0"/>
                <w:bCs w:val="0"/>
                <w:color w:val="000066"/>
                <w:sz w:val="28"/>
                <w:szCs w:val="28"/>
                <w:lang w:bidi="th-TH"/>
              </w:rPr>
              <w:t>2558)</w:t>
            </w:r>
          </w:p>
          <w:p w:rsidR="00D3661F" w:rsidRPr="00503F38" w:rsidRDefault="006A34EA" w:rsidP="006A34EA">
            <w:pPr>
              <w:pStyle w:val="ResumeText"/>
              <w:numPr>
                <w:ilvl w:val="0"/>
                <w:numId w:val="7"/>
              </w:numPr>
              <w:spacing w:before="0" w:line="240" w:lineRule="auto"/>
              <w:ind w:right="21"/>
              <w:rPr>
                <w:rFonts w:ascii="TH SarabunPSK" w:hAnsi="TH SarabunPSK" w:cs="TH SarabunPSK"/>
                <w:color w:val="002060"/>
                <w:sz w:val="22"/>
                <w:szCs w:val="22"/>
                <w:cs/>
                <w:lang w:bidi="th-TH"/>
              </w:rPr>
            </w:pPr>
            <w:bookmarkStart w:id="0" w:name="_GoBack"/>
            <w:r>
              <w:rPr>
                <w:rFonts w:ascii="TH SarabunPSK" w:hAnsi="TH SarabunPSK" w:cs="TH SarabunPSK" w:hint="cs"/>
                <w:color w:val="002060"/>
                <w:sz w:val="28"/>
                <w:szCs w:val="28"/>
                <w:cs/>
                <w:lang w:bidi="th-TH"/>
              </w:rPr>
              <w:t>นักศึกษาฝึกงานฝ่าย</w:t>
            </w:r>
            <w:r w:rsidR="00DB0638" w:rsidRPr="00503F38">
              <w:rPr>
                <w:rFonts w:ascii="TH SarabunPSK" w:hAnsi="TH SarabunPSK" w:cs="TH SarabunPSK" w:hint="cs"/>
                <w:color w:val="002060"/>
                <w:sz w:val="28"/>
                <w:szCs w:val="28"/>
                <w:cs/>
                <w:lang w:bidi="th-TH"/>
              </w:rPr>
              <w:t>นักวิจัย-</w:t>
            </w:r>
            <w:r w:rsidR="00D3661F" w:rsidRPr="00503F38">
              <w:rPr>
                <w:rFonts w:ascii="TH SarabunPSK" w:hAnsi="TH SarabunPSK" w:cs="TH SarabunPSK" w:hint="cs"/>
                <w:color w:val="002060"/>
                <w:sz w:val="28"/>
                <w:szCs w:val="28"/>
                <w:cs/>
                <w:lang w:bidi="th-TH"/>
              </w:rPr>
              <w:t>รวบรวมข้อมูลทางสถิติสำหรับการจัดทำผลิตภัณฑ์มวลรวมในประเทศ</w:t>
            </w:r>
          </w:p>
          <w:p w:rsidR="008B4DC2" w:rsidRPr="000024B4" w:rsidRDefault="003C4878" w:rsidP="006A34EA">
            <w:pPr>
              <w:pStyle w:val="ResumeText"/>
              <w:spacing w:before="0" w:line="240" w:lineRule="auto"/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</w:pPr>
            <w:r w:rsidRPr="000024B4">
              <w:rPr>
                <w:rFonts w:ascii="TH SarabunPSK" w:hAnsi="TH SarabunPSK" w:cs="TH SarabunPSK"/>
                <w:b/>
                <w:bCs/>
                <w:color w:val="000066"/>
                <w:sz w:val="28"/>
                <w:szCs w:val="28"/>
              </w:rPr>
              <w:t>The Center of Economic and business Forecasting.</w:t>
            </w:r>
            <w:r w:rsidR="00DB0638" w:rsidRPr="000024B4">
              <w:rPr>
                <w:rFonts w:ascii="TH SarabunPSK" w:hAnsi="TH SarabunPSK" w:cs="TH SarabunPSK"/>
                <w:b/>
                <w:bCs/>
                <w:color w:val="000066"/>
                <w:sz w:val="28"/>
                <w:szCs w:val="28"/>
              </w:rPr>
              <w:t xml:space="preserve"> </w:t>
            </w:r>
            <w:r w:rsidR="00DB0638" w:rsidRPr="000024B4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(</w:t>
            </w:r>
            <w:r w:rsidR="008B4DC2" w:rsidRPr="000024B4">
              <w:rPr>
                <w:rFonts w:ascii="TH SarabunPSK" w:hAnsi="TH SarabunPSK" w:cs="TH SarabunPSK"/>
                <w:color w:val="000066"/>
                <w:sz w:val="28"/>
                <w:szCs w:val="28"/>
              </w:rPr>
              <w:t xml:space="preserve">1 June-31 July </w:t>
            </w:r>
            <w:r w:rsidR="008B4DC2" w:rsidRPr="000024B4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2015</w:t>
            </w:r>
            <w:r w:rsidR="00DB0638" w:rsidRPr="000024B4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)</w:t>
            </w:r>
          </w:p>
          <w:p w:rsidR="008B4DC2" w:rsidRPr="00503F38" w:rsidRDefault="006A34EA" w:rsidP="006A34EA">
            <w:pPr>
              <w:pStyle w:val="ResumeText"/>
              <w:numPr>
                <w:ilvl w:val="0"/>
                <w:numId w:val="7"/>
              </w:numPr>
              <w:spacing w:before="0" w:line="240" w:lineRule="auto"/>
              <w:ind w:right="21"/>
              <w:rPr>
                <w:sz w:val="18"/>
                <w:szCs w:val="18"/>
                <w:lang w:bidi="th-TH"/>
              </w:rPr>
            </w:pP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Trainee r</w:t>
            </w:r>
            <w:r w:rsidR="00345E7E"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esearch </w:t>
            </w: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section</w:t>
            </w:r>
            <w:r w:rsidR="00345E7E"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-prepare statistics data for estimate gross domestic product</w:t>
            </w:r>
            <w:r w:rsidR="00503F38" w:rsidRP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 (GDP).</w:t>
            </w:r>
            <w:bookmarkEnd w:id="0"/>
          </w:p>
        </w:tc>
      </w:tr>
      <w:tr w:rsidR="00284433" w:rsidTr="00325B41">
        <w:trPr>
          <w:trHeight w:val="1799"/>
        </w:trPr>
        <w:tc>
          <w:tcPr>
            <w:tcW w:w="1844" w:type="dxa"/>
          </w:tcPr>
          <w:p w:rsidR="00284433" w:rsidRPr="00284433" w:rsidRDefault="007F5EFB" w:rsidP="007F5EFB">
            <w:pPr>
              <w:pStyle w:val="Heading1"/>
              <w:spacing w:after="0"/>
              <w:jc w:val="left"/>
              <w:rPr>
                <w:color w:val="009900"/>
              </w:rPr>
            </w:pPr>
            <w:r>
              <w:rPr>
                <w:rFonts w:ascii="TH SarabunPSK" w:hAnsi="TH SarabunPSK" w:cs="TH SarabunPSK"/>
                <w:b/>
                <w:bCs/>
                <w:color w:val="006600"/>
                <w:sz w:val="32"/>
                <w:szCs w:val="32"/>
                <w:cs/>
                <w:lang w:bidi="th-TH"/>
              </w:rPr>
              <w:br/>
            </w:r>
            <w:r w:rsidRPr="007F5EFB">
              <w:rPr>
                <w:rFonts w:ascii="TH SarabunPSK" w:hAnsi="TH SarabunPSK" w:cs="TH SarabunPSK"/>
                <w:b/>
                <w:bCs/>
                <w:color w:val="006600"/>
                <w:sz w:val="31"/>
                <w:szCs w:val="31"/>
                <w:cs/>
                <w:lang w:bidi="th-TH"/>
              </w:rPr>
              <w:t>กิจกรรมนอก</w:t>
            </w:r>
            <w:r>
              <w:rPr>
                <w:rFonts w:ascii="TH SarabunPSK" w:hAnsi="TH SarabunPSK" w:cs="TH SarabunPSK" w:hint="cs"/>
                <w:b/>
                <w:bCs/>
                <w:color w:val="006600"/>
                <w:sz w:val="31"/>
                <w:szCs w:val="31"/>
                <w:cs/>
                <w:lang w:bidi="th-TH"/>
              </w:rPr>
              <w:t>หลักสูตร</w:t>
            </w:r>
            <w:r w:rsidR="00284433">
              <w:rPr>
                <w:color w:val="009900"/>
              </w:rPr>
              <w:t>ExtraCUrriCulaR</w:t>
            </w:r>
            <w:r>
              <w:rPr>
                <w:color w:val="009900"/>
                <w:rtl/>
                <w:cs/>
              </w:rPr>
              <w:br/>
            </w:r>
            <w:r>
              <w:rPr>
                <w:rFonts w:hint="cs"/>
                <w:color w:val="009900"/>
                <w:cs/>
                <w:lang w:bidi="th-TH"/>
              </w:rPr>
              <w:t xml:space="preserve">                      </w:t>
            </w:r>
            <w:r w:rsidR="00284433">
              <w:rPr>
                <w:color w:val="009900"/>
              </w:rPr>
              <w:t>ACtivities</w:t>
            </w:r>
          </w:p>
        </w:tc>
        <w:tc>
          <w:tcPr>
            <w:tcW w:w="284" w:type="dxa"/>
          </w:tcPr>
          <w:p w:rsidR="00284433" w:rsidRDefault="00284433" w:rsidP="00584070">
            <w:pPr>
              <w:spacing w:line="240" w:lineRule="auto"/>
            </w:pPr>
          </w:p>
        </w:tc>
        <w:tc>
          <w:tcPr>
            <w:tcW w:w="7958" w:type="dxa"/>
          </w:tcPr>
          <w:p w:rsidR="000E18E5" w:rsidRPr="00060A19" w:rsidRDefault="00B62685" w:rsidP="000024B4">
            <w:pPr>
              <w:spacing w:before="0" w:after="0" w:line="24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30 </w:t>
            </w:r>
            <w:r>
              <w:rPr>
                <w:rFonts w:ascii="TH SarabunPSK" w:hAnsi="TH SarabunPSK" w:cs="TH SarabunPSK" w:hint="cs"/>
                <w:color w:val="002060"/>
                <w:sz w:val="28"/>
                <w:szCs w:val="28"/>
                <w:cs/>
                <w:lang w:bidi="th-TH"/>
              </w:rPr>
              <w:t>พฤษภาคม</w:t>
            </w:r>
            <w:r w:rsidR="000E18E5" w:rsidRPr="00060A19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t xml:space="preserve"> </w:t>
            </w:r>
            <w:r w:rsidR="00060A19" w:rsidRPr="00060A19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255</w:t>
            </w: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9</w:t>
            </w:r>
            <w:r w:rsidR="000024B4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: </w:t>
            </w:r>
            <w:r w:rsidR="00060A19" w:rsidRPr="00060A19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t>เข้าร่วม</w:t>
            </w:r>
            <w:r>
              <w:rPr>
                <w:rFonts w:ascii="TH SarabunPSK" w:hAnsi="TH SarabunPSK" w:cs="TH SarabunPSK" w:hint="cs"/>
                <w:color w:val="002060"/>
                <w:sz w:val="28"/>
                <w:szCs w:val="28"/>
                <w:cs/>
                <w:lang w:bidi="th-TH"/>
              </w:rPr>
              <w:t xml:space="preserve">นำเสนอผลงานประเภท </w:t>
            </w: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Oral Presentation </w:t>
            </w:r>
            <w:r>
              <w:rPr>
                <w:rFonts w:ascii="TH SarabunPSK" w:hAnsi="TH SarabunPSK" w:cs="TH SarabunPSK" w:hint="cs"/>
                <w:color w:val="002060"/>
                <w:sz w:val="28"/>
                <w:szCs w:val="28"/>
                <w:cs/>
                <w:lang w:bidi="th-TH"/>
              </w:rPr>
              <w:t>และตีพิมพ์ในรายงานสืบเนื่องจากก</w:t>
            </w:r>
            <w:r w:rsidR="000E18E5" w:rsidRPr="00060A19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t>ารประชุมวิชาการ</w:t>
            </w: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 (Proceeding) </w:t>
            </w:r>
            <w:r>
              <w:rPr>
                <w:rFonts w:ascii="TH SarabunPSK" w:hAnsi="TH SarabunPSK" w:cs="TH SarabunPSK" w:hint="cs"/>
                <w:color w:val="002060"/>
                <w:sz w:val="28"/>
                <w:szCs w:val="28"/>
                <w:cs/>
                <w:lang w:bidi="th-TH"/>
              </w:rPr>
              <w:t>ในการประชุมวิชาการระดับชาติ “วิทยาศาสตร์วิจัย”</w:t>
            </w:r>
            <w:r w:rsidR="000E18E5" w:rsidRPr="00060A19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t xml:space="preserve"> ครั้งที่ </w:t>
            </w: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8 </w:t>
            </w:r>
            <w:r w:rsidR="000E18E5" w:rsidRPr="00060A1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0E18E5" w:rsidRPr="000024B4" w:rsidRDefault="00B62685" w:rsidP="000024B4">
            <w:pPr>
              <w:spacing w:before="0" w:line="240" w:lineRule="auto"/>
              <w:rPr>
                <w:rFonts w:ascii="TH SarabunPSK" w:hAnsi="TH SarabunPSK" w:cs="TH SarabunPSK"/>
                <w:color w:val="141823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30 May</w:t>
            </w:r>
            <w:r w:rsidR="000024B4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 xml:space="preserve"> 201</w:t>
            </w:r>
            <w:r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6</w:t>
            </w:r>
            <w:r w:rsidR="000024B4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:</w:t>
            </w:r>
            <w:r w:rsidR="00060A19" w:rsidRPr="000024B4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 xml:space="preserve"> </w:t>
            </w:r>
            <w:r w:rsidR="00973327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 xml:space="preserve">Participate in </w:t>
            </w:r>
            <w:r w:rsidR="00973327">
              <w:rPr>
                <w:rFonts w:ascii="TH SarabunPSK" w:hAnsi="TH SarabunPSK" w:cs="TH SarabunPSK"/>
                <w:color w:val="000066"/>
                <w:sz w:val="28"/>
                <w:szCs w:val="28"/>
              </w:rPr>
              <w:t>The 8</w:t>
            </w:r>
            <w:r w:rsidR="00973327" w:rsidRPr="00973327">
              <w:rPr>
                <w:rFonts w:ascii="TH SarabunPSK" w:hAnsi="TH SarabunPSK" w:cs="TH SarabunPSK"/>
                <w:color w:val="000066"/>
                <w:sz w:val="28"/>
                <w:szCs w:val="28"/>
                <w:vertAlign w:val="superscript"/>
              </w:rPr>
              <w:t>th</w:t>
            </w:r>
            <w:r w:rsidR="00973327">
              <w:rPr>
                <w:rFonts w:ascii="TH SarabunPSK" w:hAnsi="TH SarabunPSK" w:cs="TH SarabunPSK"/>
                <w:color w:val="000066"/>
                <w:sz w:val="28"/>
                <w:szCs w:val="28"/>
              </w:rPr>
              <w:t xml:space="preserve"> National Science Research </w:t>
            </w:r>
            <w:r w:rsidR="000E18E5" w:rsidRPr="000024B4">
              <w:rPr>
                <w:rFonts w:ascii="TH SarabunPSK" w:hAnsi="TH SarabunPSK" w:cs="TH SarabunPSK"/>
                <w:color w:val="000066"/>
                <w:sz w:val="28"/>
                <w:szCs w:val="28"/>
              </w:rPr>
              <w:t>Conference</w:t>
            </w:r>
            <w:r w:rsidR="00973327">
              <w:rPr>
                <w:rFonts w:ascii="TH SarabunPSK" w:hAnsi="TH SarabunPSK" w:cs="TH SarabunPSK"/>
                <w:color w:val="000066"/>
                <w:sz w:val="28"/>
                <w:szCs w:val="28"/>
              </w:rPr>
              <w:t>; Oral Presentation</w:t>
            </w:r>
          </w:p>
          <w:p w:rsidR="00B62685" w:rsidRPr="00060A19" w:rsidRDefault="00B62685" w:rsidP="00B62685">
            <w:pPr>
              <w:spacing w:before="0" w:after="0" w:line="24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23 </w:t>
            </w:r>
            <w:r w:rsidRPr="00060A19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t xml:space="preserve">เมษายน </w:t>
            </w:r>
            <w:r w:rsidRPr="00060A19"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>255</w:t>
            </w: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9: </w:t>
            </w:r>
            <w:r w:rsidRPr="00060A19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t>เข้าร่วม</w:t>
            </w:r>
            <w:r>
              <w:rPr>
                <w:rFonts w:ascii="TH SarabunPSK" w:hAnsi="TH SarabunPSK" w:cs="TH SarabunPSK" w:hint="cs"/>
                <w:color w:val="002060"/>
                <w:sz w:val="28"/>
                <w:szCs w:val="28"/>
                <w:cs/>
                <w:lang w:bidi="th-TH"/>
              </w:rPr>
              <w:t xml:space="preserve">นำเสนอผลงานประเภท </w:t>
            </w: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Oral Presentation </w:t>
            </w:r>
            <w:r>
              <w:rPr>
                <w:rFonts w:ascii="TH SarabunPSK" w:hAnsi="TH SarabunPSK" w:cs="TH SarabunPSK" w:hint="cs"/>
                <w:color w:val="002060"/>
                <w:sz w:val="28"/>
                <w:szCs w:val="28"/>
                <w:cs/>
                <w:lang w:bidi="th-TH"/>
              </w:rPr>
              <w:t>ใน</w:t>
            </w:r>
            <w:r w:rsidRPr="00060A19">
              <w:rPr>
                <w:rFonts w:ascii="TH SarabunPSK" w:hAnsi="TH SarabunPSK" w:cs="TH SarabunPSK"/>
                <w:color w:val="002060"/>
                <w:sz w:val="28"/>
                <w:szCs w:val="28"/>
                <w:cs/>
                <w:lang w:bidi="th-TH"/>
              </w:rPr>
              <w:t xml:space="preserve">การประชุมวิชาการคณิตศาสตร์ประยุกต์ ระดับปริญญาตรี ครั้งที่ </w:t>
            </w:r>
            <w:r>
              <w:rPr>
                <w:rFonts w:ascii="TH SarabunPSK" w:hAnsi="TH SarabunPSK" w:cs="TH SarabunPSK"/>
                <w:color w:val="002060"/>
                <w:sz w:val="28"/>
                <w:szCs w:val="28"/>
                <w:lang w:bidi="th-TH"/>
              </w:rPr>
              <w:t xml:space="preserve">5 </w:t>
            </w:r>
            <w:r w:rsidRPr="00060A1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584070" w:rsidRPr="00B62685" w:rsidRDefault="00B62685" w:rsidP="00B62685">
            <w:pPr>
              <w:spacing w:before="0" w:line="240" w:lineRule="auto"/>
              <w:rPr>
                <w:rFonts w:ascii="TH SarabunPSK" w:hAnsi="TH SarabunPSK" w:cs="TH SarabunPSK"/>
                <w:color w:val="141823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23 April 2016:</w:t>
            </w:r>
            <w:r w:rsidRPr="000024B4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 xml:space="preserve"> </w:t>
            </w:r>
            <w:r w:rsidR="00973327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>Participate in The 5</w:t>
            </w:r>
            <w:r w:rsidR="00973327" w:rsidRPr="00973327">
              <w:rPr>
                <w:rFonts w:ascii="TH SarabunPSK" w:hAnsi="TH SarabunPSK" w:cs="TH SarabunPSK"/>
                <w:color w:val="000066"/>
                <w:sz w:val="28"/>
                <w:szCs w:val="28"/>
                <w:vertAlign w:val="superscript"/>
                <w:lang w:bidi="th-TH"/>
              </w:rPr>
              <w:t>th</w:t>
            </w:r>
            <w:r w:rsidR="00973327">
              <w:rPr>
                <w:rFonts w:ascii="TH SarabunPSK" w:hAnsi="TH SarabunPSK" w:cs="TH SarabunPSK"/>
                <w:color w:val="000066"/>
                <w:sz w:val="28"/>
                <w:szCs w:val="28"/>
                <w:lang w:bidi="th-TH"/>
              </w:rPr>
              <w:t xml:space="preserve"> </w:t>
            </w:r>
            <w:r w:rsidRPr="000024B4">
              <w:rPr>
                <w:rFonts w:ascii="TH SarabunPSK" w:hAnsi="TH SarabunPSK" w:cs="TH SarabunPSK"/>
                <w:color w:val="000066"/>
                <w:sz w:val="28"/>
                <w:szCs w:val="28"/>
              </w:rPr>
              <w:t>Undergraduate Applied Mathematics Conference</w:t>
            </w:r>
            <w:r w:rsidR="00973327">
              <w:rPr>
                <w:rFonts w:ascii="TH SarabunPSK" w:hAnsi="TH SarabunPSK" w:cs="TH SarabunPSK"/>
                <w:color w:val="000066"/>
                <w:sz w:val="28"/>
                <w:szCs w:val="28"/>
              </w:rPr>
              <w:t>; Oral Presentation</w:t>
            </w:r>
          </w:p>
        </w:tc>
      </w:tr>
      <w:tr w:rsidR="008B4DC2" w:rsidTr="00325B41">
        <w:tc>
          <w:tcPr>
            <w:tcW w:w="1844" w:type="dxa"/>
          </w:tcPr>
          <w:p w:rsidR="008B4DC2" w:rsidRPr="001C014B" w:rsidRDefault="001129CE" w:rsidP="00DB0638">
            <w:pPr>
              <w:pStyle w:val="Heading1"/>
              <w:spacing w:line="240" w:lineRule="auto"/>
              <w:jc w:val="left"/>
              <w:rPr>
                <w:color w:val="1F3864" w:themeColor="accent5" w:themeShade="80"/>
                <w:lang w:bidi="th-TH"/>
              </w:rPr>
            </w:pPr>
            <w:r w:rsidRPr="00B62685">
              <w:rPr>
                <w:rFonts w:ascii="TH SarabunPSK" w:hAnsi="TH SarabunPSK" w:cs="TH SarabunPSK"/>
                <w:b/>
                <w:bCs/>
                <w:color w:val="006600"/>
                <w:sz w:val="30"/>
                <w:szCs w:val="30"/>
                <w:cs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  <w:t>ทักษะแ</w:t>
            </w:r>
            <w:r w:rsidRPr="00B62685">
              <w:rPr>
                <w:rFonts w:ascii="TH SarabunPSK" w:hAnsi="TH SarabunPSK" w:cs="TH SarabunPSK" w:hint="cs"/>
                <w:b/>
                <w:bCs/>
                <w:color w:val="006600"/>
                <w:sz w:val="30"/>
                <w:szCs w:val="30"/>
                <w:cs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  <w:t xml:space="preserve">ละ  </w:t>
            </w:r>
            <w:r w:rsidRPr="00B62685">
              <w:rPr>
                <w:rFonts w:ascii="TH SarabunPSK" w:hAnsi="TH SarabunPSK" w:cs="TH SarabunPSK"/>
                <w:b/>
                <w:bCs/>
                <w:color w:val="006600"/>
                <w:sz w:val="30"/>
                <w:szCs w:val="30"/>
                <w:cs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  <w:br/>
            </w:r>
            <w:r w:rsidRPr="00B62685">
              <w:rPr>
                <w:rFonts w:ascii="TH SarabunPSK" w:hAnsi="TH SarabunPSK" w:cs="TH SarabunPSK" w:hint="cs"/>
                <w:b/>
                <w:bCs/>
                <w:color w:val="006600"/>
                <w:sz w:val="30"/>
                <w:szCs w:val="30"/>
                <w:cs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  <w:t xml:space="preserve">         </w:t>
            </w:r>
            <w:r w:rsidR="008B4DC2" w:rsidRPr="00B62685">
              <w:rPr>
                <w:rFonts w:ascii="TH SarabunPSK" w:hAnsi="TH SarabunPSK" w:cs="TH SarabunPSK" w:hint="cs"/>
                <w:b/>
                <w:bCs/>
                <w:color w:val="006600"/>
                <w:sz w:val="30"/>
                <w:szCs w:val="30"/>
                <w:cs/>
                <w:lang w:bidi="th-TH"/>
                <w14:textFill>
                  <w14:solidFill>
                    <w14:srgbClr w14:val="006600">
                      <w14:lumMod w14:val="50000"/>
                    </w14:srgbClr>
                  </w14:solidFill>
                </w14:textFill>
              </w:rPr>
              <w:t>ความสามารถ</w:t>
            </w:r>
            <w:r w:rsidR="008B4DC2" w:rsidRPr="001C014B">
              <w:rPr>
                <w:color w:val="1F3864" w:themeColor="accent5" w:themeShade="80"/>
                <w:cs/>
                <w:lang w:bidi="th-TH"/>
              </w:rPr>
              <w:br/>
            </w:r>
            <w:r w:rsidR="008B4DC2" w:rsidRPr="00265F15">
              <w:rPr>
                <w:color w:val="009900"/>
              </w:rPr>
              <w:t>Skills &amp; Abilities</w:t>
            </w:r>
          </w:p>
        </w:tc>
        <w:tc>
          <w:tcPr>
            <w:tcW w:w="284" w:type="dxa"/>
          </w:tcPr>
          <w:p w:rsidR="008B4DC2" w:rsidRPr="001C014B" w:rsidRDefault="00106F2A" w:rsidP="008B4DC2">
            <w:pPr>
              <w:rPr>
                <w:color w:val="1F3864" w:themeColor="accent5" w:themeShade="80"/>
              </w:rPr>
            </w:pPr>
            <w:r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6667E75" wp14:editId="650E2A3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747700</wp:posOffset>
                      </wp:positionV>
                      <wp:extent cx="2696845" cy="29527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684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5B41" w:rsidRPr="00106F2A" w:rsidRDefault="00325B41" w:rsidP="00106F2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106F2A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</w:rPr>
                                    <w:t xml:space="preserve">Typing: Thai </w:t>
                                  </w:r>
                                  <w:r w:rsidR="00106F2A" w:rsidRPr="00106F2A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</w:rPr>
                                    <w:t>40-60 word/minute, English 20-30 word/minute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67E75" id="Text Box 5" o:spid="_x0000_s1028" type="#_x0000_t202" style="position:absolute;margin-left:.75pt;margin-top:58.85pt;width:212.35pt;height:23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" filled="f" stroked="f" strokeweight=".5pt">
                      <v:textbox>
                        <w:txbxContent>
                          <w:p w:rsidR="00325B41" w:rsidRPr="00106F2A" w:rsidRDefault="00325B41" w:rsidP="00106F2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</w:rPr>
                            </w:pPr>
                            <w:r w:rsidRPr="00106F2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</w:rPr>
                              <w:t xml:space="preserve">Typing: Thai </w:t>
                            </w:r>
                            <w:r w:rsidR="00106F2A" w:rsidRPr="00106F2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</w:rPr>
                              <w:t>40-60 word/minute, English 20-30 word/minute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B760A65" wp14:editId="2A79A80C">
                      <wp:simplePos x="0" y="0"/>
                      <wp:positionH relativeFrom="column">
                        <wp:posOffset>10542</wp:posOffset>
                      </wp:positionH>
                      <wp:positionV relativeFrom="paragraph">
                        <wp:posOffset>592353</wp:posOffset>
                      </wp:positionV>
                      <wp:extent cx="1770278" cy="295275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0278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79A1" w:rsidRPr="00F822BF" w:rsidRDefault="001079A1" w:rsidP="00F822B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3300"/>
                                    </w:rPr>
                                  </w:pPr>
                                  <w:r w:rsidRPr="00F822B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3300"/>
                                    </w:rPr>
                                    <w:t>Microsoft Word, Excel and Power Point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60A65" id="Text Box 71" o:spid="_x0000_s1029" type="#_x0000_t202" style="position:absolute;margin-left:.85pt;margin-top:46.65pt;width:139.4pt;height:23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EFgQIAAGsFAAAOAAAAZHJzL2Uyb0RvYy54bWysVN9P2zAQfp+0/8Hy+0hbKB0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" filled="f" stroked="f" strokeweight=".5pt">
                      <v:textbox>
                        <w:txbxContent>
                          <w:p w:rsidR="001079A1" w:rsidRPr="00F822BF" w:rsidRDefault="001079A1" w:rsidP="00F822B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3300"/>
                              </w:rPr>
                            </w:pPr>
                            <w:r w:rsidRPr="00F822BF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3300"/>
                              </w:rPr>
                              <w:t>Microsoft Word, Excel and Power Point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58" w:type="dxa"/>
          </w:tcPr>
          <w:p w:rsidR="001129CE" w:rsidRDefault="00F822BF" w:rsidP="008B4DC2">
            <w:r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830A8CE" wp14:editId="1DC8B583">
                      <wp:simplePos x="0" y="0"/>
                      <wp:positionH relativeFrom="column">
                        <wp:posOffset>4296715</wp:posOffset>
                      </wp:positionH>
                      <wp:positionV relativeFrom="paragraph">
                        <wp:posOffset>473710</wp:posOffset>
                      </wp:positionV>
                      <wp:extent cx="899769" cy="295275"/>
                      <wp:effectExtent l="0" t="0" r="0" b="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69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22BF" w:rsidRPr="00F822BF" w:rsidRDefault="00F822BF" w:rsidP="00F822BF">
                                  <w:pPr>
                                    <w:rPr>
                                      <w:b/>
                                      <w:bCs/>
                                      <w:color w:val="FF330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3300"/>
                                    </w:rPr>
                                    <w:t>Native in Thai</w:t>
                                  </w:r>
                                  <w:r w:rsidRPr="00F822BF">
                                    <w:rPr>
                                      <w:b/>
                                      <w:bCs/>
                                      <w:color w:val="FF3300"/>
                                      <w:lang w:bidi="th-TH"/>
                                    </w:rPr>
                                    <w:t>.</w:t>
                                  </w:r>
                                  <w:r w:rsidRPr="00F822BF">
                                    <w:rPr>
                                      <w:b/>
                                      <w:bCs/>
                                      <w:color w:val="FF33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0A8CE" id="Text Box 91" o:spid="_x0000_s1030" type="#_x0000_t202" style="position:absolute;margin-left:338.3pt;margin-top:37.3pt;width:70.85pt;height:23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" filled="f" stroked="f" strokeweight=".5pt">
                      <v:textbox>
                        <w:txbxContent>
                          <w:p w:rsidR="00F822BF" w:rsidRPr="00F822BF" w:rsidRDefault="00F822BF" w:rsidP="00F822BF">
                            <w:pPr>
                              <w:rPr>
                                <w:b/>
                                <w:bCs/>
                                <w:color w:val="FF330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3300"/>
                              </w:rPr>
                              <w:t>Native in Thai</w:t>
                            </w:r>
                            <w:r w:rsidRPr="00F822BF">
                              <w:rPr>
                                <w:b/>
                                <w:bCs/>
                                <w:color w:val="FF3300"/>
                                <w:lang w:bidi="th-TH"/>
                              </w:rPr>
                              <w:t>.</w:t>
                            </w:r>
                            <w:r w:rsidRPr="00F822BF">
                              <w:rPr>
                                <w:b/>
                                <w:bCs/>
                                <w:color w:val="FF33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7E831CA" wp14:editId="61CAEBFF">
                      <wp:simplePos x="0" y="0"/>
                      <wp:positionH relativeFrom="column">
                        <wp:posOffset>1446784</wp:posOffset>
                      </wp:positionH>
                      <wp:positionV relativeFrom="paragraph">
                        <wp:posOffset>591870</wp:posOffset>
                      </wp:positionV>
                      <wp:extent cx="1492301" cy="234086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2301" cy="2340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4DC2" w:rsidRPr="00F822BF" w:rsidRDefault="008B4DC2" w:rsidP="00F822BF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9900"/>
                                    </w:rPr>
                                  </w:pPr>
                                  <w:r w:rsidRPr="00F822BF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9900"/>
                                    </w:rPr>
                                    <w:t>Wolfram Mathematica, MATLAB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831CA" id="Text Box 34" o:spid="_x0000_s1031" type="#_x0000_t202" style="position:absolute;margin-left:113.9pt;margin-top:46.6pt;width:117.5pt;height:18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" filled="f" stroked="f" strokeweight=".5pt">
                      <v:textbox>
                        <w:txbxContent>
                          <w:p w:rsidR="008B4DC2" w:rsidRPr="00F822BF" w:rsidRDefault="008B4DC2" w:rsidP="00F822B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9900"/>
                              </w:rPr>
                            </w:pPr>
                            <w:r w:rsidRPr="00F822BF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9900"/>
                              </w:rPr>
                              <w:t>Wolfram Mathematica, MATLAB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4DC2">
              <w:rPr>
                <w:noProof/>
                <w:lang w:eastAsia="en-US" w:bidi="th-TH"/>
              </w:rPr>
              <w:drawing>
                <wp:inline distT="0" distB="0" distL="0" distR="0" wp14:anchorId="40CC78C4" wp14:editId="7F41DCF4">
                  <wp:extent cx="453798" cy="43815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xcel_logo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02" r="14674"/>
                          <a:stretch/>
                        </pic:blipFill>
                        <pic:spPr bwMode="auto">
                          <a:xfrm>
                            <a:off x="0" y="0"/>
                            <a:ext cx="453798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B4DC2">
              <w:rPr>
                <w:noProof/>
                <w:lang w:eastAsia="en-US" w:bidi="th-TH"/>
              </w:rPr>
              <w:drawing>
                <wp:inline distT="0" distB="0" distL="0" distR="0" wp14:anchorId="1CC6701C" wp14:editId="03C79234">
                  <wp:extent cx="428625" cy="428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swordicon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4DC2">
              <w:rPr>
                <w:noProof/>
                <w:lang w:eastAsia="en-US" w:bidi="th-TH"/>
              </w:rPr>
              <w:drawing>
                <wp:inline distT="0" distB="0" distL="0" distR="0" wp14:anchorId="1A4098EE" wp14:editId="3B37933D">
                  <wp:extent cx="438150" cy="438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PTIC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4DC2">
              <w:t xml:space="preserve"> </w:t>
            </w:r>
            <w:r>
              <w:rPr>
                <w:rFonts w:hint="cs"/>
                <w:cs/>
                <w:lang w:bidi="th-TH"/>
              </w:rPr>
              <w:t xml:space="preserve">      </w:t>
            </w:r>
            <w:r w:rsidR="008B4DC2">
              <w:t xml:space="preserve">   </w:t>
            </w:r>
            <w:r>
              <w:rPr>
                <w:rFonts w:hint="cs"/>
                <w:cs/>
                <w:lang w:bidi="th-TH"/>
              </w:rPr>
              <w:t xml:space="preserve">        </w:t>
            </w:r>
            <w:r>
              <w:rPr>
                <w:noProof/>
                <w:lang w:eastAsia="en-US" w:bidi="th-TH"/>
              </w:rPr>
              <w:drawing>
                <wp:inline distT="0" distB="0" distL="0" distR="0" wp14:anchorId="5E186E83" wp14:editId="6A54923F">
                  <wp:extent cx="407101" cy="413412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athematica-10-spikey.pn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38" t="8809" r="9396" b="8767"/>
                          <a:stretch/>
                        </pic:blipFill>
                        <pic:spPr bwMode="auto">
                          <a:xfrm>
                            <a:off x="0" y="0"/>
                            <a:ext cx="424107" cy="430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 w:bidi="th-TH"/>
              </w:rPr>
              <w:drawing>
                <wp:inline distT="0" distB="0" distL="0" distR="0" wp14:anchorId="497B61FD" wp14:editId="1D6AFE5B">
                  <wp:extent cx="382651" cy="38265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atlab_icon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96" cy="38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cs/>
                <w:lang w:bidi="th-TH"/>
              </w:rPr>
              <w:t xml:space="preserve">                                         </w:t>
            </w:r>
            <w:r>
              <w:rPr>
                <w:noProof/>
                <w:lang w:eastAsia="en-US" w:bidi="th-TH"/>
              </w:rPr>
              <w:drawing>
                <wp:inline distT="0" distB="0" distL="0" distR="0" wp14:anchorId="2CAC9B90" wp14:editId="74D8A71F">
                  <wp:extent cx="887603" cy="390088"/>
                  <wp:effectExtent l="0" t="0" r="825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banner-language.b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642" cy="410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464" w:rsidRDefault="006A34EA" w:rsidP="002002F1">
            <w:r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63B049BF" wp14:editId="7D0A160D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146050</wp:posOffset>
                      </wp:positionV>
                      <wp:extent cx="77470" cy="79375"/>
                      <wp:effectExtent l="0" t="0" r="17780" b="158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4F3BED" id="Oval 11" o:spid="_x0000_s1026" style="position:absolute;margin-left:301.25pt;margin-top:11.5pt;width:6.1pt;height:6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" fillcolor="#747070 [1614]" strokecolor="#747070 [161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A461762" wp14:editId="3DFBB636">
                      <wp:simplePos x="0" y="0"/>
                      <wp:positionH relativeFrom="column">
                        <wp:posOffset>4296105</wp:posOffset>
                      </wp:positionH>
                      <wp:positionV relativeFrom="paragraph">
                        <wp:posOffset>46990</wp:posOffset>
                      </wp:positionV>
                      <wp:extent cx="1309370" cy="482600"/>
                      <wp:effectExtent l="0" t="0" r="0" b="0"/>
                      <wp:wrapNone/>
                      <wp:docPr id="112" name="Text Box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370" cy="48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5015" w:rsidRPr="00A75015" w:rsidRDefault="006A34EA" w:rsidP="00A75015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330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3300"/>
                                    </w:rPr>
                                    <w:t>Fair</w:t>
                                  </w:r>
                                  <w:r w:rsidR="00A75015" w:rsidRPr="00A7501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3300"/>
                                    </w:rPr>
                                    <w:t xml:space="preserve"> in English; listening, </w:t>
                                  </w:r>
                                  <w:r w:rsidR="00A7501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3300"/>
                                    </w:rPr>
                                    <w:t xml:space="preserve"> </w:t>
                                  </w:r>
                                  <w:r w:rsidR="00A75015" w:rsidRPr="00A7501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3300"/>
                                    </w:rPr>
                                    <w:t>speaking and writing.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61762" id="Text Box 112" o:spid="_x0000_s1032" type="#_x0000_t202" style="position:absolute;margin-left:338.3pt;margin-top:3.7pt;width:103.1pt;height:3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" filled="f" stroked="f" strokeweight=".5pt">
                      <v:textbox>
                        <w:txbxContent>
                          <w:p w:rsidR="00A75015" w:rsidRPr="00A75015" w:rsidRDefault="006A34EA" w:rsidP="00A7501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330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3300"/>
                              </w:rPr>
                              <w:t>Fair</w:t>
                            </w:r>
                            <w:r w:rsidR="00A75015" w:rsidRPr="00A7501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3300"/>
                              </w:rPr>
                              <w:t xml:space="preserve"> in English; listening, </w:t>
                            </w:r>
                            <w:r w:rsidR="00A7501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3300"/>
                              </w:rPr>
                              <w:t xml:space="preserve"> </w:t>
                            </w:r>
                            <w:r w:rsidR="00A75015" w:rsidRPr="00A7501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3300"/>
                              </w:rPr>
                              <w:t>speaking and writing.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C8A0483" wp14:editId="55DC200E">
                      <wp:simplePos x="0" y="0"/>
                      <wp:positionH relativeFrom="column">
                        <wp:posOffset>3039745</wp:posOffset>
                      </wp:positionH>
                      <wp:positionV relativeFrom="paragraph">
                        <wp:posOffset>151765</wp:posOffset>
                      </wp:positionV>
                      <wp:extent cx="77470" cy="79375"/>
                      <wp:effectExtent l="0" t="0" r="17780" b="15875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967C8" id="Oval 102" o:spid="_x0000_s1026" style="position:absolute;margin-left:239.35pt;margin-top:11.95pt;width:6.1pt;height:6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HjkwIAAKA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8C6ACB2" wp14:editId="78DC3347">
                      <wp:simplePos x="0" y="0"/>
                      <wp:positionH relativeFrom="column">
                        <wp:posOffset>3166745</wp:posOffset>
                      </wp:positionH>
                      <wp:positionV relativeFrom="paragraph">
                        <wp:posOffset>150495</wp:posOffset>
                      </wp:positionV>
                      <wp:extent cx="77470" cy="79375"/>
                      <wp:effectExtent l="0" t="0" r="17780" b="15875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D9E0AF" id="Oval 103" o:spid="_x0000_s1026" style="position:absolute;margin-left:249.35pt;margin-top:11.85pt;width:6.1pt;height:6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2A82C7F" wp14:editId="78BFC7CB">
                      <wp:simplePos x="0" y="0"/>
                      <wp:positionH relativeFrom="column">
                        <wp:posOffset>3296920</wp:posOffset>
                      </wp:positionH>
                      <wp:positionV relativeFrom="paragraph">
                        <wp:posOffset>152400</wp:posOffset>
                      </wp:positionV>
                      <wp:extent cx="77470" cy="79375"/>
                      <wp:effectExtent l="0" t="0" r="17780" b="15875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0ACC35" id="Oval 104" o:spid="_x0000_s1026" style="position:absolute;margin-left:259.6pt;margin-top:12pt;width:6.1pt;height:6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BQkwIAAKA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060B7C5" wp14:editId="4976F8AD">
                      <wp:simplePos x="0" y="0"/>
                      <wp:positionH relativeFrom="column">
                        <wp:posOffset>3428365</wp:posOffset>
                      </wp:positionH>
                      <wp:positionV relativeFrom="paragraph">
                        <wp:posOffset>150495</wp:posOffset>
                      </wp:positionV>
                      <wp:extent cx="77470" cy="79375"/>
                      <wp:effectExtent l="0" t="0" r="17780" b="15875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7EC583" id="Oval 105" o:spid="_x0000_s1026" style="position:absolute;margin-left:269.95pt;margin-top:11.85pt;width:6.1pt;height:6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42EE547" wp14:editId="461ECC3B">
                      <wp:simplePos x="0" y="0"/>
                      <wp:positionH relativeFrom="column">
                        <wp:posOffset>3564890</wp:posOffset>
                      </wp:positionH>
                      <wp:positionV relativeFrom="paragraph">
                        <wp:posOffset>149225</wp:posOffset>
                      </wp:positionV>
                      <wp:extent cx="77470" cy="79375"/>
                      <wp:effectExtent l="0" t="0" r="17780" b="15875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169D9" id="Oval 106" o:spid="_x0000_s1026" style="position:absolute;margin-left:280.7pt;margin-top:11.75pt;width:6.1pt;height: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68DBB97" wp14:editId="266266A0">
                      <wp:simplePos x="0" y="0"/>
                      <wp:positionH relativeFrom="column">
                        <wp:posOffset>3693160</wp:posOffset>
                      </wp:positionH>
                      <wp:positionV relativeFrom="paragraph">
                        <wp:posOffset>154940</wp:posOffset>
                      </wp:positionV>
                      <wp:extent cx="77470" cy="79375"/>
                      <wp:effectExtent l="0" t="0" r="17780" b="15875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A68716" id="Oval 107" o:spid="_x0000_s1026" style="position:absolute;margin-left:290.8pt;margin-top:12.2pt;width:6.1pt;height:6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807C8A4" wp14:editId="4DA8FE1D">
                      <wp:simplePos x="0" y="0"/>
                      <wp:positionH relativeFrom="column">
                        <wp:posOffset>3825240</wp:posOffset>
                      </wp:positionH>
                      <wp:positionV relativeFrom="paragraph">
                        <wp:posOffset>153670</wp:posOffset>
                      </wp:positionV>
                      <wp:extent cx="77470" cy="79375"/>
                      <wp:effectExtent l="0" t="0" r="17780" b="15875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2D2410" id="Oval 108" o:spid="_x0000_s1026" style="position:absolute;margin-left:301.2pt;margin-top:12.1pt;width:6.1pt;height:6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LskwIAAKA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72983C3" wp14:editId="3EB0B8E4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152400</wp:posOffset>
                      </wp:positionV>
                      <wp:extent cx="77470" cy="79375"/>
                      <wp:effectExtent l="0" t="0" r="17780" b="15875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F5E7C" id="Oval 109" o:spid="_x0000_s1026" style="position:absolute;margin-left:311.75pt;margin-top:12pt;width:6.1pt;height:6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" fillcolor="#747070 [1614]" strokecolor="#747070 [161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CB1CFA2" wp14:editId="6C77344B">
                      <wp:simplePos x="0" y="0"/>
                      <wp:positionH relativeFrom="column">
                        <wp:posOffset>4086225</wp:posOffset>
                      </wp:positionH>
                      <wp:positionV relativeFrom="paragraph">
                        <wp:posOffset>153670</wp:posOffset>
                      </wp:positionV>
                      <wp:extent cx="77470" cy="79375"/>
                      <wp:effectExtent l="0" t="0" r="17780" b="15875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90FD7D" id="Oval 110" o:spid="_x0000_s1026" style="position:absolute;margin-left:321.75pt;margin-top:12.1pt;width:6.1pt;height:6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" fillcolor="#747070 [1614]" strokecolor="#747070 [1614]" strokeweight="1.5pt">
                      <v:stroke endcap="round"/>
                    </v:oval>
                  </w:pict>
                </mc:Fallback>
              </mc:AlternateContent>
            </w:r>
            <w:r w:rsidR="00A75015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41E1529" wp14:editId="011E9FBD">
                      <wp:simplePos x="0" y="0"/>
                      <wp:positionH relativeFrom="column">
                        <wp:posOffset>4219270</wp:posOffset>
                      </wp:positionH>
                      <wp:positionV relativeFrom="paragraph">
                        <wp:posOffset>149860</wp:posOffset>
                      </wp:positionV>
                      <wp:extent cx="77470" cy="79375"/>
                      <wp:effectExtent l="0" t="0" r="17780" b="15875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A27A8A" id="Oval 111" o:spid="_x0000_s1026" style="position:absolute;margin-left:332.25pt;margin-top:11.8pt;width:6.1pt;height:6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" fillcolor="#747070 [1614]" strokecolor="#747070 [161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EE2C0F9" wp14:editId="2C11C37C">
                      <wp:simplePos x="0" y="0"/>
                      <wp:positionH relativeFrom="column">
                        <wp:posOffset>4223385</wp:posOffset>
                      </wp:positionH>
                      <wp:positionV relativeFrom="paragraph">
                        <wp:posOffset>3175</wp:posOffset>
                      </wp:positionV>
                      <wp:extent cx="77470" cy="79375"/>
                      <wp:effectExtent l="0" t="0" r="17780" b="15875"/>
                      <wp:wrapNone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59D173" id="Oval 90" o:spid="_x0000_s1026" style="position:absolute;margin-left:332.55pt;margin-top:.25pt;width:6.1pt;height:6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08545C6" wp14:editId="53D29754">
                      <wp:simplePos x="0" y="0"/>
                      <wp:positionH relativeFrom="column">
                        <wp:posOffset>4090670</wp:posOffset>
                      </wp:positionH>
                      <wp:positionV relativeFrom="paragraph">
                        <wp:posOffset>6985</wp:posOffset>
                      </wp:positionV>
                      <wp:extent cx="77470" cy="79375"/>
                      <wp:effectExtent l="0" t="0" r="17780" b="15875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E7DA66" id="Oval 89" o:spid="_x0000_s1026" style="position:absolute;margin-left:322.1pt;margin-top:.55pt;width:6.1pt;height:6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104644E" wp14:editId="3088E8AB">
                      <wp:simplePos x="0" y="0"/>
                      <wp:positionH relativeFrom="column">
                        <wp:posOffset>3963670</wp:posOffset>
                      </wp:positionH>
                      <wp:positionV relativeFrom="paragraph">
                        <wp:posOffset>5715</wp:posOffset>
                      </wp:positionV>
                      <wp:extent cx="77470" cy="79375"/>
                      <wp:effectExtent l="0" t="0" r="17780" b="15875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4C6345" id="Oval 88" o:spid="_x0000_s1026" style="position:absolute;margin-left:312.1pt;margin-top:.45pt;width:6.1pt;height: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F52A3EB" wp14:editId="70671FE5">
                      <wp:simplePos x="0" y="0"/>
                      <wp:positionH relativeFrom="column">
                        <wp:posOffset>3829685</wp:posOffset>
                      </wp:positionH>
                      <wp:positionV relativeFrom="paragraph">
                        <wp:posOffset>6985</wp:posOffset>
                      </wp:positionV>
                      <wp:extent cx="77470" cy="79375"/>
                      <wp:effectExtent l="0" t="0" r="17780" b="15875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D0600" id="Oval 87" o:spid="_x0000_s1026" style="position:absolute;margin-left:301.55pt;margin-top:.55pt;width:6.1pt;height: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F3F96DE" wp14:editId="058B9419">
                      <wp:simplePos x="0" y="0"/>
                      <wp:positionH relativeFrom="column">
                        <wp:posOffset>3697605</wp:posOffset>
                      </wp:positionH>
                      <wp:positionV relativeFrom="paragraph">
                        <wp:posOffset>8255</wp:posOffset>
                      </wp:positionV>
                      <wp:extent cx="77470" cy="79375"/>
                      <wp:effectExtent l="0" t="0" r="17780" b="15875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641ED2" id="Oval 86" o:spid="_x0000_s1026" style="position:absolute;margin-left:291.15pt;margin-top:.65pt;width:6.1pt;height: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6BD4791" wp14:editId="366F6044">
                      <wp:simplePos x="0" y="0"/>
                      <wp:positionH relativeFrom="column">
                        <wp:posOffset>3569335</wp:posOffset>
                      </wp:positionH>
                      <wp:positionV relativeFrom="paragraph">
                        <wp:posOffset>2540</wp:posOffset>
                      </wp:positionV>
                      <wp:extent cx="77470" cy="79375"/>
                      <wp:effectExtent l="0" t="0" r="17780" b="15875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7992C4" id="Oval 85" o:spid="_x0000_s1026" style="position:absolute;margin-left:281.05pt;margin-top:.2pt;width:6.1pt;height: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9CCDB54" wp14:editId="7307226B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3810</wp:posOffset>
                      </wp:positionV>
                      <wp:extent cx="77470" cy="79375"/>
                      <wp:effectExtent l="0" t="0" r="17780" b="15875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98A066" id="Oval 84" o:spid="_x0000_s1026" style="position:absolute;margin-left:270.3pt;margin-top:.3pt;width:6.1pt;height:6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BNkgIAAJ4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3C05B34" wp14:editId="3577CF4E">
                      <wp:simplePos x="0" y="0"/>
                      <wp:positionH relativeFrom="column">
                        <wp:posOffset>3301365</wp:posOffset>
                      </wp:positionH>
                      <wp:positionV relativeFrom="paragraph">
                        <wp:posOffset>5715</wp:posOffset>
                      </wp:positionV>
                      <wp:extent cx="77470" cy="79375"/>
                      <wp:effectExtent l="0" t="0" r="17780" b="15875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531B00" id="Oval 83" o:spid="_x0000_s1026" style="position:absolute;margin-left:259.95pt;margin-top:.45pt;width:6.1pt;height:6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058AF16" wp14:editId="7541D154">
                      <wp:simplePos x="0" y="0"/>
                      <wp:positionH relativeFrom="column">
                        <wp:posOffset>3171190</wp:posOffset>
                      </wp:positionH>
                      <wp:positionV relativeFrom="paragraph">
                        <wp:posOffset>3810</wp:posOffset>
                      </wp:positionV>
                      <wp:extent cx="77470" cy="79375"/>
                      <wp:effectExtent l="0" t="0" r="17780" b="15875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5C8956" id="Oval 82" o:spid="_x0000_s1026" style="position:absolute;margin-left:249.7pt;margin-top:.3pt;width:6.1pt;height:6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7AkgIAAJ4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9088AC2" wp14:editId="57C02F6F">
                      <wp:simplePos x="0" y="0"/>
                      <wp:positionH relativeFrom="column">
                        <wp:posOffset>3044520</wp:posOffset>
                      </wp:positionH>
                      <wp:positionV relativeFrom="paragraph">
                        <wp:posOffset>5080</wp:posOffset>
                      </wp:positionV>
                      <wp:extent cx="77470" cy="79375"/>
                      <wp:effectExtent l="0" t="0" r="17780" b="15875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94A84B" id="Oval 81" o:spid="_x0000_s1026" style="position:absolute;margin-left:239.75pt;margin-top:.4pt;width:6.1pt;height:6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FrkgIAAJ4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2E89204" wp14:editId="2F364B04">
                      <wp:simplePos x="0" y="0"/>
                      <wp:positionH relativeFrom="column">
                        <wp:posOffset>2708910</wp:posOffset>
                      </wp:positionH>
                      <wp:positionV relativeFrom="paragraph">
                        <wp:posOffset>3175</wp:posOffset>
                      </wp:positionV>
                      <wp:extent cx="77470" cy="79375"/>
                      <wp:effectExtent l="0" t="0" r="17780" b="15875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055910" id="Oval 80" o:spid="_x0000_s1026" style="position:absolute;margin-left:213.3pt;margin-top:.25pt;width:6.1pt;height: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" fillcolor="#747070 [1614]" strokecolor="#747070 [161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0E8AEB2" wp14:editId="0982D622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6985</wp:posOffset>
                      </wp:positionV>
                      <wp:extent cx="77470" cy="79375"/>
                      <wp:effectExtent l="0" t="0" r="17780" b="15875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0ACB33" id="Oval 79" o:spid="_x0000_s1026" style="position:absolute;margin-left:202.85pt;margin-top:.55pt;width:6.1pt;height: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" fillcolor="#747070 [1614]" strokecolor="#747070 [161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B5D864D" wp14:editId="4DF641C4">
                      <wp:simplePos x="0" y="0"/>
                      <wp:positionH relativeFrom="column">
                        <wp:posOffset>2449195</wp:posOffset>
                      </wp:positionH>
                      <wp:positionV relativeFrom="paragraph">
                        <wp:posOffset>5715</wp:posOffset>
                      </wp:positionV>
                      <wp:extent cx="77470" cy="79375"/>
                      <wp:effectExtent l="0" t="0" r="17780" b="15875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B033D" id="Oval 78" o:spid="_x0000_s1026" style="position:absolute;margin-left:192.85pt;margin-top:.45pt;width:6.1pt;height: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" fillcolor="#747070 [1614]" strokecolor="#747070 [161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B45D78A" wp14:editId="416AB315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6985</wp:posOffset>
                      </wp:positionV>
                      <wp:extent cx="77470" cy="79375"/>
                      <wp:effectExtent l="0" t="0" r="17780" b="15875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3DCB0F" id="Oval 77" o:spid="_x0000_s1026" style="position:absolute;margin-left:182.3pt;margin-top:.55pt;width:6.1pt;height:6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565007A" wp14:editId="7ED0059C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8255</wp:posOffset>
                      </wp:positionV>
                      <wp:extent cx="77470" cy="79375"/>
                      <wp:effectExtent l="0" t="0" r="17780" b="15875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15ED04" id="Oval 76" o:spid="_x0000_s1026" style="position:absolute;margin-left:171.9pt;margin-top:.65pt;width:6.1pt;height: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D7421D8" wp14:editId="3B430BCC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2540</wp:posOffset>
                      </wp:positionV>
                      <wp:extent cx="77470" cy="79375"/>
                      <wp:effectExtent l="0" t="0" r="17780" b="1587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D6B0FB" id="Oval 75" o:spid="_x0000_s1026" style="position:absolute;margin-left:161.8pt;margin-top:.2pt;width:6.1pt;height: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tvBkQIAAJ4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6287105" wp14:editId="2884937A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3810</wp:posOffset>
                      </wp:positionV>
                      <wp:extent cx="77470" cy="79375"/>
                      <wp:effectExtent l="0" t="0" r="17780" b="15875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7345C7" id="Oval 74" o:spid="_x0000_s1026" style="position:absolute;margin-left:151.05pt;margin-top:.3pt;width:6.1pt;height:6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11A6DD1" wp14:editId="6DF38AC5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5715</wp:posOffset>
                      </wp:positionV>
                      <wp:extent cx="77470" cy="79375"/>
                      <wp:effectExtent l="0" t="0" r="17780" b="15875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27154" id="Oval 73" o:spid="_x0000_s1026" style="position:absolute;margin-left:140.7pt;margin-top:.45pt;width:6.1pt;height: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31F88FA" wp14:editId="5BD6A2EE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3810</wp:posOffset>
                      </wp:positionV>
                      <wp:extent cx="77470" cy="79375"/>
                      <wp:effectExtent l="0" t="0" r="17780" b="15875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946E81" id="Oval 69" o:spid="_x0000_s1026" style="position:absolute;margin-left:130.45pt;margin-top:.3pt;width:6.1pt;height: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4356292" wp14:editId="1F135A46">
                      <wp:simplePos x="0" y="0"/>
                      <wp:positionH relativeFrom="column">
                        <wp:posOffset>1530045</wp:posOffset>
                      </wp:positionH>
                      <wp:positionV relativeFrom="paragraph">
                        <wp:posOffset>5080</wp:posOffset>
                      </wp:positionV>
                      <wp:extent cx="77470" cy="79375"/>
                      <wp:effectExtent l="0" t="0" r="17780" b="15875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8DB0AA" id="Oval 68" o:spid="_x0000_s1026" style="position:absolute;margin-left:120.5pt;margin-top:.4pt;width:6.1pt;height: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47B0419" wp14:editId="3E5916A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5080</wp:posOffset>
                      </wp:positionV>
                      <wp:extent cx="77470" cy="79375"/>
                      <wp:effectExtent l="0" t="0" r="17780" b="158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036749" id="Oval 21" o:spid="_x0000_s1026" style="position:absolute;margin-left:1.8pt;margin-top:.4pt;width:6.1pt;height:6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rYkQIAAJ4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AC73A97" wp14:editId="481FB3F5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3810</wp:posOffset>
                      </wp:positionV>
                      <wp:extent cx="77470" cy="79375"/>
                      <wp:effectExtent l="0" t="0" r="17780" b="1587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14DFB1" id="Oval 31" o:spid="_x0000_s1026" style="position:absolute;margin-left:11.8pt;margin-top:.3pt;width:6.1pt;height: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34796A6" wp14:editId="6C6B0D35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5715</wp:posOffset>
                      </wp:positionV>
                      <wp:extent cx="77470" cy="79375"/>
                      <wp:effectExtent l="0" t="0" r="17780" b="1587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58504" id="Oval 38" o:spid="_x0000_s1026" style="position:absolute;margin-left:22.05pt;margin-top:.45pt;width:6.1pt;height: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1E69F38" wp14:editId="67770693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3810</wp:posOffset>
                      </wp:positionV>
                      <wp:extent cx="77470" cy="79375"/>
                      <wp:effectExtent l="0" t="0" r="17780" b="1587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7CFCC8" id="Oval 39" o:spid="_x0000_s1026" style="position:absolute;margin-left:32.4pt;margin-top:.3pt;width:6.1pt;height:6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C44306F" wp14:editId="3F02F5E8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2540</wp:posOffset>
                      </wp:positionV>
                      <wp:extent cx="77470" cy="79375"/>
                      <wp:effectExtent l="0" t="0" r="17780" b="1587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139F21" id="Oval 41" o:spid="_x0000_s1026" style="position:absolute;margin-left:43.15pt;margin-top:.2pt;width:6.1pt;height: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cy2kQIAAJ4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FA0881D" wp14:editId="7C92C1A2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8255</wp:posOffset>
                      </wp:positionV>
                      <wp:extent cx="77470" cy="79375"/>
                      <wp:effectExtent l="0" t="0" r="17780" b="15875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E674F3" id="Oval 49" o:spid="_x0000_s1026" style="position:absolute;margin-left:53.25pt;margin-top:.65pt;width:6.1pt;height: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51B62DB" wp14:editId="26AC40E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6985</wp:posOffset>
                      </wp:positionV>
                      <wp:extent cx="77470" cy="79375"/>
                      <wp:effectExtent l="0" t="0" r="17780" b="15875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652748" id="Oval 50" o:spid="_x0000_s1026" style="position:absolute;margin-left:63.65pt;margin-top:.55pt;width:6.1pt;height: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942B37D" wp14:editId="4EEC8685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5715</wp:posOffset>
                      </wp:positionV>
                      <wp:extent cx="77470" cy="79375"/>
                      <wp:effectExtent l="0" t="0" r="17780" b="15875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D96167" id="Oval 65" o:spid="_x0000_s1026" style="position:absolute;margin-left:74.2pt;margin-top:.45pt;width:6.1pt;height: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" fillcolor="#5b9bd5 [3204]" strokecolor="#2e74b5 [240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2F17A6D" wp14:editId="64F286D4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6985</wp:posOffset>
                      </wp:positionV>
                      <wp:extent cx="77470" cy="79375"/>
                      <wp:effectExtent l="0" t="0" r="17780" b="15875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FCBBE2" id="Oval 66" o:spid="_x0000_s1026" style="position:absolute;margin-left:84.2pt;margin-top:.55pt;width:6.1pt;height:6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" fillcolor="#747070 [1614]" strokecolor="#747070 [1614]" strokeweight="1.5pt">
                      <v:stroke endcap="round"/>
                    </v:oval>
                  </w:pict>
                </mc:Fallback>
              </mc:AlternateContent>
            </w:r>
            <w:r w:rsidR="00F822BF">
              <w:rPr>
                <w:noProof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72B6E0C" wp14:editId="6829A5F0">
                      <wp:simplePos x="0" y="0"/>
                      <wp:positionH relativeFrom="column">
                        <wp:posOffset>1202385</wp:posOffset>
                      </wp:positionH>
                      <wp:positionV relativeFrom="paragraph">
                        <wp:posOffset>3175</wp:posOffset>
                      </wp:positionV>
                      <wp:extent cx="77470" cy="79375"/>
                      <wp:effectExtent l="0" t="0" r="17780" b="15875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566AE7" id="Oval 67" o:spid="_x0000_s1026" style="position:absolute;margin-left:94.7pt;margin-top:.25pt;width:6.1pt;height:6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" fillcolor="#747070 [1614]" strokecolor="#747070 [1614]" strokeweight="1.5pt">
                      <v:stroke endcap="round"/>
                    </v:oval>
                  </w:pict>
                </mc:Fallback>
              </mc:AlternateContent>
            </w:r>
            <w:r w:rsidR="008B4DC2">
              <w:t xml:space="preserve">  </w:t>
            </w:r>
          </w:p>
        </w:tc>
      </w:tr>
    </w:tbl>
    <w:p w:rsidR="00F64E06" w:rsidRDefault="00F64E06"/>
    <w:sectPr w:rsidR="00F64E06" w:rsidSect="000E4054">
      <w:footerReference w:type="default" r:id="rId20"/>
      <w:pgSz w:w="12240" w:h="15840" w:code="1"/>
      <w:pgMar w:top="907" w:right="1077" w:bottom="1077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B8A" w:rsidRDefault="00DB1B8A">
      <w:pPr>
        <w:spacing w:before="0" w:after="0" w:line="240" w:lineRule="auto"/>
      </w:pPr>
      <w:r>
        <w:separator/>
      </w:r>
    </w:p>
    <w:p w:rsidR="00DB1B8A" w:rsidRDefault="00DB1B8A"/>
    <w:p w:rsidR="00DB1B8A" w:rsidRDefault="00DB1B8A"/>
  </w:endnote>
  <w:endnote w:type="continuationSeparator" w:id="0">
    <w:p w:rsidR="00DB1B8A" w:rsidRDefault="00DB1B8A">
      <w:pPr>
        <w:spacing w:before="0" w:after="0" w:line="240" w:lineRule="auto"/>
      </w:pPr>
      <w:r>
        <w:continuationSeparator/>
      </w:r>
    </w:p>
    <w:p w:rsidR="00DB1B8A" w:rsidRDefault="00DB1B8A"/>
    <w:p w:rsidR="00DB1B8A" w:rsidRDefault="00DB1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AD8" w:rsidRDefault="00030AD8">
    <w:pPr>
      <w:pStyle w:val="Footer"/>
      <w:pBdr>
        <w:left w:val="single" w:sz="2" w:space="0" w:color="FFFFFF" w:themeColor="background1"/>
      </w:pBdr>
      <w:ind w:left="0" w:right="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A34EA">
      <w:rPr>
        <w:noProof/>
      </w:rPr>
      <w:t>2</w:t>
    </w:r>
    <w:r>
      <w:fldChar w:fldCharType="end"/>
    </w:r>
    <w:r>
      <w:ptab w:relativeTo="margin" w:alignment="right" w:leader="none"/>
    </w:r>
    <w:sdt>
      <w:sdtPr>
        <w:alias w:val="Your Name"/>
        <w:tag w:val=""/>
        <w:id w:val="913902847"/>
        <w:placeholder>
          <w:docPart w:val="8F210865CB1B423F8828A3D3122ED7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cs"/>
            <w:lang w:bidi="th-TH"/>
          </w:rPr>
          <w:t>Miss Supatra Suebthep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B8A" w:rsidRDefault="00DB1B8A">
      <w:pPr>
        <w:spacing w:before="0" w:after="0" w:line="240" w:lineRule="auto"/>
      </w:pPr>
      <w:r>
        <w:separator/>
      </w:r>
    </w:p>
    <w:p w:rsidR="00DB1B8A" w:rsidRDefault="00DB1B8A"/>
    <w:p w:rsidR="00DB1B8A" w:rsidRDefault="00DB1B8A"/>
  </w:footnote>
  <w:footnote w:type="continuationSeparator" w:id="0">
    <w:p w:rsidR="00DB1B8A" w:rsidRDefault="00DB1B8A">
      <w:pPr>
        <w:spacing w:before="0" w:after="0" w:line="240" w:lineRule="auto"/>
      </w:pPr>
      <w:r>
        <w:continuationSeparator/>
      </w:r>
    </w:p>
    <w:p w:rsidR="00DB1B8A" w:rsidRDefault="00DB1B8A"/>
    <w:p w:rsidR="00DB1B8A" w:rsidRDefault="00DB1B8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55E17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3FC2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2202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27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0722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14471E"/>
    <w:multiLevelType w:val="hybridMultilevel"/>
    <w:tmpl w:val="5E1832F2"/>
    <w:lvl w:ilvl="0" w:tplc="DB1678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C5"/>
    <w:rsid w:val="000024B4"/>
    <w:rsid w:val="00030AD8"/>
    <w:rsid w:val="00060A19"/>
    <w:rsid w:val="00061E1A"/>
    <w:rsid w:val="000A49E0"/>
    <w:rsid w:val="000D6FAC"/>
    <w:rsid w:val="000E18E5"/>
    <w:rsid w:val="000E4054"/>
    <w:rsid w:val="00106F2A"/>
    <w:rsid w:val="001079A1"/>
    <w:rsid w:val="001129CE"/>
    <w:rsid w:val="00130103"/>
    <w:rsid w:val="001C014B"/>
    <w:rsid w:val="002002F1"/>
    <w:rsid w:val="002027A0"/>
    <w:rsid w:val="00265F15"/>
    <w:rsid w:val="00276F33"/>
    <w:rsid w:val="00284433"/>
    <w:rsid w:val="002C2D34"/>
    <w:rsid w:val="002D6FB0"/>
    <w:rsid w:val="00300287"/>
    <w:rsid w:val="003245B3"/>
    <w:rsid w:val="00325B41"/>
    <w:rsid w:val="00345E7E"/>
    <w:rsid w:val="0036094E"/>
    <w:rsid w:val="00394A99"/>
    <w:rsid w:val="003A40C5"/>
    <w:rsid w:val="003B1726"/>
    <w:rsid w:val="003C4878"/>
    <w:rsid w:val="0041368F"/>
    <w:rsid w:val="00460E3E"/>
    <w:rsid w:val="004A067A"/>
    <w:rsid w:val="004C3A71"/>
    <w:rsid w:val="004C68D3"/>
    <w:rsid w:val="004F7AD2"/>
    <w:rsid w:val="00503F38"/>
    <w:rsid w:val="00527451"/>
    <w:rsid w:val="005451E0"/>
    <w:rsid w:val="00584070"/>
    <w:rsid w:val="005D696A"/>
    <w:rsid w:val="005F2DD6"/>
    <w:rsid w:val="00604C7C"/>
    <w:rsid w:val="00635128"/>
    <w:rsid w:val="006A34EA"/>
    <w:rsid w:val="00706ADC"/>
    <w:rsid w:val="007616CD"/>
    <w:rsid w:val="007F5EFB"/>
    <w:rsid w:val="008B123F"/>
    <w:rsid w:val="008B4DC2"/>
    <w:rsid w:val="008E3AD2"/>
    <w:rsid w:val="00911E31"/>
    <w:rsid w:val="00960532"/>
    <w:rsid w:val="00973327"/>
    <w:rsid w:val="00983BED"/>
    <w:rsid w:val="009D3841"/>
    <w:rsid w:val="00A070F8"/>
    <w:rsid w:val="00A75015"/>
    <w:rsid w:val="00A77983"/>
    <w:rsid w:val="00A95464"/>
    <w:rsid w:val="00AE2158"/>
    <w:rsid w:val="00AE2800"/>
    <w:rsid w:val="00B438D9"/>
    <w:rsid w:val="00B62685"/>
    <w:rsid w:val="00C25728"/>
    <w:rsid w:val="00C72552"/>
    <w:rsid w:val="00C84C48"/>
    <w:rsid w:val="00D3661F"/>
    <w:rsid w:val="00D8779B"/>
    <w:rsid w:val="00DA4E9F"/>
    <w:rsid w:val="00DB0638"/>
    <w:rsid w:val="00DB1B8A"/>
    <w:rsid w:val="00E60532"/>
    <w:rsid w:val="00F25E9B"/>
    <w:rsid w:val="00F62535"/>
    <w:rsid w:val="00F64E06"/>
    <w:rsid w:val="00F822BF"/>
    <w:rsid w:val="00F91123"/>
    <w:rsid w:val="00FE4D5E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457507-584E-4DF7-BAF4-B2F519A5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spacing w:before="120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before="12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ContactInfo">
    <w:name w:val="Contact Info"/>
    <w:basedOn w:val="Normal"/>
    <w:unhideWhenUsed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Bullet">
    <w:name w:val="List Bullet"/>
    <w:basedOn w:val="Normal"/>
    <w:pPr>
      <w:numPr>
        <w:numId w:val="2"/>
      </w:numPr>
      <w:spacing w:before="120"/>
      <w:contextualSpacing/>
    </w:pPr>
  </w:style>
  <w:style w:type="character" w:styleId="Hyperlink">
    <w:name w:val="Hyperlink"/>
    <w:basedOn w:val="DefaultParagraphFont"/>
    <w:uiPriority w:val="99"/>
    <w:unhideWhenUsed/>
    <w:rsid w:val="00F62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7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653BDD49494CEAB85C7F14CD956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D3A8A-4AE8-4E2B-98C3-DB07903B0AD3}"/>
      </w:docPartPr>
      <w:docPartBody>
        <w:p w:rsidR="00244F3B" w:rsidRDefault="00244F3B">
          <w:pPr>
            <w:pStyle w:val="5F653BDD49494CEAB85C7F14CD956274"/>
          </w:pPr>
          <w:r>
            <w:t>[Your Name]</w:t>
          </w:r>
        </w:p>
      </w:docPartBody>
    </w:docPart>
    <w:docPart>
      <w:docPartPr>
        <w:name w:val="8F210865CB1B423F8828A3D3122ED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7423-712B-4964-9B9C-0486667C478C}"/>
      </w:docPartPr>
      <w:docPartBody>
        <w:p w:rsidR="00244F3B" w:rsidRDefault="00244F3B">
          <w:pPr>
            <w:pStyle w:val="ResumeText"/>
          </w:pPr>
          <w:r>
            <w:t>Check out the few quick tips below to help you get started. To replace any tip text with your own, just click it and start typing.</w:t>
          </w:r>
        </w:p>
        <w:p w:rsidR="00244F3B" w:rsidRDefault="00244F3B">
          <w:pPr>
            <w:pStyle w:val="ResumeText"/>
          </w:pPr>
          <w:r>
            <w:t>On the Design tab of the ribbon, check out the Themes, Colors, and Fonts galleries to get a custom look with just a click.</w:t>
          </w:r>
        </w:p>
        <w:p w:rsidR="00244F3B" w:rsidRDefault="00244F3B">
          <w:pPr>
            <w:pStyle w:val="8F210865CB1B423F8828A3D3122ED74D"/>
          </w:pPr>
          <w:r>
            <w:t>Need another skills &amp; abilities, experience or education entry? You got it. Just click in the sample entries below and then click the plus sign that appears.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3B"/>
    <w:rsid w:val="00244F3B"/>
    <w:rsid w:val="00502EBE"/>
    <w:rsid w:val="006F1EB3"/>
    <w:rsid w:val="00827E2B"/>
    <w:rsid w:val="00B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CC10A2013E13439BB68E319FD9B0B451">
    <w:name w:val="CC10A2013E13439BB68E319FD9B0B451"/>
  </w:style>
  <w:style w:type="paragraph" w:customStyle="1" w:styleId="DB3D9E20BF794A5E8795C3C8256DBBE7">
    <w:name w:val="DB3D9E20BF794A5E8795C3C8256DBBE7"/>
  </w:style>
  <w:style w:type="paragraph" w:customStyle="1" w:styleId="5F653BDD49494CEAB85C7F14CD956274">
    <w:name w:val="5F653BDD49494CEAB85C7F14CD956274"/>
  </w:style>
  <w:style w:type="paragraph" w:customStyle="1" w:styleId="ResumeText">
    <w:name w:val="Resume Text"/>
    <w:basedOn w:val="Normal"/>
    <w:qFormat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  <w:lang w:bidi="ar-SA"/>
    </w:rPr>
  </w:style>
  <w:style w:type="paragraph" w:customStyle="1" w:styleId="8F210865CB1B423F8828A3D3122ED74D">
    <w:name w:val="8F210865CB1B423F8828A3D3122ED74D"/>
  </w:style>
  <w:style w:type="paragraph" w:customStyle="1" w:styleId="D715FB5AA677414499DC59B0E6EFC349">
    <w:name w:val="D715FB5AA677414499DC59B0E6EFC349"/>
  </w:style>
  <w:style w:type="character" w:styleId="PlaceholderText">
    <w:name w:val="Placeholder Text"/>
    <w:basedOn w:val="DefaultParagraphFont"/>
    <w:uiPriority w:val="99"/>
    <w:semiHidden/>
    <w:rsid w:val="00244F3B"/>
    <w:rPr>
      <w:color w:val="808080"/>
    </w:rPr>
  </w:style>
  <w:style w:type="paragraph" w:customStyle="1" w:styleId="2FDC63F79E884144A6566BAD17213294">
    <w:name w:val="2FDC63F79E884144A6566BAD17213294"/>
  </w:style>
  <w:style w:type="paragraph" w:customStyle="1" w:styleId="B73474C07B0841A7AEC8F5761AFB1279">
    <w:name w:val="B73474C07B0841A7AEC8F5761AFB1279"/>
  </w:style>
  <w:style w:type="paragraph" w:customStyle="1" w:styleId="ECF069F2B460423E965EA467D2FBCAAE">
    <w:name w:val="ECF069F2B460423E965EA467D2FBCAAE"/>
  </w:style>
  <w:style w:type="paragraph" w:customStyle="1" w:styleId="6B0949DEE57E4DDBBC0695EB4B24EF7C">
    <w:name w:val="6B0949DEE57E4DDBBC0695EB4B24EF7C"/>
  </w:style>
  <w:style w:type="paragraph" w:customStyle="1" w:styleId="C57409EE9F8843F08ADB3A1899992403">
    <w:name w:val="C57409EE9F8843F08ADB3A1899992403"/>
  </w:style>
  <w:style w:type="paragraph" w:customStyle="1" w:styleId="7CCFBD0C88954C01B3A4126585EF3B77">
    <w:name w:val="7CCFBD0C88954C01B3A4126585EF3B77"/>
  </w:style>
  <w:style w:type="paragraph" w:customStyle="1" w:styleId="9550229F3E2A464FB896693843B4D98E">
    <w:name w:val="9550229F3E2A464FB896693843B4D98E"/>
    <w:rsid w:val="00244F3B"/>
  </w:style>
  <w:style w:type="paragraph" w:customStyle="1" w:styleId="EAF542A089234457B168C3C8D269ED9B">
    <w:name w:val="EAF542A089234457B168C3C8D269ED9B"/>
    <w:rsid w:val="00244F3B"/>
  </w:style>
  <w:style w:type="paragraph" w:customStyle="1" w:styleId="10E38F130CE44AADBA052E84E6D4DD72">
    <w:name w:val="10E38F130CE44AADBA052E84E6D4DD72"/>
    <w:rsid w:val="00244F3B"/>
  </w:style>
  <w:style w:type="paragraph" w:customStyle="1" w:styleId="034042D199104BFB99895B822FDCFDD6">
    <w:name w:val="034042D199104BFB99895B822FDCFDD6"/>
    <w:rsid w:val="00244F3B"/>
  </w:style>
  <w:style w:type="paragraph" w:customStyle="1" w:styleId="D0538D6BED6B47498D03B85179A450D4">
    <w:name w:val="D0538D6BED6B47498D03B85179A450D4"/>
    <w:rsid w:val="00244F3B"/>
  </w:style>
  <w:style w:type="paragraph" w:customStyle="1" w:styleId="D4783A79BEFB4EEA9F90D82648A19F4B">
    <w:name w:val="D4783A79BEFB4EEA9F90D82648A19F4B"/>
    <w:rsid w:val="00244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E5F23-06FC-4C3A-834F-37778CA310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2904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Supatra Suebthep</dc:creator>
  <cp:keywords/>
  <cp:lastModifiedBy>Window7</cp:lastModifiedBy>
  <cp:revision>30</cp:revision>
  <dcterms:created xsi:type="dcterms:W3CDTF">2016-03-10T12:42:00Z</dcterms:created>
  <dcterms:modified xsi:type="dcterms:W3CDTF">2016-06-07T15:45:00Z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TC034643819991</vt:lpwstr>
  </property>
</Properties>
</file>